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34" w:rsidRPr="00CD0E8F" w:rsidRDefault="00FC16F2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 w:rsidRPr="00CD0E8F">
        <w:rPr>
          <w:b/>
          <w:sz w:val="28"/>
          <w:lang w:val="pt-BR"/>
        </w:rPr>
        <w:t xml:space="preserve">Disciplina de </w:t>
      </w:r>
      <w:r w:rsidR="00AA2406">
        <w:rPr>
          <w:b/>
          <w:sz w:val="28"/>
          <w:lang w:val="pt-BR"/>
        </w:rPr>
        <w:t>Mestrado</w:t>
      </w:r>
    </w:p>
    <w:p w:rsidR="001E0034" w:rsidRPr="00CD0E8F" w:rsidRDefault="001E0034" w:rsidP="00FC16F2">
      <w:pPr>
        <w:framePr w:w="2866" w:h="2160" w:hSpace="142" w:wrap="around" w:vAnchor="page" w:hAnchor="page" w:x="8372" w:y="2428" w:anchorLock="1"/>
        <w:rPr>
          <w:lang w:val="pt-BR"/>
        </w:rPr>
      </w:pPr>
      <w:r w:rsidRPr="00CD0E8F">
        <w:rPr>
          <w:u w:val="single"/>
          <w:lang w:val="pt-BR"/>
        </w:rPr>
        <w:t>Rece</w:t>
      </w:r>
      <w:r w:rsidR="00FC16F2" w:rsidRPr="00CD0E8F">
        <w:rPr>
          <w:u w:val="single"/>
          <w:lang w:val="pt-BR"/>
        </w:rPr>
        <w:t>ptores:</w:t>
      </w:r>
    </w:p>
    <w:p w:rsidR="001E0034" w:rsidRPr="00FC16F2" w:rsidRDefault="001E0034" w:rsidP="00FC16F2">
      <w:pPr>
        <w:framePr w:w="2866" w:h="2160" w:hSpace="142" w:wrap="around" w:vAnchor="page" w:hAnchor="page" w:x="8372" w:y="2428" w:anchorLock="1"/>
        <w:rPr>
          <w:lang w:val="pt-BR"/>
        </w:rPr>
      </w:pPr>
      <w:r w:rsidRPr="00FC16F2">
        <w:rPr>
          <w:lang w:val="pt-BR"/>
        </w:rPr>
        <w:t xml:space="preserve">Prof. </w:t>
      </w:r>
      <w:r w:rsidR="00FC16F2" w:rsidRPr="00FC16F2">
        <w:rPr>
          <w:lang w:val="pt-BR"/>
        </w:rPr>
        <w:t xml:space="preserve">Dr. Vicente Lucena Jr. </w:t>
      </w:r>
    </w:p>
    <w:p w:rsidR="001E0034" w:rsidRPr="00FC16F2" w:rsidRDefault="00662040" w:rsidP="00FC16F2">
      <w:pPr>
        <w:framePr w:w="2866" w:h="2160" w:hSpace="142" w:wrap="around" w:vAnchor="page" w:hAnchor="page" w:x="8372" w:y="2428" w:anchorLock="1"/>
        <w:rPr>
          <w:lang w:val="pt-BR"/>
        </w:rPr>
      </w:pPr>
      <w:r>
        <w:fldChar w:fldCharType="begin"/>
      </w:r>
      <w:r>
        <w:instrText xml:space="preserve"> DOCPROPERTY "Bearbeiter"  \* MERGEFORMAT </w:instrText>
      </w:r>
      <w:r>
        <w:fldChar w:fldCharType="separate"/>
      </w:r>
      <w:proofErr w:type="spellStart"/>
      <w:r w:rsidR="001E0034" w:rsidRPr="00FC16F2">
        <w:rPr>
          <w:lang w:val="pt-BR"/>
        </w:rPr>
        <w:t>Group</w:t>
      </w:r>
      <w:proofErr w:type="spellEnd"/>
      <w:r w:rsidR="001E0034" w:rsidRPr="00FC16F2">
        <w:rPr>
          <w:lang w:val="pt-BR"/>
        </w:rPr>
        <w:t xml:space="preserve"> </w:t>
      </w:r>
      <w:r>
        <w:fldChar w:fldCharType="end"/>
      </w:r>
      <w:proofErr w:type="gramStart"/>
      <w:r w:rsidR="00FC16F2" w:rsidRPr="00FC16F2">
        <w:rPr>
          <w:lang w:val="pt-BR"/>
        </w:rPr>
        <w:t>2</w:t>
      </w:r>
      <w:proofErr w:type="gramEnd"/>
    </w:p>
    <w:p w:rsidR="001E0034" w:rsidRPr="00FC16F2" w:rsidRDefault="00662040">
      <w:pPr>
        <w:framePr w:hSpace="142" w:wrap="around" w:hAnchor="margin" w:xAlign="center" w:y="6805" w:anchorLock="1"/>
        <w:jc w:val="center"/>
        <w:rPr>
          <w:lang w:val="pt-BR"/>
        </w:rPr>
      </w:pPr>
      <w:r>
        <w:fldChar w:fldCharType="begin"/>
      </w:r>
      <w:r>
        <w:instrText xml:space="preserve"> DOCPROPERTY "BearbeiterVorname"  \* MERGEFORMAT </w:instrText>
      </w:r>
      <w:r>
        <w:fldChar w:fldCharType="separate"/>
      </w:r>
      <w:r w:rsidR="00FC16F2">
        <w:rPr>
          <w:b/>
          <w:sz w:val="28"/>
          <w:lang w:val="pt-BR"/>
        </w:rPr>
        <w:t>Gr</w:t>
      </w:r>
      <w:r w:rsidR="001E0034" w:rsidRPr="00FC16F2">
        <w:rPr>
          <w:b/>
          <w:sz w:val="28"/>
          <w:lang w:val="pt-BR"/>
        </w:rPr>
        <w:t>up</w:t>
      </w:r>
      <w:r w:rsidR="00FC16F2">
        <w:rPr>
          <w:b/>
          <w:sz w:val="28"/>
          <w:lang w:val="pt-BR"/>
        </w:rPr>
        <w:t>o</w:t>
      </w:r>
      <w:r w:rsidR="001E0034" w:rsidRPr="00FC16F2">
        <w:rPr>
          <w:b/>
          <w:sz w:val="28"/>
          <w:lang w:val="pt-BR"/>
        </w:rPr>
        <w:t xml:space="preserve"> </w:t>
      </w:r>
      <w:proofErr w:type="gramStart"/>
      <w:r w:rsidR="00FC16F2" w:rsidRPr="00FC16F2">
        <w:rPr>
          <w:b/>
          <w:sz w:val="28"/>
          <w:lang w:val="pt-BR"/>
        </w:rPr>
        <w:t>2</w:t>
      </w:r>
      <w:proofErr w:type="gramEnd"/>
      <w:r>
        <w:fldChar w:fldCharType="end"/>
      </w:r>
      <w:r>
        <w:rPr>
          <w:b/>
          <w:sz w:val="28"/>
          <w:lang w:val="en-GB"/>
        </w:rPr>
        <w:fldChar w:fldCharType="begin"/>
      </w:r>
      <w:r w:rsidR="001E0034" w:rsidRPr="00FC16F2">
        <w:rPr>
          <w:b/>
          <w:sz w:val="28"/>
          <w:lang w:val="pt-BR"/>
        </w:rPr>
        <w:instrText xml:space="preserve"> KEYWORDS  \* MERGEFORMAT </w:instrText>
      </w:r>
      <w:r>
        <w:rPr>
          <w:b/>
          <w:sz w:val="28"/>
          <w:lang w:val="en-GB"/>
        </w:rPr>
        <w:fldChar w:fldCharType="end"/>
      </w:r>
    </w:p>
    <w:p w:rsidR="001E0034" w:rsidRPr="00FC16F2" w:rsidRDefault="00E15215">
      <w:pPr>
        <w:framePr w:w="9087" w:h="1159" w:hRule="exact" w:hSpace="142" w:wrap="around" w:vAnchor="page" w:hAnchor="page" w:x="1434" w:y="6337" w:anchorLock="1"/>
        <w:jc w:val="center"/>
        <w:rPr>
          <w:sz w:val="32"/>
          <w:lang w:val="pt-BR"/>
        </w:rPr>
      </w:pPr>
      <w:r>
        <w:rPr>
          <w:sz w:val="32"/>
          <w:lang w:val="pt-BR"/>
        </w:rPr>
        <w:t>Tópicos em</w:t>
      </w:r>
      <w:r w:rsidR="00FC16F2" w:rsidRPr="00FC16F2">
        <w:rPr>
          <w:sz w:val="32"/>
          <w:lang w:val="pt-BR"/>
        </w:rPr>
        <w:t xml:space="preserve"> Engenharia de Software</w:t>
      </w:r>
      <w:r w:rsidR="00662040">
        <w:rPr>
          <w:sz w:val="32"/>
          <w:lang w:val="en-GB"/>
        </w:rPr>
        <w:fldChar w:fldCharType="begin"/>
      </w:r>
      <w:r w:rsidR="001E0034" w:rsidRPr="00FC16F2">
        <w:rPr>
          <w:sz w:val="32"/>
          <w:lang w:val="pt-BR"/>
        </w:rPr>
        <w:instrText xml:space="preserve"> KEYWORDS  \* MERGEFORMAT </w:instrText>
      </w:r>
      <w:r w:rsidR="00662040">
        <w:rPr>
          <w:sz w:val="32"/>
          <w:lang w:val="en-GB"/>
        </w:rPr>
        <w:fldChar w:fldCharType="end"/>
      </w: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pStyle w:val="Rodap"/>
        <w:framePr w:w="9629" w:h="2545" w:hRule="exact" w:hSpace="142" w:vSpace="851" w:wrap="around" w:vAnchor="page" w:hAnchor="page" w:x="1231" w:y="12817"/>
        <w:tabs>
          <w:tab w:val="left" w:pos="851"/>
        </w:tabs>
        <w:spacing w:line="360" w:lineRule="auto"/>
        <w:rPr>
          <w:rFonts w:ascii="Times New Roman" w:hAnsi="Times New Roman"/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Default="00FC16F2">
      <w:pPr>
        <w:framePr w:hSpace="142" w:wrap="around" w:vAnchor="page" w:hAnchor="page" w:xAlign="center" w:y="10224" w:anchorLock="1"/>
        <w:jc w:val="center"/>
        <w:rPr>
          <w:b/>
          <w:sz w:val="48"/>
          <w:lang w:val="en-GB"/>
        </w:rPr>
      </w:pPr>
      <w:r>
        <w:rPr>
          <w:b/>
          <w:sz w:val="48"/>
          <w:lang w:val="en-GB"/>
        </w:rPr>
        <w:t xml:space="preserve">Plano de </w:t>
      </w:r>
      <w:r w:rsidR="00662040">
        <w:fldChar w:fldCharType="begin"/>
      </w:r>
      <w:r w:rsidR="00662040">
        <w:instrText xml:space="preserve"> DOCPROPERTY "Title"  \* MERGEFORMAT </w:instrText>
      </w:r>
      <w:r w:rsidR="00662040">
        <w:fldChar w:fldCharType="separate"/>
      </w:r>
      <w:proofErr w:type="spellStart"/>
      <w:r w:rsidR="001E0034">
        <w:rPr>
          <w:b/>
          <w:sz w:val="48"/>
          <w:lang w:val="en-GB"/>
        </w:rPr>
        <w:t>Projet</w:t>
      </w:r>
      <w:r>
        <w:rPr>
          <w:b/>
          <w:sz w:val="48"/>
          <w:lang w:val="en-GB"/>
        </w:rPr>
        <w:t>o</w:t>
      </w:r>
      <w:proofErr w:type="spellEnd"/>
      <w:r w:rsidR="00662040">
        <w:fldChar w:fldCharType="end"/>
      </w:r>
      <w:r w:rsidR="00662040">
        <w:rPr>
          <w:b/>
          <w:sz w:val="48"/>
          <w:lang w:val="en-GB"/>
        </w:rPr>
        <w:fldChar w:fldCharType="begin"/>
      </w:r>
      <w:r w:rsidR="001E0034">
        <w:rPr>
          <w:b/>
          <w:sz w:val="48"/>
          <w:lang w:val="en-GB"/>
        </w:rPr>
        <w:instrText xml:space="preserve"> KEYWORDS  \* MERGEFORMAT </w:instrText>
      </w:r>
      <w:r w:rsidR="00662040">
        <w:rPr>
          <w:b/>
          <w:sz w:val="48"/>
          <w:lang w:val="en-GB"/>
        </w:rPr>
        <w:fldChar w:fldCharType="end"/>
      </w:r>
    </w:p>
    <w:p w:rsidR="001E0034" w:rsidRDefault="001E0034">
      <w:pPr>
        <w:rPr>
          <w:lang w:val="en-GB"/>
        </w:rPr>
      </w:pPr>
    </w:p>
    <w:tbl>
      <w:tblPr>
        <w:tblpPr w:leftFromText="141" w:rightFromText="141" w:vertAnchor="text" w:horzAnchor="margin" w:tblpY="5665"/>
        <w:tblW w:w="94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7"/>
      </w:tblPr>
      <w:tblGrid>
        <w:gridCol w:w="1063"/>
        <w:gridCol w:w="1699"/>
        <w:gridCol w:w="989"/>
        <w:gridCol w:w="287"/>
        <w:gridCol w:w="850"/>
        <w:gridCol w:w="422"/>
        <w:gridCol w:w="429"/>
        <w:gridCol w:w="1277"/>
        <w:gridCol w:w="1276"/>
        <w:gridCol w:w="1205"/>
      </w:tblGrid>
      <w:tr w:rsidR="009B7DEC" w:rsidTr="00D94EE1">
        <w:trPr>
          <w:cantSplit/>
        </w:trPr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000000"/>
            </w:tcBorders>
          </w:tcPr>
          <w:p w:rsidR="009B7DEC" w:rsidRDefault="00FD4476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Tipo</w:t>
            </w:r>
            <w:proofErr w:type="spellEnd"/>
            <w:r w:rsidR="009B7DEC">
              <w:rPr>
                <w:sz w:val="20"/>
                <w:lang w:val="en-GB"/>
              </w:rPr>
              <w:t>:</w:t>
            </w:r>
          </w:p>
        </w:tc>
        <w:tc>
          <w:tcPr>
            <w:tcW w:w="2688" w:type="dxa"/>
            <w:gridSpan w:val="2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Classe de Modelo de Processo: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Estudantes:</w:t>
            </w:r>
          </w:p>
        </w:tc>
        <w:tc>
          <w:tcPr>
            <w:tcW w:w="1706" w:type="dxa"/>
            <w:gridSpan w:val="2"/>
            <w:tcBorders>
              <w:top w:val="single" w:sz="12" w:space="0" w:color="auto"/>
              <w:bottom w:val="nil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Tutor: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Início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2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Fim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</w:tr>
      <w:tr w:rsidR="009B7DEC" w:rsidTr="00D94EE1">
        <w:trPr>
          <w:cantSplit/>
          <w:trHeight w:val="697"/>
        </w:trPr>
        <w:tc>
          <w:tcPr>
            <w:tcW w:w="106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:rsidR="009B7DEC" w:rsidRDefault="0005101D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Disciplina</w:t>
            </w:r>
            <w:proofErr w:type="spellEnd"/>
            <w:r>
              <w:rPr>
                <w:sz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lang w:val="en-GB"/>
              </w:rPr>
              <w:t>mestrado</w:t>
            </w:r>
            <w:proofErr w:type="spellEnd"/>
          </w:p>
        </w:tc>
        <w:tc>
          <w:tcPr>
            <w:tcW w:w="2688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9B7DEC" w:rsidRPr="007F6A0D" w:rsidRDefault="00662040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Projektart&quot;  \* MERGEFORMAT ">
              <w:r w:rsidR="009B7DEC" w:rsidRPr="007F6A0D">
                <w:rPr>
                  <w:sz w:val="20"/>
                  <w:lang w:val="pt-BR"/>
                </w:rPr>
                <w:t>Modelo para Desenvolvimento de Software</w:t>
              </w:r>
            </w:fldSimple>
            <w:r>
              <w:rPr>
                <w:sz w:val="20"/>
                <w:lang w:val="en-GB"/>
              </w:rPr>
              <w:fldChar w:fldCharType="begin"/>
            </w:r>
            <w:r w:rsidR="009B7DEC" w:rsidRPr="007F6A0D">
              <w:rPr>
                <w:sz w:val="20"/>
                <w:lang w:val="pt-BR"/>
              </w:rPr>
              <w:instrText xml:space="preserve"> KEYWORDS  \* MERGEFORMAT </w:instrText>
            </w:r>
            <w:r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12" w:space="0" w:color="auto"/>
            </w:tcBorders>
          </w:tcPr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André Ricardo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Antônio Pereira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proofErr w:type="spellStart"/>
            <w:r w:rsidRPr="009B7DEC">
              <w:rPr>
                <w:sz w:val="20"/>
                <w:lang w:val="pt-BR"/>
              </w:rPr>
              <w:t>Jainne</w:t>
            </w:r>
            <w:proofErr w:type="spellEnd"/>
            <w:r w:rsidRPr="009B7DEC">
              <w:rPr>
                <w:sz w:val="20"/>
                <w:lang w:val="pt-BR"/>
              </w:rPr>
              <w:t xml:space="preserve"> Fernandes</w:t>
            </w:r>
          </w:p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en-GB"/>
              </w:rPr>
              <w:t xml:space="preserve">Luciana </w:t>
            </w:r>
            <w:proofErr w:type="spellStart"/>
            <w:r w:rsidRPr="009B7DEC">
              <w:rPr>
                <w:sz w:val="20"/>
                <w:lang w:val="en-GB"/>
              </w:rPr>
              <w:t>Rolim</w:t>
            </w:r>
            <w:proofErr w:type="spellEnd"/>
            <w:r w:rsidRPr="009B7DEC">
              <w:rPr>
                <w:sz w:val="20"/>
                <w:lang w:val="en-GB"/>
              </w:rPr>
              <w:cr/>
            </w:r>
            <w:r w:rsidR="00662040">
              <w:rPr>
                <w:sz w:val="20"/>
                <w:lang w:val="en-GB"/>
              </w:rPr>
              <w:fldChar w:fldCharType="begin"/>
            </w:r>
            <w:r w:rsidRPr="007F6A0D">
              <w:rPr>
                <w:sz w:val="20"/>
                <w:lang w:val="pt-BR"/>
              </w:rPr>
              <w:instrText xml:space="preserve"> KEYWORDS  \* MERGEFORMAT </w:instrText>
            </w:r>
            <w:r w:rsidR="00662040"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706" w:type="dxa"/>
            <w:gridSpan w:val="2"/>
            <w:tcBorders>
              <w:top w:val="nil"/>
              <w:bottom w:val="single" w:sz="12" w:space="0" w:color="auto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Prof</w:t>
            </w:r>
            <w:r>
              <w:rPr>
                <w:sz w:val="20"/>
                <w:lang w:val="pt-BR"/>
              </w:rPr>
              <w:t>.</w:t>
            </w:r>
            <w:proofErr w:type="gramStart"/>
            <w:r>
              <w:rPr>
                <w:sz w:val="20"/>
                <w:lang w:val="pt-BR"/>
              </w:rPr>
              <w:t xml:space="preserve"> </w:t>
            </w:r>
            <w:r w:rsidRPr="007F6A0D">
              <w:rPr>
                <w:sz w:val="20"/>
                <w:lang w:val="pt-BR"/>
              </w:rPr>
              <w:t xml:space="preserve"> </w:t>
            </w:r>
            <w:proofErr w:type="gramEnd"/>
            <w:r w:rsidRPr="007F6A0D">
              <w:rPr>
                <w:sz w:val="20"/>
                <w:lang w:val="pt-BR"/>
              </w:rPr>
              <w:t>Dr. Vicente Lucena Jr.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  <w:right w:val="single" w:sz="6" w:space="0" w:color="000000"/>
            </w:tcBorders>
          </w:tcPr>
          <w:p w:rsidR="009B7DEC" w:rsidRDefault="00662040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DOCPROPERTY &quot;Beginn&quot;  \* MERGEFORMAT ">
              <w:r w:rsidR="009B7DEC">
                <w:rPr>
                  <w:sz w:val="20"/>
                  <w:lang w:val="en-GB"/>
                </w:rPr>
                <w:t>25.11.2016</w:t>
              </w:r>
            </w:fldSimple>
          </w:p>
        </w:tc>
        <w:tc>
          <w:tcPr>
            <w:tcW w:w="12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30.01.2017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single" w:sz="12" w:space="0" w:color="auto"/>
              <w:left w:val="single" w:sz="12" w:space="0" w:color="000000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Documento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Versão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Autor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nil"/>
            </w:tcBorders>
          </w:tcPr>
          <w:p w:rsidR="00BC3205" w:rsidRDefault="00BC3205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</w:t>
            </w:r>
            <w:r w:rsidR="00FD4476">
              <w:rPr>
                <w:sz w:val="20"/>
                <w:lang w:val="en-GB"/>
              </w:rPr>
              <w:t>a</w:t>
            </w:r>
            <w:r>
              <w:rPr>
                <w:sz w:val="20"/>
                <w:lang w:val="en-GB"/>
              </w:rPr>
              <w:t>:</w:t>
            </w:r>
          </w:p>
        </w:tc>
        <w:tc>
          <w:tcPr>
            <w:tcW w:w="2481" w:type="dxa"/>
            <w:gridSpan w:val="2"/>
            <w:tcBorders>
              <w:top w:val="single" w:sz="12" w:space="0" w:color="auto"/>
              <w:bottom w:val="nil"/>
              <w:right w:val="single" w:sz="12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Estado</w:t>
            </w:r>
            <w:r w:rsidR="00BC3205">
              <w:rPr>
                <w:sz w:val="20"/>
                <w:lang w:val="en-GB"/>
              </w:rPr>
              <w:t>: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nil"/>
              <w:left w:val="single" w:sz="12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Plano de </w:t>
            </w:r>
            <w:proofErr w:type="spellStart"/>
            <w:r>
              <w:rPr>
                <w:sz w:val="20"/>
                <w:lang w:val="en-GB"/>
              </w:rPr>
              <w:t>Projeto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BC3205" w:rsidRDefault="00662040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DOCPROPERTY &quot;Version&quot;  \* MERGEFORMAT ">
              <w:r w:rsidR="00BC3205">
                <w:rPr>
                  <w:sz w:val="20"/>
                  <w:lang w:val="en-GB"/>
                </w:rPr>
                <w:t>1.0</w:t>
              </w:r>
            </w:fldSimple>
          </w:p>
        </w:tc>
        <w:tc>
          <w:tcPr>
            <w:tcW w:w="1701" w:type="dxa"/>
            <w:gridSpan w:val="3"/>
            <w:tcBorders>
              <w:top w:val="nil"/>
              <w:right w:val="single" w:sz="6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Antonio / Luciana</w:t>
            </w:r>
          </w:p>
        </w:tc>
        <w:tc>
          <w:tcPr>
            <w:tcW w:w="1277" w:type="dxa"/>
            <w:tcBorders>
              <w:top w:val="nil"/>
              <w:left w:val="nil"/>
            </w:tcBorders>
          </w:tcPr>
          <w:p w:rsidR="00BC3205" w:rsidRDefault="00C267B1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28.11.2016</w:t>
            </w:r>
          </w:p>
        </w:tc>
        <w:tc>
          <w:tcPr>
            <w:tcW w:w="2481" w:type="dxa"/>
            <w:gridSpan w:val="2"/>
            <w:tcBorders>
              <w:top w:val="nil"/>
              <w:right w:val="single" w:sz="12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Rascunho</w:t>
            </w:r>
            <w:proofErr w:type="spellEnd"/>
          </w:p>
        </w:tc>
      </w:tr>
      <w:tr w:rsidR="00BC3205" w:rsidTr="00D94EE1">
        <w:tc>
          <w:tcPr>
            <w:tcW w:w="2762" w:type="dxa"/>
            <w:gridSpan w:val="2"/>
            <w:tcBorders>
              <w:left w:val="single" w:sz="12" w:space="0" w:color="000000"/>
              <w:bottom w:val="nil"/>
            </w:tcBorders>
          </w:tcPr>
          <w:p w:rsidR="00BC3205" w:rsidRDefault="00974F42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Nome do </w:t>
            </w:r>
            <w:proofErr w:type="spellStart"/>
            <w:r>
              <w:rPr>
                <w:sz w:val="20"/>
                <w:lang w:val="en-GB"/>
              </w:rPr>
              <w:t>Arquivo</w:t>
            </w:r>
            <w:proofErr w:type="spellEnd"/>
            <w:r w:rsidR="00BC3205">
              <w:rPr>
                <w:sz w:val="20"/>
                <w:lang w:val="en-GB"/>
              </w:rPr>
              <w:t>:</w:t>
            </w:r>
          </w:p>
        </w:tc>
        <w:tc>
          <w:tcPr>
            <w:tcW w:w="2126" w:type="dxa"/>
            <w:gridSpan w:val="3"/>
            <w:tcBorders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Pages:</w:t>
            </w:r>
          </w:p>
        </w:tc>
        <w:tc>
          <w:tcPr>
            <w:tcW w:w="2128" w:type="dxa"/>
            <w:gridSpan w:val="3"/>
            <w:tcBorders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Print Date:</w:t>
            </w:r>
          </w:p>
        </w:tc>
        <w:tc>
          <w:tcPr>
            <w:tcW w:w="2481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Template: </w:t>
            </w:r>
          </w:p>
        </w:tc>
      </w:tr>
      <w:tr w:rsidR="00BC3205" w:rsidTr="00D94EE1">
        <w:tc>
          <w:tcPr>
            <w:tcW w:w="276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BC3205" w:rsidRDefault="00662040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fldChar w:fldCharType="begin"/>
            </w:r>
            <w:r>
              <w:instrText xml:space="preserve"> FILENAME  \* MERGEFORMAT </w:instrText>
            </w:r>
            <w:r>
              <w:fldChar w:fldCharType="separate"/>
            </w:r>
            <w:r w:rsidR="00BC3205">
              <w:rPr>
                <w:noProof/>
                <w:sz w:val="20"/>
              </w:rPr>
              <w:t>project-plan-v</w:t>
            </w:r>
            <w:r w:rsidR="00FD4476">
              <w:rPr>
                <w:noProof/>
                <w:sz w:val="20"/>
              </w:rPr>
              <w:t>01</w:t>
            </w:r>
            <w:r w:rsidR="00BC3205">
              <w:rPr>
                <w:noProof/>
                <w:sz w:val="20"/>
              </w:rPr>
              <w:t>.doc</w:t>
            </w:r>
            <w:r>
              <w:fldChar w:fldCharType="end"/>
            </w:r>
            <w:r w:rsidR="0025618D">
              <w:rPr>
                <w:sz w:val="20"/>
                <w:lang w:val="en-GB"/>
              </w:rPr>
              <w:t>x</w:t>
            </w:r>
          </w:p>
        </w:tc>
        <w:tc>
          <w:tcPr>
            <w:tcW w:w="2126" w:type="dxa"/>
            <w:gridSpan w:val="3"/>
            <w:tcBorders>
              <w:top w:val="nil"/>
              <w:bottom w:val="single" w:sz="12" w:space="0" w:color="000000"/>
            </w:tcBorders>
          </w:tcPr>
          <w:p w:rsidR="00BC3205" w:rsidRDefault="007944C4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t>6</w:t>
            </w:r>
          </w:p>
        </w:tc>
        <w:tc>
          <w:tcPr>
            <w:tcW w:w="2128" w:type="dxa"/>
            <w:gridSpan w:val="3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BC3205" w:rsidRDefault="00E47A27" w:rsidP="00E47A27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05/12/2016 09</w:t>
            </w:r>
            <w:r w:rsidR="00FD4476">
              <w:rPr>
                <w:sz w:val="20"/>
                <w:lang w:val="en-GB"/>
              </w:rPr>
              <w:t>:</w:t>
            </w:r>
            <w:r>
              <w:rPr>
                <w:sz w:val="20"/>
                <w:lang w:val="en-GB"/>
              </w:rPr>
              <w:t>0</w:t>
            </w:r>
            <w:r w:rsidR="00FD4476">
              <w:rPr>
                <w:sz w:val="20"/>
                <w:lang w:val="en-GB"/>
              </w:rPr>
              <w:t>0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BC3205" w:rsidRDefault="00662040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fldChar w:fldCharType="begin"/>
            </w:r>
            <w:r>
              <w:instrText xml:space="preserve"> TEMPLATE  \* MERGEFORMAT </w:instrText>
            </w:r>
            <w:r>
              <w:fldChar w:fldCharType="separate"/>
            </w:r>
            <w:r w:rsidR="00BC3205">
              <w:rPr>
                <w:noProof/>
                <w:sz w:val="20"/>
              </w:rPr>
              <w:t>project-plan.dot</w:t>
            </w:r>
            <w:r>
              <w:fldChar w:fldCharType="end"/>
            </w:r>
          </w:p>
        </w:tc>
      </w:tr>
    </w:tbl>
    <w:p w:rsidR="001E0034" w:rsidRPr="00D668F5" w:rsidRDefault="001E0034">
      <w:pPr>
        <w:rPr>
          <w:b/>
          <w:lang w:val="pt-BR"/>
        </w:rPr>
      </w:pPr>
      <w:r w:rsidRPr="00D668F5">
        <w:rPr>
          <w:lang w:val="pt-BR"/>
        </w:rPr>
        <w:br w:type="page"/>
      </w:r>
      <w:r w:rsidR="00C61AD3" w:rsidRPr="00D668F5">
        <w:rPr>
          <w:b/>
          <w:lang w:val="pt-BR"/>
        </w:rPr>
        <w:lastRenderedPageBreak/>
        <w:t>Gerenciamento de Versão d</w:t>
      </w:r>
      <w:r w:rsidR="00094530" w:rsidRPr="00D668F5">
        <w:rPr>
          <w:b/>
          <w:lang w:val="pt-BR"/>
        </w:rPr>
        <w:t>o</w:t>
      </w:r>
      <w:r w:rsidR="00C61AD3" w:rsidRPr="00D668F5">
        <w:rPr>
          <w:b/>
          <w:lang w:val="pt-BR"/>
        </w:rPr>
        <w:t xml:space="preserve"> Documento</w:t>
      </w:r>
    </w:p>
    <w:p w:rsidR="001E0034" w:rsidRPr="00D668F5" w:rsidRDefault="001E0034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212"/>
        <w:gridCol w:w="992"/>
        <w:gridCol w:w="972"/>
        <w:gridCol w:w="1296"/>
        <w:gridCol w:w="3685"/>
      </w:tblGrid>
      <w:tr w:rsidR="001E0034" w:rsidTr="0025618D">
        <w:tc>
          <w:tcPr>
            <w:tcW w:w="915" w:type="dxa"/>
            <w:tcBorders>
              <w:bottom w:val="nil"/>
            </w:tcBorders>
          </w:tcPr>
          <w:p w:rsidR="001E0034" w:rsidRDefault="001E0034" w:rsidP="001657FA">
            <w:pPr>
              <w:rPr>
                <w:lang w:val="en-GB"/>
              </w:rPr>
            </w:pPr>
            <w:r w:rsidRPr="00D668F5">
              <w:rPr>
                <w:lang w:val="pt-BR"/>
              </w:rPr>
              <w:br w:type="page"/>
            </w:r>
            <w:proofErr w:type="spellStart"/>
            <w:r>
              <w:rPr>
                <w:lang w:val="en-GB"/>
              </w:rPr>
              <w:t>Vers</w:t>
            </w:r>
            <w:r w:rsidR="0025618D">
              <w:rPr>
                <w:lang w:val="en-GB"/>
              </w:rPr>
              <w:t>ão</w:t>
            </w:r>
            <w:proofErr w:type="spellEnd"/>
          </w:p>
        </w:tc>
        <w:tc>
          <w:tcPr>
            <w:tcW w:w="1212" w:type="dxa"/>
            <w:tcBorders>
              <w:bottom w:val="nil"/>
            </w:tcBorders>
          </w:tcPr>
          <w:p w:rsidR="001E0034" w:rsidRDefault="001E0034" w:rsidP="0025618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</w:t>
            </w:r>
            <w:r w:rsidR="0025618D">
              <w:rPr>
                <w:lang w:val="en-GB"/>
              </w:rPr>
              <w:t>tor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QA</w:t>
            </w:r>
          </w:p>
        </w:tc>
        <w:tc>
          <w:tcPr>
            <w:tcW w:w="972" w:type="dxa"/>
            <w:tcBorders>
              <w:bottom w:val="nil"/>
            </w:tcBorders>
          </w:tcPr>
          <w:p w:rsidR="001E0034" w:rsidRDefault="001E0034" w:rsidP="00D668F5">
            <w:pPr>
              <w:rPr>
                <w:lang w:val="en-GB"/>
              </w:rPr>
            </w:pPr>
            <w:r>
              <w:rPr>
                <w:lang w:val="en-GB"/>
              </w:rPr>
              <w:t>Da</w:t>
            </w:r>
            <w:r w:rsidR="00D668F5">
              <w:rPr>
                <w:lang w:val="en-GB"/>
              </w:rPr>
              <w:t>ta</w:t>
            </w:r>
          </w:p>
        </w:tc>
        <w:tc>
          <w:tcPr>
            <w:tcW w:w="1296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685" w:type="dxa"/>
            <w:tcBorders>
              <w:bottom w:val="nil"/>
            </w:tcBorders>
          </w:tcPr>
          <w:p w:rsidR="001E0034" w:rsidRDefault="00D668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Atualizações</w:t>
            </w:r>
            <w:proofErr w:type="spellEnd"/>
          </w:p>
        </w:tc>
      </w:tr>
      <w:tr w:rsidR="001E0034" w:rsidTr="0025618D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0.1</w:t>
            </w:r>
          </w:p>
        </w:tc>
        <w:tc>
          <w:tcPr>
            <w:tcW w:w="1212" w:type="dxa"/>
            <w:tcBorders>
              <w:top w:val="single" w:sz="12" w:space="0" w:color="000000"/>
              <w:bottom w:val="nil"/>
            </w:tcBorders>
          </w:tcPr>
          <w:p w:rsidR="001E0034" w:rsidRDefault="0025618D" w:rsidP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Antonio </w:t>
            </w:r>
          </w:p>
        </w:tc>
        <w:tc>
          <w:tcPr>
            <w:tcW w:w="992" w:type="dxa"/>
            <w:tcBorders>
              <w:top w:val="single" w:sz="12" w:space="0" w:color="000000"/>
              <w:bottom w:val="nil"/>
            </w:tcBorders>
          </w:tcPr>
          <w:p w:rsidR="001E0034" w:rsidRDefault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André</w:t>
            </w:r>
          </w:p>
        </w:tc>
        <w:tc>
          <w:tcPr>
            <w:tcW w:w="972" w:type="dxa"/>
            <w:tcBorders>
              <w:top w:val="single" w:sz="12" w:space="0" w:color="000000"/>
              <w:bottom w:val="nil"/>
            </w:tcBorders>
          </w:tcPr>
          <w:p w:rsidR="001E0034" w:rsidRDefault="00F26AB8" w:rsidP="00F26AB8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01/12/16</w:t>
            </w:r>
          </w:p>
        </w:tc>
        <w:tc>
          <w:tcPr>
            <w:tcW w:w="1296" w:type="dxa"/>
            <w:tcBorders>
              <w:top w:val="single" w:sz="12" w:space="0" w:color="000000"/>
              <w:bottom w:val="nil"/>
            </w:tcBorders>
          </w:tcPr>
          <w:p w:rsidR="001E0034" w:rsidRDefault="0025618D" w:rsidP="0025618D">
            <w:pPr>
              <w:spacing w:before="60" w:after="6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Em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progresso</w:t>
            </w:r>
            <w:proofErr w:type="spellEnd"/>
          </w:p>
        </w:tc>
        <w:tc>
          <w:tcPr>
            <w:tcW w:w="3685" w:type="dxa"/>
            <w:tcBorders>
              <w:top w:val="single" w:sz="12" w:space="0" w:color="000000"/>
              <w:bottom w:val="nil"/>
            </w:tcBorders>
          </w:tcPr>
          <w:p w:rsidR="001E0034" w:rsidRDefault="0025618D">
            <w:pPr>
              <w:spacing w:before="60" w:after="6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Criação</w:t>
            </w:r>
            <w:proofErr w:type="spellEnd"/>
          </w:p>
        </w:tc>
      </w:tr>
      <w:tr w:rsidR="001E0034" w:rsidTr="0025618D">
        <w:tc>
          <w:tcPr>
            <w:tcW w:w="915" w:type="dxa"/>
            <w:tcBorders>
              <w:top w:val="nil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1.0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:rsidR="001E0034" w:rsidRDefault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Luciana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09.05.01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1E0034" w:rsidRDefault="00E458C5">
            <w:pPr>
              <w:spacing w:before="60" w:after="6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S</w:t>
            </w:r>
            <w:r w:rsidR="0025618D">
              <w:rPr>
                <w:sz w:val="20"/>
                <w:lang w:val="en-GB"/>
              </w:rPr>
              <w:t>ubmetido</w:t>
            </w:r>
            <w:proofErr w:type="spellEnd"/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</w:t>
            </w:r>
          </w:p>
        </w:tc>
      </w:tr>
      <w:tr w:rsidR="001E0034" w:rsidTr="0025618D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</w:p>
        </w:tc>
        <w:tc>
          <w:tcPr>
            <w:tcW w:w="1212" w:type="dxa"/>
            <w:tcBorders>
              <w:top w:val="nil"/>
              <w:bottom w:val="single" w:sz="12" w:space="0" w:color="000000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000000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nil"/>
              <w:bottom w:val="single" w:sz="12" w:space="0" w:color="000000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</w:p>
        </w:tc>
        <w:tc>
          <w:tcPr>
            <w:tcW w:w="1296" w:type="dxa"/>
            <w:tcBorders>
              <w:top w:val="nil"/>
              <w:bottom w:val="single" w:sz="12" w:space="0" w:color="000000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</w:p>
        </w:tc>
        <w:tc>
          <w:tcPr>
            <w:tcW w:w="3685" w:type="dxa"/>
            <w:tcBorders>
              <w:top w:val="nil"/>
              <w:bottom w:val="single" w:sz="12" w:space="0" w:color="000000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</w:p>
        </w:tc>
      </w:tr>
    </w:tbl>
    <w:p w:rsidR="001E0034" w:rsidRDefault="001E0034">
      <w:pPr>
        <w:rPr>
          <w:lang w:val="en-GB"/>
        </w:rPr>
      </w:pPr>
      <w:bookmarkStart w:id="0" w:name="DokumentVersionsverwaltung"/>
      <w:bookmarkEnd w:id="0"/>
    </w:p>
    <w:p w:rsidR="001E0034" w:rsidRDefault="001E0034">
      <w:pPr>
        <w:rPr>
          <w:snapToGrid w:val="0"/>
          <w:color w:val="000000"/>
          <w:lang w:val="en-US" w:eastAsia="de-DE"/>
        </w:rPr>
      </w:pPr>
    </w:p>
    <w:p w:rsidR="001E0034" w:rsidRDefault="001E0034">
      <w:pPr>
        <w:rPr>
          <w:lang w:val="en-GB"/>
        </w:rPr>
      </w:pPr>
    </w:p>
    <w:p w:rsidR="001E0034" w:rsidRDefault="001E0034">
      <w:pPr>
        <w:pStyle w:val="Ttulo1"/>
        <w:rPr>
          <w:lang w:val="en-GB"/>
        </w:rPr>
      </w:pPr>
      <w:bookmarkStart w:id="1" w:name="_Toc468430334"/>
      <w:proofErr w:type="spellStart"/>
      <w:r>
        <w:rPr>
          <w:lang w:val="en-GB"/>
        </w:rPr>
        <w:t>Ta</w:t>
      </w:r>
      <w:r w:rsidR="006842E1">
        <w:rPr>
          <w:lang w:val="en-GB"/>
        </w:rPr>
        <w:t>bela</w:t>
      </w:r>
      <w:proofErr w:type="spellEnd"/>
      <w:r w:rsidR="006842E1">
        <w:rPr>
          <w:lang w:val="en-GB"/>
        </w:rPr>
        <w:t xml:space="preserve"> de </w:t>
      </w:r>
      <w:proofErr w:type="spellStart"/>
      <w:r w:rsidR="006842E1">
        <w:rPr>
          <w:lang w:val="en-GB"/>
        </w:rPr>
        <w:t>Conteúdos</w:t>
      </w:r>
      <w:bookmarkEnd w:id="1"/>
      <w:proofErr w:type="spellEnd"/>
    </w:p>
    <w:p w:rsidR="003620CE" w:rsidRDefault="00662040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 w:rsidRPr="00662040">
        <w:rPr>
          <w:b w:val="0"/>
          <w:caps w:val="0"/>
          <w:lang w:val="en-GB"/>
        </w:rPr>
        <w:fldChar w:fldCharType="begin"/>
      </w:r>
      <w:r w:rsidR="001E0034">
        <w:rPr>
          <w:b w:val="0"/>
          <w:caps w:val="0"/>
          <w:lang w:val="en-GB"/>
        </w:rPr>
        <w:instrText xml:space="preserve"> TOC \o "1-3" </w:instrText>
      </w:r>
      <w:r w:rsidRPr="00662040">
        <w:rPr>
          <w:b w:val="0"/>
          <w:caps w:val="0"/>
          <w:lang w:val="en-GB"/>
        </w:rPr>
        <w:fldChar w:fldCharType="separate"/>
      </w:r>
      <w:r w:rsidR="003620CE" w:rsidRPr="00E07124">
        <w:rPr>
          <w:noProof/>
          <w:lang w:val="en-GB"/>
        </w:rPr>
        <w:t>0</w:t>
      </w:r>
      <w:r w:rsidR="003620C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  <w:tab/>
      </w:r>
      <w:r w:rsidR="003620CE" w:rsidRPr="00E07124">
        <w:rPr>
          <w:noProof/>
          <w:lang w:val="en-GB"/>
        </w:rPr>
        <w:t>Tabela de Conteúdos</w:t>
      </w:r>
      <w:r w:rsidR="003620CE">
        <w:rPr>
          <w:noProof/>
        </w:rPr>
        <w:tab/>
      </w:r>
      <w:r>
        <w:rPr>
          <w:noProof/>
        </w:rPr>
        <w:fldChar w:fldCharType="begin"/>
      </w:r>
      <w:r w:rsidR="003620CE">
        <w:rPr>
          <w:noProof/>
        </w:rPr>
        <w:instrText xml:space="preserve"> PAGEREF _Toc468430334 \h </w:instrText>
      </w:r>
      <w:r>
        <w:rPr>
          <w:noProof/>
        </w:rPr>
      </w:r>
      <w:r>
        <w:rPr>
          <w:noProof/>
        </w:rPr>
        <w:fldChar w:fldCharType="separate"/>
      </w:r>
      <w:r w:rsidR="003620CE">
        <w:rPr>
          <w:noProof/>
        </w:rPr>
        <w:t>2</w:t>
      </w:r>
      <w:r>
        <w:rPr>
          <w:noProof/>
        </w:rPr>
        <w:fldChar w:fldCharType="end"/>
      </w:r>
    </w:p>
    <w:p w:rsidR="003620CE" w:rsidRDefault="003620CE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 w:rsidRPr="00E07124">
        <w:rPr>
          <w:noProof/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  <w:tab/>
      </w:r>
      <w:r w:rsidRPr="00E07124">
        <w:rPr>
          <w:noProof/>
          <w:lang w:val="en-GB"/>
        </w:rPr>
        <w:t>Organização do Projeto</w:t>
      </w:r>
      <w:r>
        <w:rPr>
          <w:noProof/>
        </w:rPr>
        <w:tab/>
      </w:r>
      <w:r w:rsidR="00662040">
        <w:rPr>
          <w:noProof/>
        </w:rPr>
        <w:fldChar w:fldCharType="begin"/>
      </w:r>
      <w:r>
        <w:rPr>
          <w:noProof/>
        </w:rPr>
        <w:instrText xml:space="preserve"> PAGEREF _Toc468430335 \h </w:instrText>
      </w:r>
      <w:r w:rsidR="00662040">
        <w:rPr>
          <w:noProof/>
        </w:rPr>
      </w:r>
      <w:r w:rsidR="00662040">
        <w:rPr>
          <w:noProof/>
        </w:rPr>
        <w:fldChar w:fldCharType="separate"/>
      </w:r>
      <w:r>
        <w:rPr>
          <w:noProof/>
        </w:rPr>
        <w:t>3</w:t>
      </w:r>
      <w:r w:rsidR="00662040">
        <w:rPr>
          <w:noProof/>
        </w:rPr>
        <w:fldChar w:fldCharType="end"/>
      </w:r>
    </w:p>
    <w:p w:rsidR="003620CE" w:rsidRDefault="003620CE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 w:rsidRPr="00E07124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  <w:tab/>
      </w:r>
      <w:r w:rsidRPr="00E07124">
        <w:rPr>
          <w:noProof/>
          <w:lang w:val="en-GB"/>
        </w:rPr>
        <w:t>Plano Estruturado de Projeto</w:t>
      </w:r>
      <w:r>
        <w:rPr>
          <w:noProof/>
        </w:rPr>
        <w:tab/>
      </w:r>
      <w:r w:rsidR="00662040">
        <w:rPr>
          <w:noProof/>
        </w:rPr>
        <w:fldChar w:fldCharType="begin"/>
      </w:r>
      <w:r>
        <w:rPr>
          <w:noProof/>
        </w:rPr>
        <w:instrText xml:space="preserve"> PAGEREF _Toc468430336 \h </w:instrText>
      </w:r>
      <w:r w:rsidR="00662040">
        <w:rPr>
          <w:noProof/>
        </w:rPr>
      </w:r>
      <w:r w:rsidR="00662040">
        <w:rPr>
          <w:noProof/>
        </w:rPr>
        <w:fldChar w:fldCharType="separate"/>
      </w:r>
      <w:r>
        <w:rPr>
          <w:noProof/>
        </w:rPr>
        <w:t>3</w:t>
      </w:r>
      <w:r w:rsidR="00662040">
        <w:rPr>
          <w:noProof/>
        </w:rPr>
        <w:fldChar w:fldCharType="end"/>
      </w:r>
    </w:p>
    <w:p w:rsidR="003620CE" w:rsidRDefault="003620C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E07124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E07124">
        <w:rPr>
          <w:noProof/>
          <w:lang w:val="en-GB"/>
        </w:rPr>
        <w:t>Visão Geral</w:t>
      </w:r>
      <w:r>
        <w:rPr>
          <w:noProof/>
        </w:rPr>
        <w:tab/>
      </w:r>
      <w:r w:rsidR="00662040">
        <w:rPr>
          <w:noProof/>
        </w:rPr>
        <w:fldChar w:fldCharType="begin"/>
      </w:r>
      <w:r>
        <w:rPr>
          <w:noProof/>
        </w:rPr>
        <w:instrText xml:space="preserve"> PAGEREF _Toc468430337 \h </w:instrText>
      </w:r>
      <w:r w:rsidR="00662040">
        <w:rPr>
          <w:noProof/>
        </w:rPr>
      </w:r>
      <w:r w:rsidR="00662040">
        <w:rPr>
          <w:noProof/>
        </w:rPr>
        <w:fldChar w:fldCharType="separate"/>
      </w:r>
      <w:r>
        <w:rPr>
          <w:noProof/>
        </w:rPr>
        <w:t>3</w:t>
      </w:r>
      <w:r w:rsidR="00662040">
        <w:rPr>
          <w:noProof/>
        </w:rPr>
        <w:fldChar w:fldCharType="end"/>
      </w:r>
    </w:p>
    <w:p w:rsidR="003620CE" w:rsidRDefault="003620C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E07124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E07124">
        <w:rPr>
          <w:noProof/>
          <w:lang w:val="en-GB"/>
        </w:rPr>
        <w:t>Desenvolvimento do Sistema (detalhado)</w:t>
      </w:r>
      <w:r>
        <w:rPr>
          <w:noProof/>
        </w:rPr>
        <w:tab/>
      </w:r>
      <w:r w:rsidR="00662040">
        <w:rPr>
          <w:noProof/>
        </w:rPr>
        <w:fldChar w:fldCharType="begin"/>
      </w:r>
      <w:r>
        <w:rPr>
          <w:noProof/>
        </w:rPr>
        <w:instrText xml:space="preserve"> PAGEREF _Toc468430338 \h </w:instrText>
      </w:r>
      <w:r w:rsidR="00662040">
        <w:rPr>
          <w:noProof/>
        </w:rPr>
      </w:r>
      <w:r w:rsidR="00662040">
        <w:rPr>
          <w:noProof/>
        </w:rPr>
        <w:fldChar w:fldCharType="separate"/>
      </w:r>
      <w:r>
        <w:rPr>
          <w:noProof/>
        </w:rPr>
        <w:t>4</w:t>
      </w:r>
      <w:r w:rsidR="00662040">
        <w:rPr>
          <w:noProof/>
        </w:rPr>
        <w:fldChar w:fldCharType="end"/>
      </w:r>
    </w:p>
    <w:p w:rsidR="003620CE" w:rsidRDefault="003620CE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 w:rsidRPr="00E07124">
        <w:rPr>
          <w:noProof/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  <w:tab/>
      </w:r>
      <w:r w:rsidRPr="00E07124">
        <w:rPr>
          <w:noProof/>
          <w:lang w:val="en-GB"/>
        </w:rPr>
        <w:t>Pacotes de trabalho</w:t>
      </w:r>
      <w:r>
        <w:rPr>
          <w:noProof/>
        </w:rPr>
        <w:tab/>
      </w:r>
      <w:r w:rsidR="00662040">
        <w:rPr>
          <w:noProof/>
        </w:rPr>
        <w:fldChar w:fldCharType="begin"/>
      </w:r>
      <w:r>
        <w:rPr>
          <w:noProof/>
        </w:rPr>
        <w:instrText xml:space="preserve"> PAGEREF _Toc468430339 \h </w:instrText>
      </w:r>
      <w:r w:rsidR="00662040">
        <w:rPr>
          <w:noProof/>
        </w:rPr>
      </w:r>
      <w:r w:rsidR="00662040">
        <w:rPr>
          <w:noProof/>
        </w:rPr>
        <w:fldChar w:fldCharType="separate"/>
      </w:r>
      <w:r>
        <w:rPr>
          <w:noProof/>
        </w:rPr>
        <w:t>4</w:t>
      </w:r>
      <w:r w:rsidR="00662040">
        <w:rPr>
          <w:noProof/>
        </w:rPr>
        <w:fldChar w:fldCharType="end"/>
      </w:r>
    </w:p>
    <w:p w:rsidR="003620CE" w:rsidRDefault="003620CE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 w:rsidRPr="00E07124">
        <w:rPr>
          <w:noProof/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  <w:tab/>
      </w:r>
      <w:r w:rsidRPr="00E07124">
        <w:rPr>
          <w:noProof/>
          <w:lang w:val="en-GB"/>
        </w:rPr>
        <w:t>Marcos</w:t>
      </w:r>
      <w:r>
        <w:rPr>
          <w:noProof/>
        </w:rPr>
        <w:tab/>
      </w:r>
      <w:r w:rsidR="00662040">
        <w:rPr>
          <w:noProof/>
        </w:rPr>
        <w:fldChar w:fldCharType="begin"/>
      </w:r>
      <w:r>
        <w:rPr>
          <w:noProof/>
        </w:rPr>
        <w:instrText xml:space="preserve"> PAGEREF _Toc468430340 \h </w:instrText>
      </w:r>
      <w:r w:rsidR="00662040">
        <w:rPr>
          <w:noProof/>
        </w:rPr>
      </w:r>
      <w:r w:rsidR="00662040">
        <w:rPr>
          <w:noProof/>
        </w:rPr>
        <w:fldChar w:fldCharType="separate"/>
      </w:r>
      <w:r>
        <w:rPr>
          <w:noProof/>
        </w:rPr>
        <w:t>6</w:t>
      </w:r>
      <w:r w:rsidR="00662040">
        <w:rPr>
          <w:noProof/>
        </w:rPr>
        <w:fldChar w:fldCharType="end"/>
      </w:r>
    </w:p>
    <w:p w:rsidR="003620CE" w:rsidRDefault="003620CE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 w:rsidRPr="00E07124">
        <w:rPr>
          <w:noProof/>
          <w:lang w:val="en-GB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  <w:tab/>
      </w:r>
      <w:r w:rsidRPr="00E07124">
        <w:rPr>
          <w:noProof/>
          <w:lang w:val="pt-BR"/>
        </w:rPr>
        <w:t>Cronograma</w:t>
      </w:r>
      <w:r w:rsidRPr="00E07124">
        <w:rPr>
          <w:noProof/>
          <w:lang w:val="en-GB"/>
        </w:rPr>
        <w:t xml:space="preserve"> (Planejado)</w:t>
      </w:r>
      <w:r>
        <w:rPr>
          <w:noProof/>
        </w:rPr>
        <w:tab/>
      </w:r>
      <w:r w:rsidR="00662040">
        <w:rPr>
          <w:noProof/>
        </w:rPr>
        <w:fldChar w:fldCharType="begin"/>
      </w:r>
      <w:r>
        <w:rPr>
          <w:noProof/>
        </w:rPr>
        <w:instrText xml:space="preserve"> PAGEREF _Toc468430341 \h </w:instrText>
      </w:r>
      <w:r w:rsidR="00662040">
        <w:rPr>
          <w:noProof/>
        </w:rPr>
      </w:r>
      <w:r w:rsidR="00662040">
        <w:rPr>
          <w:noProof/>
        </w:rPr>
        <w:fldChar w:fldCharType="separate"/>
      </w:r>
      <w:r>
        <w:rPr>
          <w:noProof/>
        </w:rPr>
        <w:t>6</w:t>
      </w:r>
      <w:r w:rsidR="00662040">
        <w:rPr>
          <w:noProof/>
        </w:rPr>
        <w:fldChar w:fldCharType="end"/>
      </w:r>
    </w:p>
    <w:p w:rsidR="001E0034" w:rsidRDefault="00662040">
      <w:pPr>
        <w:rPr>
          <w:lang w:val="en-GB"/>
        </w:rPr>
      </w:pPr>
      <w:r>
        <w:rPr>
          <w:b/>
          <w:caps/>
          <w:sz w:val="20"/>
          <w:lang w:val="en-GB"/>
        </w:rPr>
        <w:fldChar w:fldCharType="end"/>
      </w:r>
    </w:p>
    <w:p w:rsidR="001E0034" w:rsidRDefault="001E0034">
      <w:pPr>
        <w:pStyle w:val="Ttulo1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 </w:t>
      </w:r>
      <w:bookmarkStart w:id="2" w:name="_Toc468430335"/>
      <w:proofErr w:type="spellStart"/>
      <w:r w:rsidR="006842E1">
        <w:rPr>
          <w:lang w:val="en-GB"/>
        </w:rPr>
        <w:t>Organização</w:t>
      </w:r>
      <w:proofErr w:type="spellEnd"/>
      <w:r w:rsidR="006842E1">
        <w:rPr>
          <w:lang w:val="en-GB"/>
        </w:rPr>
        <w:t xml:space="preserve"> do </w:t>
      </w:r>
      <w:proofErr w:type="spellStart"/>
      <w:r w:rsidR="006842E1">
        <w:rPr>
          <w:lang w:val="en-GB"/>
        </w:rPr>
        <w:t>Projeto</w:t>
      </w:r>
      <w:bookmarkEnd w:id="2"/>
      <w:proofErr w:type="spellEnd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/>
      </w:tblPr>
      <w:tblGrid>
        <w:gridCol w:w="2338"/>
        <w:gridCol w:w="3828"/>
        <w:gridCol w:w="3260"/>
      </w:tblGrid>
      <w:tr w:rsidR="001E0034" w:rsidTr="0025618D">
        <w:tc>
          <w:tcPr>
            <w:tcW w:w="2338" w:type="dxa"/>
          </w:tcPr>
          <w:p w:rsidR="001E0034" w:rsidRDefault="001E0034" w:rsidP="0025618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25618D">
              <w:rPr>
                <w:b/>
                <w:lang w:val="en-GB"/>
              </w:rPr>
              <w:t>o</w:t>
            </w:r>
            <w:r>
              <w:rPr>
                <w:b/>
                <w:lang w:val="en-GB"/>
              </w:rPr>
              <w:t>me</w:t>
            </w:r>
          </w:p>
        </w:tc>
        <w:tc>
          <w:tcPr>
            <w:tcW w:w="3828" w:type="dxa"/>
          </w:tcPr>
          <w:p w:rsidR="001E0034" w:rsidRDefault="0025618D" w:rsidP="0025618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Campo de </w:t>
            </w:r>
            <w:proofErr w:type="spellStart"/>
            <w:r>
              <w:rPr>
                <w:b/>
                <w:lang w:val="en-GB"/>
              </w:rPr>
              <w:t>Trabalho</w:t>
            </w:r>
            <w:proofErr w:type="spellEnd"/>
          </w:p>
        </w:tc>
        <w:tc>
          <w:tcPr>
            <w:tcW w:w="3260" w:type="dxa"/>
          </w:tcPr>
          <w:p w:rsidR="001E0034" w:rsidRDefault="0025618D" w:rsidP="0025618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Endereço</w:t>
            </w:r>
            <w:proofErr w:type="spellEnd"/>
            <w:r w:rsidR="001E0034">
              <w:rPr>
                <w:b/>
                <w:lang w:val="en-GB"/>
              </w:rPr>
              <w:t xml:space="preserve">, </w:t>
            </w:r>
            <w:proofErr w:type="spellStart"/>
            <w:r w:rsidR="001E0034">
              <w:rPr>
                <w:b/>
                <w:lang w:val="en-GB"/>
              </w:rPr>
              <w:t>Tele</w:t>
            </w:r>
            <w:r>
              <w:rPr>
                <w:b/>
                <w:lang w:val="en-GB"/>
              </w:rPr>
              <w:t>f</w:t>
            </w:r>
            <w:r w:rsidR="001E0034">
              <w:rPr>
                <w:b/>
                <w:lang w:val="en-GB"/>
              </w:rPr>
              <w:t>one</w:t>
            </w:r>
            <w:proofErr w:type="spellEnd"/>
            <w:r w:rsidR="001E0034">
              <w:rPr>
                <w:b/>
                <w:lang w:val="en-GB"/>
              </w:rPr>
              <w:t>, Email</w:t>
            </w:r>
          </w:p>
        </w:tc>
      </w:tr>
      <w:tr w:rsidR="001E0034" w:rsidRPr="00143A47" w:rsidTr="0025618D">
        <w:tc>
          <w:tcPr>
            <w:tcW w:w="2338" w:type="dxa"/>
          </w:tcPr>
          <w:p w:rsidR="001E0034" w:rsidRPr="00143A47" w:rsidRDefault="000E2F6F">
            <w:pPr>
              <w:rPr>
                <w:lang w:val="pt-BR"/>
              </w:rPr>
            </w:pPr>
            <w:r w:rsidRPr="00143A47">
              <w:rPr>
                <w:lang w:val="pt-BR"/>
              </w:rPr>
              <w:t>Prof. Dr. Vicente Lucena Jr.</w:t>
            </w:r>
          </w:p>
        </w:tc>
        <w:tc>
          <w:tcPr>
            <w:tcW w:w="3828" w:type="dxa"/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Tutor</w:t>
            </w:r>
          </w:p>
        </w:tc>
        <w:tc>
          <w:tcPr>
            <w:tcW w:w="3260" w:type="dxa"/>
          </w:tcPr>
          <w:p w:rsidR="001E0034" w:rsidRDefault="00143A47">
            <w:pPr>
              <w:rPr>
                <w:lang w:val="pt-BR"/>
              </w:rPr>
            </w:pPr>
            <w:r w:rsidRPr="00143A47">
              <w:rPr>
                <w:lang w:val="pt-BR"/>
              </w:rPr>
              <w:t xml:space="preserve">Av. Gen. </w:t>
            </w:r>
            <w:r>
              <w:rPr>
                <w:lang w:val="pt-BR"/>
              </w:rPr>
              <w:t>Rodrigo Otávio Jordão Ramos, 3000</w:t>
            </w:r>
          </w:p>
          <w:p w:rsidR="00143A47" w:rsidRDefault="00143A47">
            <w:pPr>
              <w:rPr>
                <w:lang w:val="pt-BR"/>
              </w:rPr>
            </w:pPr>
            <w:r>
              <w:rPr>
                <w:lang w:val="pt-BR"/>
              </w:rPr>
              <w:t>(92) 3305-4680</w:t>
            </w:r>
          </w:p>
          <w:p w:rsidR="00143A47" w:rsidRPr="00143A47" w:rsidRDefault="004B1D1B">
            <w:pPr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="00143A47">
              <w:rPr>
                <w:lang w:val="pt-BR"/>
              </w:rPr>
              <w:t>icente@ufam.edu.br</w:t>
            </w:r>
          </w:p>
        </w:tc>
      </w:tr>
      <w:tr w:rsidR="001E0034" w:rsidRPr="001F35AD" w:rsidTr="0025618D">
        <w:tc>
          <w:tcPr>
            <w:tcW w:w="2338" w:type="dxa"/>
          </w:tcPr>
          <w:p w:rsidR="001E0034" w:rsidRPr="00143A47" w:rsidRDefault="000E2F6F">
            <w:pPr>
              <w:rPr>
                <w:lang w:val="pt-BR"/>
              </w:rPr>
            </w:pPr>
            <w:r w:rsidRPr="00143A47">
              <w:rPr>
                <w:lang w:val="pt-BR"/>
              </w:rPr>
              <w:t xml:space="preserve">Grupo </w:t>
            </w:r>
            <w:proofErr w:type="gramStart"/>
            <w:r w:rsidRPr="00143A47">
              <w:rPr>
                <w:lang w:val="pt-BR"/>
              </w:rPr>
              <w:t>2</w:t>
            </w:r>
            <w:proofErr w:type="gramEnd"/>
          </w:p>
        </w:tc>
        <w:tc>
          <w:tcPr>
            <w:tcW w:w="3828" w:type="dxa"/>
          </w:tcPr>
          <w:p w:rsidR="001E0034" w:rsidRPr="00143A47" w:rsidRDefault="00143A47">
            <w:pPr>
              <w:rPr>
                <w:lang w:val="pt-BR"/>
              </w:rPr>
            </w:pPr>
            <w:r w:rsidRPr="00143A47">
              <w:rPr>
                <w:lang w:val="pt-BR"/>
              </w:rPr>
              <w:t>G</w:t>
            </w:r>
            <w:r>
              <w:rPr>
                <w:lang w:val="pt-BR"/>
              </w:rPr>
              <w:t>erê</w:t>
            </w:r>
            <w:r w:rsidRPr="00143A47">
              <w:rPr>
                <w:lang w:val="pt-BR"/>
              </w:rPr>
              <w:t>n</w:t>
            </w:r>
            <w:r>
              <w:rPr>
                <w:lang w:val="pt-BR"/>
              </w:rPr>
              <w:t>cia</w:t>
            </w:r>
            <w:r w:rsidRPr="00143A47">
              <w:rPr>
                <w:lang w:val="pt-BR"/>
              </w:rPr>
              <w:t xml:space="preserve"> de Projeto </w:t>
            </w:r>
            <w:r w:rsidR="001E0034" w:rsidRPr="00143A47">
              <w:rPr>
                <w:lang w:val="pt-BR"/>
              </w:rPr>
              <w:t>(PM)</w:t>
            </w:r>
          </w:p>
          <w:p w:rsidR="001E0034" w:rsidRPr="00143A47" w:rsidRDefault="00143A47">
            <w:pPr>
              <w:rPr>
                <w:lang w:val="pt-BR"/>
              </w:rPr>
            </w:pPr>
            <w:r>
              <w:rPr>
                <w:lang w:val="pt-BR"/>
              </w:rPr>
              <w:t>Desenvolvimento de Sistema</w:t>
            </w:r>
            <w:r w:rsidR="001E0034" w:rsidRPr="00143A47">
              <w:rPr>
                <w:lang w:val="pt-BR"/>
              </w:rPr>
              <w:t xml:space="preserve"> (DEV)</w:t>
            </w:r>
          </w:p>
          <w:p w:rsidR="001E0034" w:rsidRPr="00143A47" w:rsidRDefault="00143A47">
            <w:pPr>
              <w:rPr>
                <w:lang w:val="pt-BR"/>
              </w:rPr>
            </w:pPr>
            <w:r w:rsidRPr="00143A47">
              <w:rPr>
                <w:lang w:val="pt-BR"/>
              </w:rPr>
              <w:t>Geren</w:t>
            </w:r>
            <w:r>
              <w:rPr>
                <w:lang w:val="pt-BR"/>
              </w:rPr>
              <w:t xml:space="preserve">cia de </w:t>
            </w:r>
            <w:proofErr w:type="gramStart"/>
            <w:r>
              <w:rPr>
                <w:lang w:val="pt-BR"/>
              </w:rPr>
              <w:t>Configuração</w:t>
            </w:r>
            <w:r w:rsidR="001E0034" w:rsidRPr="00143A47">
              <w:rPr>
                <w:lang w:val="pt-BR"/>
              </w:rPr>
              <w:t>(</w:t>
            </w:r>
            <w:proofErr w:type="gramEnd"/>
            <w:r w:rsidR="001E0034" w:rsidRPr="00143A47">
              <w:rPr>
                <w:lang w:val="pt-BR"/>
              </w:rPr>
              <w:t>CA)</w:t>
            </w:r>
          </w:p>
          <w:p w:rsidR="001E0034" w:rsidRPr="00143A47" w:rsidRDefault="00143A47">
            <w:pPr>
              <w:rPr>
                <w:lang w:val="pt-BR"/>
              </w:rPr>
            </w:pPr>
            <w:r w:rsidRPr="00143A47">
              <w:rPr>
                <w:lang w:val="pt-BR"/>
              </w:rPr>
              <w:t>Garantia de Qualidade</w:t>
            </w:r>
            <w:r w:rsidR="001E0034" w:rsidRPr="00143A47">
              <w:rPr>
                <w:lang w:val="pt-BR"/>
              </w:rPr>
              <w:t xml:space="preserve"> (QA)</w:t>
            </w:r>
          </w:p>
          <w:p w:rsidR="001E0034" w:rsidRPr="00143A47" w:rsidRDefault="001E0034">
            <w:pPr>
              <w:rPr>
                <w:lang w:val="pt-BR"/>
              </w:rPr>
            </w:pPr>
          </w:p>
        </w:tc>
        <w:tc>
          <w:tcPr>
            <w:tcW w:w="3260" w:type="dxa"/>
          </w:tcPr>
          <w:p w:rsidR="001E0034" w:rsidRDefault="001F35AD" w:rsidP="007B3461">
            <w:pPr>
              <w:rPr>
                <w:lang w:val="pt-BR"/>
              </w:rPr>
            </w:pPr>
            <w:r w:rsidRPr="001F35AD">
              <w:rPr>
                <w:lang w:val="pt-BR"/>
              </w:rPr>
              <w:t xml:space="preserve"> André Ricardo</w:t>
            </w:r>
            <w:r w:rsidR="00C73F94">
              <w:rPr>
                <w:lang w:val="pt-BR"/>
              </w:rPr>
              <w:t xml:space="preserve"> (QA)</w:t>
            </w:r>
          </w:p>
          <w:p w:rsidR="001F35AD" w:rsidRDefault="001F35AD" w:rsidP="007B3461">
            <w:pPr>
              <w:rPr>
                <w:lang w:val="pt-BR"/>
              </w:rPr>
            </w:pPr>
            <w:r>
              <w:rPr>
                <w:lang w:val="pt-BR"/>
              </w:rPr>
              <w:t>(92) 98133-0064</w:t>
            </w:r>
          </w:p>
          <w:p w:rsidR="001F35AD" w:rsidRDefault="001F35AD" w:rsidP="007B3461">
            <w:pPr>
              <w:spacing w:after="120"/>
              <w:rPr>
                <w:lang w:val="pt-BR"/>
              </w:rPr>
            </w:pPr>
            <w:r>
              <w:rPr>
                <w:lang w:val="pt-BR"/>
              </w:rPr>
              <w:t>andrericardo.pro@gmail.com</w:t>
            </w:r>
          </w:p>
          <w:p w:rsidR="001F35AD" w:rsidRDefault="001F35AD" w:rsidP="007B3461">
            <w:pPr>
              <w:rPr>
                <w:lang w:val="pt-BR"/>
              </w:rPr>
            </w:pPr>
            <w:r w:rsidRPr="001F35AD">
              <w:rPr>
                <w:lang w:val="pt-BR"/>
              </w:rPr>
              <w:t>Antônio Pereira</w:t>
            </w:r>
            <w:r w:rsidR="00C73F94">
              <w:rPr>
                <w:lang w:val="pt-BR"/>
              </w:rPr>
              <w:t xml:space="preserve"> (CA)</w:t>
            </w:r>
          </w:p>
          <w:p w:rsidR="001F35AD" w:rsidRDefault="001F35AD" w:rsidP="007B3461">
            <w:pPr>
              <w:rPr>
                <w:lang w:val="pt-BR"/>
              </w:rPr>
            </w:pPr>
            <w:r>
              <w:rPr>
                <w:lang w:val="pt-BR"/>
              </w:rPr>
              <w:t>(92) 98143-8238</w:t>
            </w:r>
          </w:p>
          <w:p w:rsidR="001F35AD" w:rsidRPr="001F35AD" w:rsidRDefault="001F35AD" w:rsidP="007B3461">
            <w:pPr>
              <w:spacing w:after="120"/>
              <w:rPr>
                <w:lang w:val="pt-BR"/>
              </w:rPr>
            </w:pPr>
            <w:r>
              <w:rPr>
                <w:lang w:val="pt-BR"/>
              </w:rPr>
              <w:t>antonio.tech@yahoo.com</w:t>
            </w:r>
          </w:p>
          <w:p w:rsidR="001F35AD" w:rsidRDefault="001F35AD" w:rsidP="007B346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Jainne</w:t>
            </w:r>
            <w:proofErr w:type="spellEnd"/>
            <w:r>
              <w:rPr>
                <w:lang w:val="pt-BR"/>
              </w:rPr>
              <w:t xml:space="preserve"> Fernandes</w:t>
            </w:r>
            <w:r w:rsidR="00C73F94">
              <w:rPr>
                <w:lang w:val="pt-BR"/>
              </w:rPr>
              <w:t xml:space="preserve"> (DEV)</w:t>
            </w:r>
          </w:p>
          <w:p w:rsidR="001F35AD" w:rsidRDefault="001F35AD" w:rsidP="007B3461">
            <w:pPr>
              <w:rPr>
                <w:lang w:val="pt-BR"/>
              </w:rPr>
            </w:pPr>
            <w:r>
              <w:rPr>
                <w:lang w:val="pt-BR"/>
              </w:rPr>
              <w:t>(92) 98233-4137</w:t>
            </w:r>
          </w:p>
          <w:p w:rsidR="001F35AD" w:rsidRDefault="001F35AD" w:rsidP="007B3461">
            <w:pPr>
              <w:spacing w:after="120"/>
              <w:rPr>
                <w:lang w:val="pt-BR"/>
              </w:rPr>
            </w:pPr>
            <w:r>
              <w:rPr>
                <w:lang w:val="pt-BR"/>
              </w:rPr>
              <w:t>jainnefernandes@hotmail.com</w:t>
            </w:r>
          </w:p>
          <w:p w:rsidR="001F35AD" w:rsidRDefault="001F35AD" w:rsidP="007B3461">
            <w:pPr>
              <w:rPr>
                <w:lang w:val="pt-BR"/>
              </w:rPr>
            </w:pPr>
            <w:r w:rsidRPr="001F35AD">
              <w:rPr>
                <w:lang w:val="pt-BR"/>
              </w:rPr>
              <w:t>Luciana Rolim</w:t>
            </w:r>
            <w:r w:rsidR="00C73F94">
              <w:rPr>
                <w:lang w:val="pt-BR"/>
              </w:rPr>
              <w:t xml:space="preserve"> (PM)</w:t>
            </w:r>
          </w:p>
          <w:p w:rsidR="009C5920" w:rsidRDefault="009C5920" w:rsidP="007B3461">
            <w:pPr>
              <w:rPr>
                <w:lang w:val="pt-BR"/>
              </w:rPr>
            </w:pPr>
            <w:r>
              <w:rPr>
                <w:lang w:val="pt-BR"/>
              </w:rPr>
              <w:t>(92) 99446-1450</w:t>
            </w:r>
          </w:p>
          <w:p w:rsidR="001E0034" w:rsidRPr="001F35AD" w:rsidRDefault="009C5920" w:rsidP="007B3461">
            <w:pPr>
              <w:spacing w:after="120"/>
              <w:rPr>
                <w:lang w:val="pt-BR"/>
              </w:rPr>
            </w:pPr>
            <w:r>
              <w:rPr>
                <w:lang w:val="pt-BR"/>
              </w:rPr>
              <w:t>lucianarolim08@gmail.com</w:t>
            </w:r>
          </w:p>
        </w:tc>
      </w:tr>
    </w:tbl>
    <w:p w:rsidR="001E0034" w:rsidRDefault="00802940">
      <w:pPr>
        <w:pStyle w:val="Ttulo1"/>
        <w:rPr>
          <w:lang w:val="en-GB"/>
        </w:rPr>
      </w:pPr>
      <w:bookmarkStart w:id="3" w:name="_Toc468430336"/>
      <w:r>
        <w:rPr>
          <w:lang w:val="en-GB"/>
        </w:rPr>
        <w:t xml:space="preserve">Plano </w:t>
      </w:r>
      <w:proofErr w:type="spellStart"/>
      <w:r>
        <w:rPr>
          <w:lang w:val="en-GB"/>
        </w:rPr>
        <w:t>Estruturado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Projeto</w:t>
      </w:r>
      <w:bookmarkEnd w:id="3"/>
      <w:proofErr w:type="spellEnd"/>
    </w:p>
    <w:p w:rsidR="001E0034" w:rsidRDefault="00D20BC0">
      <w:pPr>
        <w:pStyle w:val="Ttulo2"/>
        <w:rPr>
          <w:lang w:val="en-GB"/>
        </w:rPr>
      </w:pPr>
      <w:bookmarkStart w:id="4" w:name="_Toc468430337"/>
      <w:proofErr w:type="spellStart"/>
      <w:r>
        <w:rPr>
          <w:lang w:val="en-GB"/>
        </w:rPr>
        <w:t>Visão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Geral</w:t>
      </w:r>
      <w:bookmarkEnd w:id="4"/>
      <w:proofErr w:type="spellEnd"/>
    </w:p>
    <w:p w:rsidR="001E0034" w:rsidRDefault="007B3461">
      <w:pPr>
        <w:rPr>
          <w:lang w:val="en-GB"/>
        </w:rPr>
      </w:pPr>
      <w:r w:rsidRPr="007B3461">
        <w:rPr>
          <w:noProof/>
          <w:lang w:val="pt-BR"/>
        </w:rPr>
        <w:drawing>
          <wp:inline distT="0" distB="0" distL="0" distR="0">
            <wp:extent cx="5762445" cy="4054415"/>
            <wp:effectExtent l="0" t="0" r="0" b="0"/>
            <wp:docPr id="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E0034" w:rsidRDefault="001E0034"/>
    <w:p w:rsidR="001E0034" w:rsidRDefault="001E0034"/>
    <w:p w:rsidR="001E0034" w:rsidRDefault="00B64B23">
      <w:pPr>
        <w:pStyle w:val="Ttulo2"/>
        <w:rPr>
          <w:lang w:val="en-GB"/>
        </w:rPr>
      </w:pPr>
      <w:bookmarkStart w:id="5" w:name="_Toc513986368"/>
      <w:bookmarkStart w:id="6" w:name="_Toc513986632"/>
      <w:bookmarkStart w:id="7" w:name="_Toc468430338"/>
      <w:proofErr w:type="spellStart"/>
      <w:r>
        <w:rPr>
          <w:lang w:val="en-GB"/>
        </w:rPr>
        <w:t>Desenvolvimento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r w:rsidR="001E0034">
        <w:rPr>
          <w:lang w:val="en-GB"/>
        </w:rPr>
        <w:t>(</w:t>
      </w:r>
      <w:proofErr w:type="spellStart"/>
      <w:r>
        <w:rPr>
          <w:lang w:val="en-GB"/>
        </w:rPr>
        <w:t>detalhado</w:t>
      </w:r>
      <w:proofErr w:type="spellEnd"/>
      <w:r w:rsidR="001E0034">
        <w:rPr>
          <w:lang w:val="en-GB"/>
        </w:rPr>
        <w:t>)</w:t>
      </w:r>
      <w:bookmarkEnd w:id="5"/>
      <w:bookmarkEnd w:id="6"/>
      <w:bookmarkEnd w:id="7"/>
    </w:p>
    <w:p w:rsidR="001E0034" w:rsidRDefault="001E0034" w:rsidP="005B68A9">
      <w:pPr>
        <w:jc w:val="center"/>
        <w:rPr>
          <w:lang w:val="en-GB"/>
        </w:rPr>
      </w:pPr>
    </w:p>
    <w:p w:rsidR="001E0034" w:rsidRDefault="007B3461">
      <w:r w:rsidRPr="007B3461">
        <w:rPr>
          <w:noProof/>
          <w:lang w:val="pt-BR"/>
        </w:rPr>
        <w:drawing>
          <wp:inline distT="0" distB="0" distL="0" distR="0">
            <wp:extent cx="5752130" cy="2838091"/>
            <wp:effectExtent l="19050" t="0" r="20020" b="0"/>
            <wp:docPr id="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D6D8D" w:rsidRPr="00DD6D8D" w:rsidRDefault="00802940" w:rsidP="00DD6D8D">
      <w:pPr>
        <w:pStyle w:val="Ttulo1"/>
        <w:rPr>
          <w:lang w:val="en-GB"/>
        </w:rPr>
      </w:pPr>
      <w:r>
        <w:rPr>
          <w:lang w:val="en-GB"/>
        </w:rPr>
        <w:t xml:space="preserve"> </w:t>
      </w:r>
      <w:bookmarkStart w:id="8" w:name="_Toc468430339"/>
      <w:proofErr w:type="spellStart"/>
      <w:r w:rsidR="003620CE">
        <w:rPr>
          <w:lang w:val="en-GB"/>
        </w:rPr>
        <w:t>Pacotes</w:t>
      </w:r>
      <w:proofErr w:type="spellEnd"/>
      <w:r w:rsidR="003620CE">
        <w:rPr>
          <w:lang w:val="en-GB"/>
        </w:rPr>
        <w:t xml:space="preserve"> de </w:t>
      </w:r>
      <w:proofErr w:type="spellStart"/>
      <w:r w:rsidR="003620CE">
        <w:rPr>
          <w:lang w:val="en-GB"/>
        </w:rPr>
        <w:t>trabalho</w:t>
      </w:r>
      <w:bookmarkEnd w:id="8"/>
      <w:proofErr w:type="spellEnd"/>
    </w:p>
    <w:p w:rsidR="00DD6D8D" w:rsidRPr="00DD6D8D" w:rsidRDefault="00DD6D8D" w:rsidP="00DD6D8D">
      <w:pPr>
        <w:pStyle w:val="PargrafodaLista"/>
        <w:numPr>
          <w:ilvl w:val="0"/>
          <w:numId w:val="36"/>
        </w:numPr>
        <w:autoSpaceDE w:val="0"/>
        <w:autoSpaceDN w:val="0"/>
        <w:adjustRightInd w:val="0"/>
        <w:ind w:left="709" w:hanging="709"/>
        <w:rPr>
          <w:b/>
          <w:bCs/>
          <w:szCs w:val="24"/>
          <w:lang w:val="pt-BR"/>
        </w:rPr>
      </w:pPr>
      <w:r w:rsidRPr="00DD6D8D">
        <w:rPr>
          <w:b/>
          <w:bCs/>
          <w:szCs w:val="24"/>
          <w:lang w:val="pt-BR"/>
        </w:rPr>
        <w:t>Gerenciamento de configuração</w:t>
      </w:r>
    </w:p>
    <w:p w:rsidR="00DD6D8D" w:rsidRDefault="00DD6D8D" w:rsidP="00DD6D8D">
      <w:pPr>
        <w:pStyle w:val="PargrafodaLista"/>
        <w:numPr>
          <w:ilvl w:val="1"/>
          <w:numId w:val="35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Estratégia de desenvolvimento: Estudar a plataforma de hardware e de software do </w:t>
      </w:r>
      <w:proofErr w:type="spellStart"/>
      <w:r w:rsidRPr="00DD6D8D">
        <w:rPr>
          <w:szCs w:val="24"/>
          <w:lang w:val="pt-BR"/>
        </w:rPr>
        <w:t>robotino</w:t>
      </w:r>
      <w:proofErr w:type="spellEnd"/>
      <w:r w:rsidRPr="00DD6D8D">
        <w:rPr>
          <w:szCs w:val="24"/>
          <w:lang w:val="pt-BR"/>
        </w:rPr>
        <w:t xml:space="preserve">. Definir uma estrutura de repositório para a documentação e o código do sistema. </w:t>
      </w:r>
    </w:p>
    <w:p w:rsidR="00DD6D8D" w:rsidRDefault="00DD6D8D" w:rsidP="00DD6D8D">
      <w:pPr>
        <w:pStyle w:val="PargrafodaLista"/>
        <w:numPr>
          <w:ilvl w:val="1"/>
          <w:numId w:val="35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Gerenciamento de versão: especifica como ocorrerá o controle de versões do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>software e das mudanças nos produtos de acordo com a ferramenta de apoio escolhida.</w:t>
      </w:r>
    </w:p>
    <w:p w:rsidR="00DD6D8D" w:rsidRPr="00DD6D8D" w:rsidRDefault="00DD6D8D" w:rsidP="00DD6D8D">
      <w:pPr>
        <w:autoSpaceDE w:val="0"/>
        <w:autoSpaceDN w:val="0"/>
        <w:adjustRightInd w:val="0"/>
        <w:ind w:left="360"/>
        <w:rPr>
          <w:szCs w:val="24"/>
          <w:lang w:val="pt-BR"/>
        </w:rPr>
      </w:pPr>
    </w:p>
    <w:p w:rsidR="00DD6D8D" w:rsidRDefault="00DD6D8D" w:rsidP="00DD6D8D">
      <w:pPr>
        <w:pStyle w:val="PargrafodaLista"/>
        <w:numPr>
          <w:ilvl w:val="0"/>
          <w:numId w:val="36"/>
        </w:numPr>
        <w:autoSpaceDE w:val="0"/>
        <w:autoSpaceDN w:val="0"/>
        <w:adjustRightInd w:val="0"/>
        <w:ind w:left="709" w:hanging="709"/>
        <w:rPr>
          <w:b/>
          <w:bCs/>
          <w:szCs w:val="24"/>
          <w:lang w:val="pt-BR"/>
        </w:rPr>
      </w:pPr>
      <w:r w:rsidRPr="00DD6D8D">
        <w:rPr>
          <w:b/>
          <w:bCs/>
          <w:szCs w:val="24"/>
          <w:lang w:val="pt-BR"/>
        </w:rPr>
        <w:t>Gerenciamento de projeto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Plano de </w:t>
      </w:r>
      <w:proofErr w:type="gramStart"/>
      <w:r w:rsidRPr="00DD6D8D">
        <w:rPr>
          <w:szCs w:val="24"/>
          <w:lang w:val="pt-BR"/>
        </w:rPr>
        <w:t>projeto :</w:t>
      </w:r>
      <w:proofErr w:type="gramEnd"/>
      <w:r w:rsidRPr="00DD6D8D">
        <w:rPr>
          <w:szCs w:val="24"/>
          <w:lang w:val="pt-BR"/>
        </w:rPr>
        <w:t xml:space="preserve"> criar um plano de projeto baseado no livro Software </w:t>
      </w:r>
      <w:proofErr w:type="spellStart"/>
      <w:r w:rsidRPr="00DD6D8D">
        <w:rPr>
          <w:szCs w:val="24"/>
          <w:lang w:val="pt-BR"/>
        </w:rPr>
        <w:t>Engineering</w:t>
      </w:r>
      <w:proofErr w:type="spellEnd"/>
      <w:r w:rsidRPr="00DD6D8D">
        <w:rPr>
          <w:szCs w:val="24"/>
          <w:lang w:val="pt-BR"/>
        </w:rPr>
        <w:t xml:space="preserve"> do autor Ian </w:t>
      </w:r>
      <w:proofErr w:type="spellStart"/>
      <w:r w:rsidRPr="00DD6D8D">
        <w:rPr>
          <w:szCs w:val="24"/>
          <w:lang w:val="pt-BR"/>
        </w:rPr>
        <w:t>Sommerville</w:t>
      </w:r>
      <w:proofErr w:type="spellEnd"/>
      <w:r w:rsidRPr="00DD6D8D">
        <w:rPr>
          <w:szCs w:val="24"/>
          <w:lang w:val="pt-BR"/>
        </w:rPr>
        <w:t>.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Coordenação: refinar o plano de projeto, coordenar as atividades e manter o projeto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>em execução.</w:t>
      </w:r>
    </w:p>
    <w:p w:rsidR="00DD6D8D" w:rsidRPr="00DD6D8D" w:rsidRDefault="00DD6D8D" w:rsidP="00DD6D8D">
      <w:pPr>
        <w:autoSpaceDE w:val="0"/>
        <w:autoSpaceDN w:val="0"/>
        <w:adjustRightInd w:val="0"/>
        <w:ind w:left="360"/>
        <w:rPr>
          <w:szCs w:val="24"/>
          <w:lang w:val="pt-BR"/>
        </w:rPr>
      </w:pPr>
    </w:p>
    <w:p w:rsidR="00DD6D8D" w:rsidRDefault="00DD6D8D" w:rsidP="00DD6D8D">
      <w:pPr>
        <w:pStyle w:val="PargrafodaLista"/>
        <w:numPr>
          <w:ilvl w:val="0"/>
          <w:numId w:val="36"/>
        </w:numPr>
        <w:autoSpaceDE w:val="0"/>
        <w:autoSpaceDN w:val="0"/>
        <w:adjustRightInd w:val="0"/>
        <w:ind w:left="709" w:hanging="709"/>
        <w:rPr>
          <w:b/>
          <w:bCs/>
          <w:szCs w:val="24"/>
          <w:lang w:val="pt-BR"/>
        </w:rPr>
      </w:pPr>
      <w:r w:rsidRPr="00DD6D8D">
        <w:rPr>
          <w:b/>
          <w:bCs/>
          <w:szCs w:val="24"/>
          <w:lang w:val="pt-BR"/>
        </w:rPr>
        <w:t>Garantia de qualidade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Estratégia de garantia de qualidade: definir uma estratégia de garantia de qualidade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>para aplicar no projeto.</w:t>
      </w:r>
    </w:p>
    <w:p w:rsidR="00DD6D8D" w:rsidRDefault="00445A3E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>
        <w:rPr>
          <w:szCs w:val="24"/>
          <w:lang w:val="pt-BR"/>
        </w:rPr>
        <w:t>Verificação de documentos</w:t>
      </w:r>
      <w:r w:rsidR="00DD6D8D" w:rsidRPr="00DD6D8D">
        <w:rPr>
          <w:szCs w:val="24"/>
          <w:lang w:val="pt-BR"/>
        </w:rPr>
        <w:t>: verificar todos os documentos e códigos-fonte</w:t>
      </w:r>
      <w:r w:rsidR="00DD6D8D">
        <w:rPr>
          <w:szCs w:val="24"/>
          <w:lang w:val="pt-BR"/>
        </w:rPr>
        <w:t xml:space="preserve"> </w:t>
      </w:r>
      <w:r w:rsidR="00DD6D8D" w:rsidRPr="00DD6D8D">
        <w:rPr>
          <w:szCs w:val="24"/>
          <w:lang w:val="pt-BR"/>
        </w:rPr>
        <w:t>produzidos durante o projeto.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Planejamento de testes: criar um estratégia de validação da </w:t>
      </w:r>
      <w:proofErr w:type="gramStart"/>
      <w:r w:rsidRPr="00DD6D8D">
        <w:rPr>
          <w:szCs w:val="24"/>
          <w:lang w:val="pt-BR"/>
        </w:rPr>
        <w:t>implementação</w:t>
      </w:r>
      <w:proofErr w:type="gramEnd"/>
      <w:r w:rsidRPr="00DD6D8D">
        <w:rPr>
          <w:szCs w:val="24"/>
          <w:lang w:val="pt-BR"/>
        </w:rPr>
        <w:t xml:space="preserve"> dos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>requisitos e verificação de possíveis problemas.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Mapeamento de cenários: desenvolver cenários de testes que cobrem a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>especificação.</w:t>
      </w:r>
    </w:p>
    <w:p w:rsidR="00DD6D8D" w:rsidRP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Testes: Testar os módulos e o sistema como um todo utilizando os cenários de teste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>e inserindo mudanças, caso necessário.</w:t>
      </w:r>
    </w:p>
    <w:p w:rsidR="00DD6D8D" w:rsidRPr="00DD6D8D" w:rsidRDefault="00DD6D8D" w:rsidP="00DD6D8D">
      <w:pPr>
        <w:autoSpaceDE w:val="0"/>
        <w:autoSpaceDN w:val="0"/>
        <w:adjustRightInd w:val="0"/>
        <w:rPr>
          <w:szCs w:val="24"/>
          <w:lang w:val="pt-BR"/>
        </w:rPr>
      </w:pPr>
    </w:p>
    <w:p w:rsidR="00DD6D8D" w:rsidRDefault="00DD6D8D" w:rsidP="00DD6D8D">
      <w:pPr>
        <w:pStyle w:val="PargrafodaLista"/>
        <w:numPr>
          <w:ilvl w:val="0"/>
          <w:numId w:val="36"/>
        </w:numPr>
        <w:autoSpaceDE w:val="0"/>
        <w:autoSpaceDN w:val="0"/>
        <w:adjustRightInd w:val="0"/>
        <w:ind w:left="709" w:hanging="709"/>
        <w:rPr>
          <w:b/>
          <w:bCs/>
          <w:szCs w:val="24"/>
          <w:lang w:val="pt-BR"/>
        </w:rPr>
      </w:pPr>
      <w:r w:rsidRPr="00DD6D8D">
        <w:rPr>
          <w:b/>
          <w:bCs/>
          <w:szCs w:val="24"/>
          <w:lang w:val="pt-BR"/>
        </w:rPr>
        <w:t>Desenvolvimento do sistema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Entendimento do problema e concepção da solução: detalhamento do problema e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 xml:space="preserve">escolha apropriada de mecanismos para a </w:t>
      </w:r>
      <w:proofErr w:type="gramStart"/>
      <w:r w:rsidRPr="00DD6D8D">
        <w:rPr>
          <w:szCs w:val="24"/>
          <w:lang w:val="pt-BR"/>
        </w:rPr>
        <w:t>implementação</w:t>
      </w:r>
      <w:proofErr w:type="gramEnd"/>
      <w:r w:rsidRPr="00DD6D8D">
        <w:rPr>
          <w:szCs w:val="24"/>
          <w:lang w:val="pt-BR"/>
        </w:rPr>
        <w:t xml:space="preserve"> da solução.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lastRenderedPageBreak/>
        <w:t>Engenharia de requisitos</w:t>
      </w:r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Análise dos requisitos: realizar o levantamento de requisitos.</w:t>
      </w:r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Especificação de requisitos: definir os requisitos mínimos necessários para a </w:t>
      </w:r>
      <w:proofErr w:type="gramStart"/>
      <w:r w:rsidRPr="00DD6D8D">
        <w:rPr>
          <w:szCs w:val="24"/>
          <w:lang w:val="pt-BR"/>
        </w:rPr>
        <w:t>implementação</w:t>
      </w:r>
      <w:proofErr w:type="gramEnd"/>
      <w:r w:rsidRPr="00DD6D8D">
        <w:rPr>
          <w:szCs w:val="24"/>
          <w:lang w:val="pt-BR"/>
        </w:rPr>
        <w:t>.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Análise do sistema</w:t>
      </w:r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Especificação do sistema: refinar os requisitos de especificação para torná-los não </w:t>
      </w:r>
      <w:proofErr w:type="spellStart"/>
      <w:r w:rsidRPr="00DD6D8D">
        <w:rPr>
          <w:szCs w:val="24"/>
          <w:lang w:val="pt-BR"/>
        </w:rPr>
        <w:t>abíguos</w:t>
      </w:r>
      <w:proofErr w:type="spellEnd"/>
      <w:r w:rsidRPr="00DD6D8D">
        <w:rPr>
          <w:szCs w:val="24"/>
          <w:lang w:val="pt-BR"/>
        </w:rPr>
        <w:t>, completos, consistentes e realizáveis. Realizar a divisão funcional do sistema.</w:t>
      </w:r>
    </w:p>
    <w:p w:rsidR="00DD6D8D" w:rsidRDefault="00ED6BA0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>
        <w:rPr>
          <w:szCs w:val="24"/>
          <w:lang w:val="pt-BR"/>
        </w:rPr>
        <w:t>Projeto do sistema</w:t>
      </w:r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Arquitetura do sistema: define a estrutura </w:t>
      </w:r>
      <w:proofErr w:type="gramStart"/>
      <w:r w:rsidRPr="00DD6D8D">
        <w:rPr>
          <w:szCs w:val="24"/>
          <w:lang w:val="pt-BR"/>
        </w:rPr>
        <w:t>dos sistema</w:t>
      </w:r>
      <w:proofErr w:type="gramEnd"/>
      <w:r w:rsidRPr="00DD6D8D">
        <w:rPr>
          <w:szCs w:val="24"/>
          <w:lang w:val="pt-BR"/>
        </w:rPr>
        <w:t xml:space="preserve"> em módulos, interfaces e a relação existente entre eles.</w:t>
      </w:r>
      <w:r>
        <w:rPr>
          <w:szCs w:val="24"/>
          <w:lang w:val="pt-BR"/>
        </w:rPr>
        <w:t xml:space="preserve"> </w:t>
      </w:r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Planejamento da integração: define as etapas em que será realizada a integração dos módulos durante a construção do sistema.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proofErr w:type="gramStart"/>
      <w:r w:rsidRPr="00DD6D8D">
        <w:rPr>
          <w:szCs w:val="24"/>
          <w:lang w:val="pt-BR"/>
        </w:rPr>
        <w:t>Implementação</w:t>
      </w:r>
      <w:proofErr w:type="gramEnd"/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Codificação </w:t>
      </w:r>
      <w:r w:rsidR="00DC7425">
        <w:rPr>
          <w:szCs w:val="24"/>
          <w:lang w:val="pt-BR"/>
        </w:rPr>
        <w:t xml:space="preserve">dos módulos: </w:t>
      </w:r>
      <w:proofErr w:type="gramStart"/>
      <w:r w:rsidR="00DC7425">
        <w:rPr>
          <w:szCs w:val="24"/>
          <w:lang w:val="pt-BR"/>
        </w:rPr>
        <w:t>implementar</w:t>
      </w:r>
      <w:proofErr w:type="gramEnd"/>
      <w:r w:rsidR="00DC7425">
        <w:rPr>
          <w:szCs w:val="24"/>
          <w:lang w:val="pt-BR"/>
        </w:rPr>
        <w:t xml:space="preserve"> o códig</w:t>
      </w:r>
      <w:r w:rsidRPr="00DD6D8D">
        <w:rPr>
          <w:szCs w:val="24"/>
          <w:lang w:val="pt-BR"/>
        </w:rPr>
        <w:t>o-fonte dos módulos na linguagem definida.</w:t>
      </w:r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Testes dos módulos: executar testes nos módulos de acordo com a especificação</w:t>
      </w:r>
      <w:r>
        <w:rPr>
          <w:szCs w:val="24"/>
          <w:lang w:val="pt-BR"/>
        </w:rPr>
        <w:t xml:space="preserve"> </w:t>
      </w:r>
      <w:r w:rsidRPr="00DD6D8D">
        <w:rPr>
          <w:szCs w:val="24"/>
          <w:lang w:val="pt-BR"/>
        </w:rPr>
        <w:t>do sistema e assegurando a qualidade.</w:t>
      </w:r>
    </w:p>
    <w:p w:rsidR="00DD6D8D" w:rsidRDefault="00DD6D8D" w:rsidP="00DD6D8D">
      <w:pPr>
        <w:pStyle w:val="PargrafodaLista"/>
        <w:numPr>
          <w:ilvl w:val="1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Integração e testes do sistema</w:t>
      </w:r>
    </w:p>
    <w:p w:rsid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szCs w:val="24"/>
          <w:lang w:val="pt-BR"/>
        </w:rPr>
      </w:pPr>
      <w:r w:rsidRPr="00DD6D8D">
        <w:rPr>
          <w:szCs w:val="24"/>
          <w:lang w:val="pt-BR"/>
        </w:rPr>
        <w:t>Integração dos módulos: realizar a integração gradual dos módulos do sistema.</w:t>
      </w:r>
    </w:p>
    <w:p w:rsidR="00DD6D8D" w:rsidRPr="00DD6D8D" w:rsidRDefault="00DD6D8D" w:rsidP="00DD6D8D">
      <w:pPr>
        <w:pStyle w:val="PargrafodaLista"/>
        <w:numPr>
          <w:ilvl w:val="2"/>
          <w:numId w:val="36"/>
        </w:numPr>
        <w:autoSpaceDE w:val="0"/>
        <w:autoSpaceDN w:val="0"/>
        <w:adjustRightInd w:val="0"/>
        <w:rPr>
          <w:i/>
          <w:szCs w:val="24"/>
          <w:lang w:val="pt-BR"/>
        </w:rPr>
      </w:pPr>
      <w:r w:rsidRPr="00DD6D8D">
        <w:rPr>
          <w:szCs w:val="24"/>
          <w:lang w:val="pt-BR"/>
        </w:rPr>
        <w:t>Testes do sistema: realizar testes de integração no sistema.</w:t>
      </w:r>
    </w:p>
    <w:p w:rsidR="001E0034" w:rsidRDefault="001E0034">
      <w:pPr>
        <w:pStyle w:val="Ttulo1"/>
        <w:rPr>
          <w:lang w:val="en-GB"/>
        </w:rPr>
      </w:pPr>
      <w:bookmarkStart w:id="9" w:name="_Toc468430340"/>
      <w:r>
        <w:rPr>
          <w:lang w:val="en-GB"/>
        </w:rPr>
        <w:t>M</w:t>
      </w:r>
      <w:r w:rsidR="003620CE">
        <w:rPr>
          <w:lang w:val="en-GB"/>
        </w:rPr>
        <w:t>arcos</w:t>
      </w:r>
      <w:bookmarkEnd w:id="9"/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Plano de projeto [30.11.16]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 xml:space="preserve">Ambientação (familiarização) com a plataforma </w:t>
      </w:r>
      <w:proofErr w:type="spellStart"/>
      <w:r w:rsidRPr="00DD6D8D">
        <w:rPr>
          <w:szCs w:val="24"/>
          <w:lang w:val="pt-BR"/>
        </w:rPr>
        <w:t>robotino</w:t>
      </w:r>
      <w:proofErr w:type="spellEnd"/>
      <w:r w:rsidRPr="00DD6D8D">
        <w:rPr>
          <w:szCs w:val="24"/>
          <w:lang w:val="pt-BR"/>
        </w:rPr>
        <w:t xml:space="preserve"> [09.12.16]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Especificação de requisitos [16.12.16]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Especificação do sistema [23.12.16]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Documentos de design (UML) [02.01.17]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Codificação [09.01.17]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Testes dos módulos [13.01.17]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Demonstração do protótipo preliminar (não são todos os módulos) [16.01.17]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Testes de integração [20.01.17]</w:t>
      </w:r>
    </w:p>
    <w:p w:rsidR="00DD6D8D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szCs w:val="24"/>
          <w:lang w:val="pt-BR"/>
        </w:rPr>
      </w:pPr>
      <w:r w:rsidRPr="00DD6D8D">
        <w:rPr>
          <w:szCs w:val="24"/>
          <w:lang w:val="pt-BR"/>
        </w:rPr>
        <w:t>Demonstração do protótipo final [25.01.17]</w:t>
      </w:r>
    </w:p>
    <w:p w:rsidR="001E0034" w:rsidRPr="00DD6D8D" w:rsidRDefault="00DD6D8D" w:rsidP="00DD6D8D">
      <w:pPr>
        <w:pStyle w:val="PargrafodaLista"/>
        <w:numPr>
          <w:ilvl w:val="0"/>
          <w:numId w:val="14"/>
        </w:numPr>
        <w:tabs>
          <w:tab w:val="clear" w:pos="360"/>
          <w:tab w:val="num" w:pos="720"/>
        </w:tabs>
        <w:ind w:left="720"/>
        <w:rPr>
          <w:szCs w:val="24"/>
          <w:lang w:val="en-GB"/>
        </w:rPr>
      </w:pPr>
      <w:r w:rsidRPr="00DD6D8D">
        <w:rPr>
          <w:szCs w:val="24"/>
          <w:lang w:val="pt-BR"/>
        </w:rPr>
        <w:t>Corrida [30.01.17]</w:t>
      </w:r>
    </w:p>
    <w:p w:rsidR="00DD6D8D" w:rsidRDefault="00DD6D8D" w:rsidP="00DD6D8D">
      <w:pPr>
        <w:rPr>
          <w:szCs w:val="24"/>
          <w:lang w:val="en-GB"/>
        </w:rPr>
      </w:pPr>
    </w:p>
    <w:p w:rsidR="001E0034" w:rsidRPr="00DD6D8D" w:rsidRDefault="00DD6D8D">
      <w:pPr>
        <w:rPr>
          <w:szCs w:val="24"/>
          <w:lang w:val="en-GB"/>
        </w:rPr>
      </w:pPr>
      <w:r w:rsidRPr="00DD6D8D">
        <w:rPr>
          <w:szCs w:val="24"/>
          <w:lang w:val="pt-BR"/>
        </w:rPr>
        <w:t xml:space="preserve">Tempo total: </w:t>
      </w:r>
      <w:proofErr w:type="gramStart"/>
      <w:r w:rsidRPr="00DD6D8D">
        <w:rPr>
          <w:szCs w:val="24"/>
          <w:lang w:val="pt-BR"/>
        </w:rPr>
        <w:t>2</w:t>
      </w:r>
      <w:proofErr w:type="gramEnd"/>
      <w:r w:rsidRPr="00DD6D8D">
        <w:rPr>
          <w:szCs w:val="24"/>
          <w:lang w:val="pt-BR"/>
        </w:rPr>
        <w:t xml:space="preserve"> meses e 4 dias</w:t>
      </w:r>
    </w:p>
    <w:p w:rsidR="00DD6D8D" w:rsidRDefault="00DD6D8D">
      <w:pPr>
        <w:rPr>
          <w:b/>
          <w:sz w:val="32"/>
          <w:lang w:val="pt-BR"/>
        </w:rPr>
      </w:pPr>
      <w:bookmarkStart w:id="10" w:name="_Toc468430341"/>
      <w:r>
        <w:rPr>
          <w:lang w:val="pt-BR"/>
        </w:rPr>
        <w:br w:type="page"/>
      </w:r>
    </w:p>
    <w:p w:rsidR="001E0034" w:rsidRDefault="00CD0E8F">
      <w:pPr>
        <w:pStyle w:val="Ttulo1"/>
        <w:rPr>
          <w:lang w:val="en-GB"/>
        </w:rPr>
      </w:pPr>
      <w:r>
        <w:rPr>
          <w:lang w:val="pt-BR"/>
        </w:rPr>
        <w:lastRenderedPageBreak/>
        <w:t>Cronograma</w:t>
      </w:r>
      <w:r w:rsidR="001E0034">
        <w:rPr>
          <w:lang w:val="en-GB"/>
        </w:rPr>
        <w:t xml:space="preserve"> (</w:t>
      </w:r>
      <w:proofErr w:type="spellStart"/>
      <w:r>
        <w:rPr>
          <w:lang w:val="en-GB"/>
        </w:rPr>
        <w:t>Planejado</w:t>
      </w:r>
      <w:proofErr w:type="spellEnd"/>
      <w:r w:rsidR="001E0034">
        <w:rPr>
          <w:lang w:val="en-GB"/>
        </w:rPr>
        <w:t>)</w:t>
      </w:r>
      <w:bookmarkEnd w:id="10"/>
    </w:p>
    <w:p w:rsidR="00DE1017" w:rsidRDefault="00DE1017">
      <w:pPr>
        <w:rPr>
          <w:noProof/>
          <w:lang w:val="pt-BR"/>
        </w:rPr>
      </w:pPr>
    </w:p>
    <w:p w:rsidR="00DE1017" w:rsidRDefault="00DE1017">
      <w:pPr>
        <w:rPr>
          <w:noProof/>
          <w:lang w:val="pt-BR"/>
        </w:rPr>
      </w:pPr>
    </w:p>
    <w:p w:rsidR="00CD0E8F" w:rsidRDefault="00DE1017">
      <w:r>
        <w:rPr>
          <w:noProof/>
          <w:lang w:val="pt-BR"/>
        </w:rPr>
        <w:drawing>
          <wp:inline distT="0" distB="0" distL="0" distR="0">
            <wp:extent cx="5533334" cy="5447619"/>
            <wp:effectExtent l="19050" t="0" r="0" b="0"/>
            <wp:docPr id="2" name="Imagem 1" descr="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E8F" w:rsidSect="003B352C">
      <w:headerReference w:type="default" r:id="rId16"/>
      <w:footerReference w:type="default" r:id="rId17"/>
      <w:headerReference w:type="first" r:id="rId18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B7C" w:rsidRDefault="00CA7B7C">
      <w:r>
        <w:separator/>
      </w:r>
    </w:p>
  </w:endnote>
  <w:endnote w:type="continuationSeparator" w:id="1">
    <w:p w:rsidR="00CA7B7C" w:rsidRDefault="00CA7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4" w:rsidRDefault="002A37BA">
    <w:pPr>
      <w:pStyle w:val="Rodap"/>
      <w:rPr>
        <w:rFonts w:ascii="Times New Roman" w:hAnsi="Times New Roman"/>
        <w:sz w:val="16"/>
      </w:rPr>
    </w:pPr>
    <w:r w:rsidRPr="002A37BA">
      <w:rPr>
        <w:sz w:val="16"/>
        <w:szCs w:val="16"/>
      </w:rPr>
      <w:t>Grupo 2</w:t>
    </w:r>
    <w:r w:rsidR="001E0034">
      <w:rPr>
        <w:rFonts w:ascii="Times New Roman" w:hAnsi="Times New Roman"/>
        <w:sz w:val="16"/>
      </w:rPr>
      <w:tab/>
    </w:r>
    <w:r w:rsidR="001E0034">
      <w:rPr>
        <w:rFonts w:ascii="Times New Roman" w:hAnsi="Times New Roman"/>
        <w:sz w:val="16"/>
      </w:rPr>
      <w:tab/>
    </w:r>
    <w:r w:rsidR="00662040">
      <w:rPr>
        <w:rFonts w:ascii="Times New Roman" w:hAnsi="Times New Roman"/>
        <w:sz w:val="16"/>
      </w:rPr>
      <w:fldChar w:fldCharType="begin"/>
    </w:r>
    <w:r w:rsidR="001E0034">
      <w:rPr>
        <w:rFonts w:ascii="Times New Roman" w:hAnsi="Times New Roman"/>
        <w:sz w:val="16"/>
      </w:rPr>
      <w:instrText xml:space="preserve"> SAVEDATE \@ "dd.MM.yy" \* MERGEFORMAT </w:instrText>
    </w:r>
    <w:r w:rsidR="00662040">
      <w:rPr>
        <w:rFonts w:ascii="Times New Roman" w:hAnsi="Times New Roman"/>
        <w:sz w:val="16"/>
      </w:rPr>
      <w:fldChar w:fldCharType="separate"/>
    </w:r>
    <w:r w:rsidR="00E15215">
      <w:rPr>
        <w:rFonts w:ascii="Times New Roman" w:hAnsi="Times New Roman"/>
        <w:noProof/>
        <w:sz w:val="16"/>
      </w:rPr>
      <w:t>02.12.16</w:t>
    </w:r>
    <w:r w:rsidR="00662040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B7C" w:rsidRDefault="00CA7B7C">
      <w:r>
        <w:separator/>
      </w:r>
    </w:p>
  </w:footnote>
  <w:footnote w:type="continuationSeparator" w:id="1">
    <w:p w:rsidR="00CA7B7C" w:rsidRDefault="00CA7B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34" w:rsidRDefault="00662040">
    <w:pPr>
      <w:pStyle w:val="Cabealho"/>
      <w:rPr>
        <w:rFonts w:ascii="Times New Roman" w:hAnsi="Times New Roman"/>
        <w:u w:val="single"/>
      </w:rPr>
    </w:pPr>
    <w:r>
      <w:fldChar w:fldCharType="begin"/>
    </w:r>
    <w:r>
      <w:instrText xml:space="preserve"> DOCPROPERTY "Art"  \* MERGEFORMAT </w:instrText>
    </w:r>
    <w:r>
      <w:fldChar w:fldCharType="separate"/>
    </w:r>
    <w:r w:rsidR="001E0034">
      <w:rPr>
        <w:rFonts w:ascii="Times New Roman" w:hAnsi="Times New Roman"/>
        <w:u w:val="single"/>
      </w:rPr>
      <w:t>Lab Course</w:t>
    </w:r>
    <w:r>
      <w:fldChar w:fldCharType="end"/>
    </w:r>
    <w:r w:rsidR="001E0034">
      <w:rPr>
        <w:rFonts w:ascii="Times New Roman" w:hAnsi="Times New Roman"/>
        <w:u w:val="single"/>
      </w:rPr>
      <w:tab/>
    </w:r>
    <w:fldSimple w:instr=" DOCPROPERTY &quot;Title&quot;  \* MERGEFORMAT ">
      <w:r w:rsidR="001E0034">
        <w:rPr>
          <w:rFonts w:ascii="Times New Roman" w:hAnsi="Times New Roman"/>
          <w:u w:val="single"/>
        </w:rPr>
        <w:t>Project Plan</w:t>
      </w:r>
    </w:fldSimple>
    <w:r w:rsidR="001E0034">
      <w:rPr>
        <w:rFonts w:ascii="Times New Roman" w:hAnsi="Times New Roman"/>
        <w:u w:val="single"/>
      </w:rPr>
      <w:t xml:space="preserve"> V </w:t>
    </w:r>
    <w:fldSimple w:instr=" DOCPROPERTY &quot;Version&quot;  \* MERGEFORMAT ">
      <w:r w:rsidR="001E0034">
        <w:rPr>
          <w:rFonts w:ascii="Times New Roman" w:hAnsi="Times New Roman"/>
          <w:u w:val="single"/>
        </w:rPr>
        <w:t>1.0</w:t>
      </w:r>
    </w:fldSimple>
    <w:r w:rsidR="001E0034">
      <w:rPr>
        <w:rFonts w:ascii="Times New Roman" w:hAnsi="Times New Roman"/>
        <w:u w:val="single"/>
      </w:rPr>
      <w:tab/>
    </w:r>
    <w:r>
      <w:rPr>
        <w:rStyle w:val="Nmerodepgina"/>
        <w:rFonts w:ascii="Times New Roman" w:hAnsi="Times New Roman"/>
        <w:u w:val="single"/>
      </w:rPr>
      <w:fldChar w:fldCharType="begin"/>
    </w:r>
    <w:r w:rsidR="001E0034">
      <w:rPr>
        <w:rStyle w:val="Nmerodepgina"/>
        <w:rFonts w:ascii="Times New Roman" w:hAnsi="Times New Roman"/>
        <w:u w:val="single"/>
      </w:rPr>
      <w:instrText xml:space="preserve"> PAGE </w:instrText>
    </w:r>
    <w:r>
      <w:rPr>
        <w:rStyle w:val="Nmerodepgina"/>
        <w:rFonts w:ascii="Times New Roman" w:hAnsi="Times New Roman"/>
        <w:u w:val="single"/>
      </w:rPr>
      <w:fldChar w:fldCharType="separate"/>
    </w:r>
    <w:r w:rsidR="00EB116C">
      <w:rPr>
        <w:rStyle w:val="Nmerodepgina"/>
        <w:rFonts w:ascii="Times New Roman" w:hAnsi="Times New Roman"/>
        <w:noProof/>
        <w:u w:val="single"/>
      </w:rPr>
      <w:t>6</w:t>
    </w:r>
    <w:r>
      <w:rPr>
        <w:rStyle w:val="Nmerodepgina"/>
        <w:rFonts w:ascii="Times New Roman" w:hAnsi="Times New Roman"/>
        <w:u w:val="single"/>
      </w:rPr>
      <w:fldChar w:fldCharType="end"/>
    </w:r>
  </w:p>
  <w:p w:rsidR="001E0034" w:rsidRDefault="001E0034">
    <w:pPr>
      <w:pStyle w:val="Cabealho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1E0034">
      <w:tc>
        <w:tcPr>
          <w:tcW w:w="1134" w:type="dxa"/>
        </w:tcPr>
        <w:p w:rsidR="001E0034" w:rsidRDefault="00FD4476">
          <w:pPr>
            <w:pStyle w:val="Cabealho"/>
            <w:ind w:left="-70" w:right="-851"/>
          </w:pPr>
          <w:r>
            <w:rPr>
              <w:noProof/>
              <w:sz w:val="20"/>
              <w:lang w:val="pt-BR"/>
            </w:rPr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-4445</wp:posOffset>
                </wp:positionV>
                <wp:extent cx="6953250" cy="742950"/>
                <wp:effectExtent l="19050" t="0" r="0" b="0"/>
                <wp:wrapTopAndBottom/>
                <wp:docPr id="1" name="Imagem 1" descr="Logo_a4quer_ohneSchri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4quer_ohneSchri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E0034">
            <w:rPr>
              <w:noProof/>
              <w:sz w:val="20"/>
            </w:rPr>
            <w:t xml:space="preserve">   </w:t>
          </w:r>
          <w:r w:rsidR="00662040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7pt;height:47pt" fillcolor="window">
                <v:imagedata r:id="rId2" o:title=""/>
              </v:shape>
            </w:pict>
          </w:r>
        </w:p>
      </w:tc>
      <w:tc>
        <w:tcPr>
          <w:tcW w:w="7797" w:type="dxa"/>
        </w:tcPr>
        <w:p w:rsidR="001E0034" w:rsidRDefault="001E0034">
          <w:pPr>
            <w:pStyle w:val="Cabealho"/>
            <w:spacing w:before="20"/>
            <w:ind w:right="-851"/>
            <w:jc w:val="center"/>
            <w:rPr>
              <w:b/>
            </w:rPr>
          </w:pPr>
          <w:r>
            <w:rPr>
              <w:b/>
            </w:rPr>
            <w:t>University of Stuttgart</w:t>
          </w:r>
        </w:p>
        <w:p w:rsidR="001E0034" w:rsidRDefault="001E0034">
          <w:pPr>
            <w:pStyle w:val="Cabealho"/>
            <w:spacing w:before="20"/>
            <w:jc w:val="center"/>
            <w:rPr>
              <w:sz w:val="28"/>
            </w:rPr>
          </w:pPr>
          <w:r>
            <w:rPr>
              <w:b/>
            </w:rPr>
            <w:t>Institute of Industrial Automation and Software Engineering</w:t>
          </w:r>
        </w:p>
        <w:p w:rsidR="001E0034" w:rsidRDefault="001E0034">
          <w:pPr>
            <w:pStyle w:val="Cabealho"/>
            <w:spacing w:before="20"/>
            <w:ind w:right="-851"/>
            <w:jc w:val="center"/>
            <w:rPr>
              <w:sz w:val="22"/>
            </w:rPr>
          </w:pPr>
          <w:r>
            <w:rPr>
              <w:sz w:val="22"/>
            </w:rPr>
            <w:t>Prof. Dr.-Ing. Dr. h. c. P. Göhner</w:t>
          </w:r>
        </w:p>
      </w:tc>
    </w:tr>
  </w:tbl>
  <w:p w:rsidR="001E0034" w:rsidRDefault="001E0034">
    <w:pPr>
      <w:pStyle w:val="Cabealho"/>
      <w:ind w:right="-851" w:hanging="567"/>
    </w:pPr>
  </w:p>
  <w:p w:rsidR="001E0034" w:rsidRDefault="001E0034">
    <w:pPr>
      <w:pStyle w:val="Cabealho"/>
      <w:rPr>
        <w:sz w:val="18"/>
      </w:rPr>
    </w:pPr>
  </w:p>
  <w:p w:rsidR="001E0034" w:rsidRDefault="001E0034">
    <w:pPr>
      <w:pStyle w:val="Cabealho"/>
      <w:rPr>
        <w:sz w:val="18"/>
      </w:rPr>
    </w:pPr>
  </w:p>
  <w:p w:rsidR="001E0034" w:rsidRDefault="001E0034">
    <w:pPr>
      <w:pStyle w:val="Cabealho"/>
      <w:rPr>
        <w:sz w:val="18"/>
      </w:rPr>
    </w:pPr>
  </w:p>
  <w:p w:rsidR="001E0034" w:rsidRDefault="001E0034">
    <w:pPr>
      <w:pStyle w:val="Cabealho"/>
      <w:rPr>
        <w:sz w:val="18"/>
      </w:rPr>
    </w:pPr>
  </w:p>
  <w:p w:rsidR="001E0034" w:rsidRDefault="001E0034">
    <w:pPr>
      <w:pStyle w:val="Cabealho"/>
    </w:pPr>
  </w:p>
  <w:p w:rsidR="001E0034" w:rsidRDefault="001E0034">
    <w:pPr>
      <w:pStyle w:val="Cabealho"/>
      <w:rPr>
        <w:sz w:val="20"/>
      </w:rPr>
    </w:pPr>
  </w:p>
  <w:p w:rsidR="001E0034" w:rsidRDefault="001E0034">
    <w:pPr>
      <w:pStyle w:val="Cabealho"/>
    </w:pPr>
  </w:p>
  <w:p w:rsidR="001E0034" w:rsidRDefault="001E0034">
    <w:pPr>
      <w:pStyle w:val="Cabealho"/>
    </w:pPr>
  </w:p>
  <w:p w:rsidR="001E0034" w:rsidRDefault="001E0034">
    <w:pPr>
      <w:pStyle w:val="Cabealho"/>
    </w:pPr>
  </w:p>
  <w:p w:rsidR="001E0034" w:rsidRDefault="001E003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061C0772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08B82CA2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13">
    <w:nsid w:val="0C6E141E"/>
    <w:multiLevelType w:val="singleLevel"/>
    <w:tmpl w:val="6942639E"/>
    <w:lvl w:ilvl="0">
      <w:start w:val="4"/>
      <w:numFmt w:val="decimal"/>
      <w:lvlText w:val="%1.6.2"/>
      <w:lvlJc w:val="left"/>
      <w:pPr>
        <w:tabs>
          <w:tab w:val="num" w:pos="720"/>
        </w:tabs>
        <w:ind w:left="360" w:hanging="360"/>
      </w:pPr>
    </w:lvl>
  </w:abstractNum>
  <w:abstractNum w:abstractNumId="14">
    <w:nsid w:val="15255919"/>
    <w:multiLevelType w:val="singleLevel"/>
    <w:tmpl w:val="3D30DBDC"/>
    <w:lvl w:ilvl="0">
      <w:start w:val="4"/>
      <w:numFmt w:val="decimal"/>
      <w:lvlText w:val="%1.4.3"/>
      <w:lvlJc w:val="left"/>
      <w:pPr>
        <w:tabs>
          <w:tab w:val="num" w:pos="720"/>
        </w:tabs>
        <w:ind w:left="360" w:hanging="360"/>
      </w:pPr>
    </w:lvl>
  </w:abstractNum>
  <w:abstractNum w:abstractNumId="15">
    <w:nsid w:val="15A74B9A"/>
    <w:multiLevelType w:val="singleLevel"/>
    <w:tmpl w:val="C430DD10"/>
    <w:lvl w:ilvl="0">
      <w:start w:val="4"/>
      <w:numFmt w:val="decimal"/>
      <w:lvlText w:val="%1.2.1"/>
      <w:lvlJc w:val="left"/>
      <w:pPr>
        <w:tabs>
          <w:tab w:val="num" w:pos="720"/>
        </w:tabs>
        <w:ind w:left="360" w:hanging="360"/>
      </w:pPr>
    </w:lvl>
  </w:abstractNum>
  <w:abstractNum w:abstractNumId="16">
    <w:nsid w:val="1DA61187"/>
    <w:multiLevelType w:val="singleLevel"/>
    <w:tmpl w:val="14B22FC0"/>
    <w:lvl w:ilvl="0">
      <w:start w:val="4"/>
      <w:numFmt w:val="decimal"/>
      <w:lvlText w:val="%1.3.1"/>
      <w:lvlJc w:val="left"/>
      <w:pPr>
        <w:tabs>
          <w:tab w:val="num" w:pos="720"/>
        </w:tabs>
        <w:ind w:left="360" w:hanging="360"/>
      </w:pPr>
    </w:lvl>
  </w:abstractNum>
  <w:abstractNum w:abstractNumId="17">
    <w:nsid w:val="276C2046"/>
    <w:multiLevelType w:val="multilevel"/>
    <w:tmpl w:val="9F980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>
    <w:nsid w:val="34BD718D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19">
    <w:nsid w:val="38026473"/>
    <w:multiLevelType w:val="singleLevel"/>
    <w:tmpl w:val="1BD89DC8"/>
    <w:lvl w:ilvl="0">
      <w:start w:val="4"/>
      <w:numFmt w:val="decimal"/>
      <w:lvlText w:val="%1.5.2"/>
      <w:lvlJc w:val="left"/>
      <w:pPr>
        <w:tabs>
          <w:tab w:val="num" w:pos="720"/>
        </w:tabs>
        <w:ind w:left="360" w:hanging="360"/>
      </w:pPr>
    </w:lvl>
  </w:abstractNum>
  <w:abstractNum w:abstractNumId="20">
    <w:nsid w:val="3E1F6E31"/>
    <w:multiLevelType w:val="singleLevel"/>
    <w:tmpl w:val="4072E8D2"/>
    <w:lvl w:ilvl="0">
      <w:start w:val="4"/>
      <w:numFmt w:val="decimal"/>
      <w:lvlText w:val="%1.5.1"/>
      <w:lvlJc w:val="left"/>
      <w:pPr>
        <w:tabs>
          <w:tab w:val="num" w:pos="720"/>
        </w:tabs>
        <w:ind w:left="360" w:hanging="360"/>
      </w:pPr>
    </w:lvl>
  </w:abstractNum>
  <w:abstractNum w:abstractNumId="21">
    <w:nsid w:val="45B4563D"/>
    <w:multiLevelType w:val="multilevel"/>
    <w:tmpl w:val="C7FA6B0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4D4F114E"/>
    <w:multiLevelType w:val="multilevel"/>
    <w:tmpl w:val="457AD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D6E2BC2"/>
    <w:multiLevelType w:val="singleLevel"/>
    <w:tmpl w:val="04FCA028"/>
    <w:lvl w:ilvl="0">
      <w:start w:val="4"/>
      <w:numFmt w:val="decimal"/>
      <w:lvlText w:val="%1.6"/>
      <w:lvlJc w:val="left"/>
      <w:pPr>
        <w:tabs>
          <w:tab w:val="num" w:pos="360"/>
        </w:tabs>
        <w:ind w:left="360" w:hanging="360"/>
      </w:pPr>
    </w:lvl>
  </w:abstractNum>
  <w:abstractNum w:abstractNumId="24">
    <w:nsid w:val="50A3327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1561451"/>
    <w:multiLevelType w:val="singleLevel"/>
    <w:tmpl w:val="D034F5D6"/>
    <w:lvl w:ilvl="0">
      <w:start w:val="4"/>
      <w:numFmt w:val="decimal"/>
      <w:lvlText w:val="%1.4.1"/>
      <w:lvlJc w:val="left"/>
      <w:pPr>
        <w:tabs>
          <w:tab w:val="num" w:pos="720"/>
        </w:tabs>
        <w:ind w:left="360" w:hanging="360"/>
      </w:pPr>
    </w:lvl>
  </w:abstractNum>
  <w:abstractNum w:abstractNumId="26">
    <w:nsid w:val="534D7858"/>
    <w:multiLevelType w:val="singleLevel"/>
    <w:tmpl w:val="8AA0C484"/>
    <w:lvl w:ilvl="0">
      <w:start w:val="4"/>
      <w:numFmt w:val="decimal"/>
      <w:lvlText w:val="%1.5"/>
      <w:lvlJc w:val="left"/>
      <w:pPr>
        <w:tabs>
          <w:tab w:val="num" w:pos="360"/>
        </w:tabs>
        <w:ind w:left="360" w:hanging="360"/>
      </w:pPr>
    </w:lvl>
  </w:abstractNum>
  <w:abstractNum w:abstractNumId="27">
    <w:nsid w:val="5A303C88"/>
    <w:multiLevelType w:val="singleLevel"/>
    <w:tmpl w:val="3B8E03B0"/>
    <w:lvl w:ilvl="0">
      <w:start w:val="4"/>
      <w:numFmt w:val="decimal"/>
      <w:lvlText w:val="%1.3"/>
      <w:lvlJc w:val="left"/>
      <w:pPr>
        <w:tabs>
          <w:tab w:val="num" w:pos="360"/>
        </w:tabs>
        <w:ind w:left="360" w:hanging="360"/>
      </w:pPr>
    </w:lvl>
  </w:abstractNum>
  <w:abstractNum w:abstractNumId="28">
    <w:nsid w:val="663B38DF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6A226A2E"/>
    <w:multiLevelType w:val="multilevel"/>
    <w:tmpl w:val="5A4ED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C8F7D85"/>
    <w:multiLevelType w:val="singleLevel"/>
    <w:tmpl w:val="B47A25A4"/>
    <w:lvl w:ilvl="0">
      <w:start w:val="4"/>
      <w:numFmt w:val="decimal"/>
      <w:lvlText w:val="%1.6.1"/>
      <w:lvlJc w:val="left"/>
      <w:pPr>
        <w:tabs>
          <w:tab w:val="num" w:pos="720"/>
        </w:tabs>
        <w:ind w:left="360" w:hanging="360"/>
      </w:pPr>
    </w:lvl>
  </w:abstractNum>
  <w:abstractNum w:abstractNumId="31">
    <w:nsid w:val="70B1067A"/>
    <w:multiLevelType w:val="singleLevel"/>
    <w:tmpl w:val="5374F47C"/>
    <w:lvl w:ilvl="0">
      <w:start w:val="4"/>
      <w:numFmt w:val="decimal"/>
      <w:lvlText w:val="%1.4.2"/>
      <w:lvlJc w:val="left"/>
      <w:pPr>
        <w:tabs>
          <w:tab w:val="num" w:pos="720"/>
        </w:tabs>
        <w:ind w:left="360" w:hanging="360"/>
      </w:pPr>
    </w:lvl>
  </w:abstractNum>
  <w:abstractNum w:abstractNumId="32">
    <w:nsid w:val="713138CD"/>
    <w:multiLevelType w:val="multilevel"/>
    <w:tmpl w:val="83FA9E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>
    <w:nsid w:val="736C5130"/>
    <w:multiLevelType w:val="singleLevel"/>
    <w:tmpl w:val="2C702190"/>
    <w:lvl w:ilvl="0">
      <w:start w:val="4"/>
      <w:numFmt w:val="decimal"/>
      <w:lvlText w:val="%1.2"/>
      <w:lvlJc w:val="left"/>
      <w:pPr>
        <w:tabs>
          <w:tab w:val="num" w:pos="360"/>
        </w:tabs>
        <w:ind w:left="360" w:hanging="360"/>
      </w:pPr>
    </w:lvl>
  </w:abstractNum>
  <w:abstractNum w:abstractNumId="34">
    <w:nsid w:val="746F22E6"/>
    <w:multiLevelType w:val="singleLevel"/>
    <w:tmpl w:val="98B28EF6"/>
    <w:lvl w:ilvl="0">
      <w:start w:val="4"/>
      <w:numFmt w:val="decimal"/>
      <w:lvlText w:val="%1.4"/>
      <w:lvlJc w:val="left"/>
      <w:pPr>
        <w:tabs>
          <w:tab w:val="num" w:pos="360"/>
        </w:tabs>
        <w:ind w:left="360" w:hanging="360"/>
      </w:pPr>
    </w:lvl>
  </w:abstractNum>
  <w:abstractNum w:abstractNumId="35">
    <w:nsid w:val="78A11980"/>
    <w:multiLevelType w:val="multilevel"/>
    <w:tmpl w:val="63680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1"/>
  </w:num>
  <w:num w:numId="13">
    <w:abstractNumId w:val="18"/>
  </w:num>
  <w:num w:numId="14">
    <w:abstractNumId w:val="24"/>
  </w:num>
  <w:num w:numId="15">
    <w:abstractNumId w:val="32"/>
  </w:num>
  <w:num w:numId="16">
    <w:abstractNumId w:val="33"/>
  </w:num>
  <w:num w:numId="17">
    <w:abstractNumId w:val="15"/>
  </w:num>
  <w:num w:numId="18">
    <w:abstractNumId w:val="27"/>
  </w:num>
  <w:num w:numId="19">
    <w:abstractNumId w:val="34"/>
  </w:num>
  <w:num w:numId="20">
    <w:abstractNumId w:val="26"/>
  </w:num>
  <w:num w:numId="21">
    <w:abstractNumId w:val="20"/>
  </w:num>
  <w:num w:numId="22">
    <w:abstractNumId w:val="19"/>
  </w:num>
  <w:num w:numId="23">
    <w:abstractNumId w:val="25"/>
  </w:num>
  <w:num w:numId="24">
    <w:abstractNumId w:val="31"/>
  </w:num>
  <w:num w:numId="25">
    <w:abstractNumId w:val="14"/>
  </w:num>
  <w:num w:numId="26">
    <w:abstractNumId w:val="30"/>
  </w:num>
  <w:num w:numId="27">
    <w:abstractNumId w:val="13"/>
  </w:num>
  <w:num w:numId="28">
    <w:abstractNumId w:val="23"/>
  </w:num>
  <w:num w:numId="29">
    <w:abstractNumId w:val="16"/>
  </w:num>
  <w:num w:numId="30">
    <w:abstractNumId w:val="29"/>
  </w:num>
  <w:num w:numId="31">
    <w:abstractNumId w:val="17"/>
  </w:num>
  <w:num w:numId="32">
    <w:abstractNumId w:val="28"/>
  </w:num>
  <w:num w:numId="33">
    <w:abstractNumId w:val="11"/>
  </w:num>
  <w:num w:numId="34">
    <w:abstractNumId w:val="12"/>
  </w:num>
  <w:num w:numId="35">
    <w:abstractNumId w:val="22"/>
  </w:num>
  <w:num w:numId="36">
    <w:abstractNumId w:val="3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C2053"/>
    <w:rsid w:val="0000707C"/>
    <w:rsid w:val="0005101D"/>
    <w:rsid w:val="000722A9"/>
    <w:rsid w:val="00094530"/>
    <w:rsid w:val="000E2F6F"/>
    <w:rsid w:val="000E42AC"/>
    <w:rsid w:val="00143A47"/>
    <w:rsid w:val="001657FA"/>
    <w:rsid w:val="001C2053"/>
    <w:rsid w:val="001E0034"/>
    <w:rsid w:val="001F35AD"/>
    <w:rsid w:val="0020742E"/>
    <w:rsid w:val="0025618D"/>
    <w:rsid w:val="00266249"/>
    <w:rsid w:val="00275408"/>
    <w:rsid w:val="002A37BA"/>
    <w:rsid w:val="002B3521"/>
    <w:rsid w:val="0033236E"/>
    <w:rsid w:val="00334B68"/>
    <w:rsid w:val="003620CE"/>
    <w:rsid w:val="003B352C"/>
    <w:rsid w:val="003B7467"/>
    <w:rsid w:val="00445A3E"/>
    <w:rsid w:val="004650F4"/>
    <w:rsid w:val="004B1D1B"/>
    <w:rsid w:val="004D5EF5"/>
    <w:rsid w:val="00585273"/>
    <w:rsid w:val="005B68A9"/>
    <w:rsid w:val="005F38C7"/>
    <w:rsid w:val="00662040"/>
    <w:rsid w:val="006842E1"/>
    <w:rsid w:val="00704EAD"/>
    <w:rsid w:val="0077304A"/>
    <w:rsid w:val="007944C4"/>
    <w:rsid w:val="007B3461"/>
    <w:rsid w:val="007F6A0D"/>
    <w:rsid w:val="00802940"/>
    <w:rsid w:val="008C3DE4"/>
    <w:rsid w:val="008D3E83"/>
    <w:rsid w:val="00934B1D"/>
    <w:rsid w:val="00974F42"/>
    <w:rsid w:val="009B7DEC"/>
    <w:rsid w:val="009C5920"/>
    <w:rsid w:val="00A07467"/>
    <w:rsid w:val="00A42F8C"/>
    <w:rsid w:val="00A46ADD"/>
    <w:rsid w:val="00A71F80"/>
    <w:rsid w:val="00AA2406"/>
    <w:rsid w:val="00B440B9"/>
    <w:rsid w:val="00B64B23"/>
    <w:rsid w:val="00BB4B2A"/>
    <w:rsid w:val="00BB639B"/>
    <w:rsid w:val="00BC3205"/>
    <w:rsid w:val="00BE44EE"/>
    <w:rsid w:val="00BE77BE"/>
    <w:rsid w:val="00C267B1"/>
    <w:rsid w:val="00C61AD3"/>
    <w:rsid w:val="00C73F94"/>
    <w:rsid w:val="00CA7B7C"/>
    <w:rsid w:val="00CD0E8F"/>
    <w:rsid w:val="00CD5BCF"/>
    <w:rsid w:val="00D20BC0"/>
    <w:rsid w:val="00D668F5"/>
    <w:rsid w:val="00D94EE1"/>
    <w:rsid w:val="00DB5B76"/>
    <w:rsid w:val="00DC7425"/>
    <w:rsid w:val="00DD6D8D"/>
    <w:rsid w:val="00DE1017"/>
    <w:rsid w:val="00DF1DB1"/>
    <w:rsid w:val="00E15215"/>
    <w:rsid w:val="00E458C5"/>
    <w:rsid w:val="00E47A27"/>
    <w:rsid w:val="00EB116C"/>
    <w:rsid w:val="00ED6BA0"/>
    <w:rsid w:val="00F26AB8"/>
    <w:rsid w:val="00F26F22"/>
    <w:rsid w:val="00FA5878"/>
    <w:rsid w:val="00FC16F2"/>
    <w:rsid w:val="00FD236A"/>
    <w:rsid w:val="00FD4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2C"/>
    <w:rPr>
      <w:sz w:val="24"/>
      <w:lang w:val="de-DE"/>
    </w:rPr>
  </w:style>
  <w:style w:type="paragraph" w:styleId="Ttulo1">
    <w:name w:val="heading 1"/>
    <w:basedOn w:val="Normal"/>
    <w:next w:val="Normal"/>
    <w:qFormat/>
    <w:rsid w:val="003B352C"/>
    <w:pPr>
      <w:keepNext/>
      <w:keepLines/>
      <w:numPr>
        <w:numId w:val="11"/>
      </w:numPr>
      <w:spacing w:before="360" w:after="240"/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3B352C"/>
    <w:pPr>
      <w:keepNext/>
      <w:numPr>
        <w:ilvl w:val="1"/>
        <w:numId w:val="11"/>
      </w:numPr>
      <w:spacing w:before="240" w:after="12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B352C"/>
    <w:pPr>
      <w:keepNext/>
      <w:numPr>
        <w:ilvl w:val="2"/>
        <w:numId w:val="11"/>
      </w:numPr>
      <w:spacing w:before="120" w:after="1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3B352C"/>
    <w:pPr>
      <w:keepNext/>
      <w:numPr>
        <w:ilvl w:val="3"/>
        <w:numId w:val="11"/>
      </w:numPr>
      <w:spacing w:before="240" w:after="60"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B352C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3B352C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3B352C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3B352C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3B352C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Commarcadores2">
    <w:name w:val="List Bullet 2"/>
    <w:basedOn w:val="Normal"/>
    <w:autoRedefine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Commarcadores3">
    <w:name w:val="List Bullet 3"/>
    <w:basedOn w:val="Normal"/>
    <w:autoRedefine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Commarcadores4">
    <w:name w:val="List Bullet 4"/>
    <w:basedOn w:val="Normal"/>
    <w:autoRedefine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Commarcadores5">
    <w:name w:val="List Bullet 5"/>
    <w:basedOn w:val="Normal"/>
    <w:autoRedefine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Numerada">
    <w:name w:val="List Number"/>
    <w:basedOn w:val="Normal"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Numerada2">
    <w:name w:val="List Number 2"/>
    <w:basedOn w:val="Normal"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Numerada3">
    <w:name w:val="List Number 3"/>
    <w:basedOn w:val="Normal"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Numerada4">
    <w:name w:val="List Number 4"/>
    <w:basedOn w:val="Normal"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Numerada5">
    <w:name w:val="List Number 5"/>
    <w:basedOn w:val="Normal"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Rodap">
    <w:name w:val="foot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3B352C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3B352C"/>
    <w:pPr>
      <w:ind w:left="1134" w:hanging="1134"/>
      <w:jc w:val="both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3B352C"/>
    <w:pPr>
      <w:spacing w:before="120" w:after="120"/>
      <w:jc w:val="both"/>
    </w:pPr>
    <w:rPr>
      <w:b/>
    </w:rPr>
  </w:style>
  <w:style w:type="character" w:styleId="Nmerodepgina">
    <w:name w:val="page number"/>
    <w:semiHidden/>
    <w:rsid w:val="003B352C"/>
    <w:rPr>
      <w:rFonts w:ascii="Arial" w:hAnsi="Arial"/>
    </w:rPr>
  </w:style>
  <w:style w:type="paragraph" w:styleId="Cabealho">
    <w:name w:val="head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Corpodetexto">
    <w:name w:val="Body Text"/>
    <w:basedOn w:val="Normal"/>
    <w:semiHidden/>
    <w:rsid w:val="003B352C"/>
    <w:rPr>
      <w:i/>
    </w:rPr>
  </w:style>
  <w:style w:type="paragraph" w:styleId="Sumrio2">
    <w:name w:val="toc 2"/>
    <w:basedOn w:val="Normal"/>
    <w:next w:val="Normal"/>
    <w:autoRedefine/>
    <w:uiPriority w:val="39"/>
    <w:rsid w:val="003B352C"/>
    <w:pPr>
      <w:ind w:left="240"/>
    </w:pPr>
  </w:style>
  <w:style w:type="character" w:styleId="Hyperlink">
    <w:name w:val="Hyperlink"/>
    <w:basedOn w:val="Fontepargpadro"/>
    <w:uiPriority w:val="99"/>
    <w:unhideWhenUsed/>
    <w:rsid w:val="001F35A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1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18D"/>
    <w:rPr>
      <w:rFonts w:ascii="Tahoma" w:hAnsi="Tahoma" w:cs="Tahoma"/>
      <w:sz w:val="16"/>
      <w:szCs w:val="16"/>
      <w:lang w:val="de-DE"/>
    </w:rPr>
  </w:style>
  <w:style w:type="character" w:customStyle="1" w:styleId="shorttext">
    <w:name w:val="short_text"/>
    <w:basedOn w:val="Fontepargpadro"/>
    <w:rsid w:val="007B3461"/>
  </w:style>
  <w:style w:type="paragraph" w:styleId="PargrafodaLista">
    <w:name w:val="List Paragraph"/>
    <w:basedOn w:val="Normal"/>
    <w:uiPriority w:val="34"/>
    <w:qFormat/>
    <w:rsid w:val="00DD6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inks\vorlagen\sw-pm97\project-pla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BA8640-7DD6-46D9-914E-D08B18F16FFC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pt-BR"/>
        </a:p>
      </dgm:t>
    </dgm:pt>
    <dgm:pt modelId="{D7E550EF-3D3A-4D7A-A069-3A94E1E3BC88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Projeto</a:t>
          </a:r>
        </a:p>
        <a:p>
          <a:r>
            <a:rPr lang="pt-BR" b="1">
              <a:solidFill>
                <a:sysClr val="windowText" lastClr="000000"/>
              </a:solidFill>
            </a:rPr>
            <a:t>Robotino</a:t>
          </a:r>
        </a:p>
      </dgm:t>
    </dgm:pt>
    <dgm:pt modelId="{713F36B2-09E9-44F0-9382-567061858786}" type="parTrans" cxnId="{E6A41196-FC01-45E2-89CB-14488996909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33A102D-76E4-444F-893E-2E00F051EC51}" type="sibTrans" cxnId="{E6A41196-FC01-45E2-89CB-14488996909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D7C7CA1-EB96-47A3-917C-5E0620913C83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CA - Gerência de Configuração</a:t>
          </a:r>
        </a:p>
      </dgm:t>
    </dgm:pt>
    <dgm:pt modelId="{B0F7328C-B709-4917-BFCE-E7A73C58DDE6}" type="parTrans" cxnId="{8FBEA4F2-8150-48B8-B51D-D99AB55F2101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34A70F4-8E52-4C7D-8D1B-8D76F2CDAED5}" type="sibTrans" cxnId="{8FBEA4F2-8150-48B8-B51D-D99AB55F2101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0F5D046-6C92-4413-9655-2EA20D5F6A4D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QA - Garantia de Qualidade</a:t>
          </a:r>
        </a:p>
      </dgm:t>
    </dgm:pt>
    <dgm:pt modelId="{6E784E8A-BE53-45B7-B569-D82ADA78D29A}" type="parTrans" cxnId="{7D29C23C-EA96-4A7C-98BB-3FD626D0FE2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7B11FCE-1319-4826-A36D-660A2FB5A5A6}" type="sibTrans" cxnId="{7D29C23C-EA96-4A7C-98BB-3FD626D0FE2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BC2FC66-1CC4-458E-9123-F32B14980E09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Estratégia de desenvolvimento</a:t>
          </a:r>
        </a:p>
      </dgm:t>
    </dgm:pt>
    <dgm:pt modelId="{A30CE60E-D85D-4180-8397-31001E1EB0BB}" type="parTrans" cxnId="{2FAA4B52-0C62-4FE6-98EC-CEBB17E3E66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D575524-A420-4415-A7F6-42102F85A1E0}" type="sibTrans" cxnId="{2FAA4B52-0C62-4FE6-98EC-CEBB17E3E66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4745888-BA78-4A13-A8D6-106670451E48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Gerenciamento de versão</a:t>
          </a:r>
        </a:p>
      </dgm:t>
    </dgm:pt>
    <dgm:pt modelId="{E1682251-BB38-48AC-98DC-049CBF211057}" type="parTrans" cxnId="{AB661049-F3DF-4A68-9DE5-A9A070A0643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9CBC541-F58C-46A1-88DA-62DE582494A1}" type="sibTrans" cxnId="{AB661049-F3DF-4A68-9DE5-A9A070A0643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B5ED471-27BD-4EDF-BCBF-3C48E195A282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Estratégia de garantia de qualidade</a:t>
          </a:r>
        </a:p>
      </dgm:t>
    </dgm:pt>
    <dgm:pt modelId="{D35B9780-2392-4777-800A-7C7FED9A848E}" type="parTrans" cxnId="{1F2FD72D-B223-4572-9574-2F408CB3451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0800C9-2B09-491D-A301-7C0BC6FDB5B9}" type="sibTrans" cxnId="{1F2FD72D-B223-4572-9574-2F408CB3451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FBE94DB-025A-47F7-9869-3E0480661CE5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Verificação dos documentos</a:t>
          </a:r>
        </a:p>
      </dgm:t>
    </dgm:pt>
    <dgm:pt modelId="{A9803B12-CF5D-43C7-B108-9E6A3FBA014A}" type="parTrans" cxnId="{BA4B075F-8DA8-4555-9252-57175B81FA3B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B52933D-9651-4070-85D7-888F92426A11}" type="sibTrans" cxnId="{BA4B075F-8DA8-4555-9252-57175B81FA3B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A565A764-42B2-41B0-B665-F8D3AF84CDBF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Planejamento dos testes</a:t>
          </a:r>
        </a:p>
      </dgm:t>
    </dgm:pt>
    <dgm:pt modelId="{5C3BE550-BDE3-402B-9332-06321FBFB2DB}" type="parTrans" cxnId="{A9EE2A94-FC31-45BD-BBB9-FD241AE9502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7F7E487-E56B-4E9F-B60C-68ED3358D424}" type="sibTrans" cxnId="{A9EE2A94-FC31-45BD-BBB9-FD241AE9502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74C7D4F-724C-462F-BE27-A0112860FFC6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Desenvolver cenários de testes</a:t>
          </a:r>
        </a:p>
      </dgm:t>
    </dgm:pt>
    <dgm:pt modelId="{D341A5BA-883B-4690-ADE7-0AFDE774D6A6}" type="parTrans" cxnId="{5E99B6B4-296E-4F60-9B03-CA0DBD90CE7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F19B279-0ACA-40D8-BD2D-39088B43A5A1}" type="sibTrans" cxnId="{5E99B6B4-296E-4F60-9B03-CA0DBD90CE7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7652EBD-4065-42B5-AD96-229374395A8B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Testar os módulos e o sistema</a:t>
          </a:r>
        </a:p>
      </dgm:t>
    </dgm:pt>
    <dgm:pt modelId="{50DDDFFE-8572-410E-8829-E929D028B072}" type="parTrans" cxnId="{97B186AF-8CE1-4FAB-A820-CF63CBBA741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ACD613B8-C806-471F-AFA4-A021A2090395}" type="sibTrans" cxnId="{97B186AF-8CE1-4FAB-A820-CF63CBBA741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B8B23FA-F06D-4C6B-A08B-03B9F426DA25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PM - Gerenciamento de Projeto</a:t>
          </a:r>
        </a:p>
      </dgm:t>
    </dgm:pt>
    <dgm:pt modelId="{319BDD69-5C85-46C1-AF0D-75242B87B314}" type="parTrans" cxnId="{5CC623C6-2BD4-408C-8B84-10854BFD742F}">
      <dgm:prSet/>
      <dgm:spPr/>
      <dgm:t>
        <a:bodyPr/>
        <a:lstStyle/>
        <a:p>
          <a:endParaRPr lang="pt-BR"/>
        </a:p>
      </dgm:t>
    </dgm:pt>
    <dgm:pt modelId="{16B61F9B-4578-4398-A7E8-B485C78F2F3D}" type="sibTrans" cxnId="{5CC623C6-2BD4-408C-8B84-10854BFD742F}">
      <dgm:prSet/>
      <dgm:spPr/>
      <dgm:t>
        <a:bodyPr/>
        <a:lstStyle/>
        <a:p>
          <a:endParaRPr lang="pt-BR"/>
        </a:p>
      </dgm:t>
    </dgm:pt>
    <dgm:pt modelId="{F46B7725-8DB9-4688-828C-1958BA34E4F3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Plano de projeto</a:t>
          </a:r>
        </a:p>
      </dgm:t>
    </dgm:pt>
    <dgm:pt modelId="{7AB97A9F-077B-4A6C-8B5B-E38F1A2E30DA}" type="parTrans" cxnId="{FEFD6321-CCA2-4389-9C85-49BCBFDCCE1B}">
      <dgm:prSet/>
      <dgm:spPr/>
      <dgm:t>
        <a:bodyPr/>
        <a:lstStyle/>
        <a:p>
          <a:endParaRPr lang="pt-BR"/>
        </a:p>
      </dgm:t>
    </dgm:pt>
    <dgm:pt modelId="{8EE658C9-38BC-48E9-ACFC-EBE7A5AF3B61}" type="sibTrans" cxnId="{FEFD6321-CCA2-4389-9C85-49BCBFDCCE1B}">
      <dgm:prSet/>
      <dgm:spPr/>
      <dgm:t>
        <a:bodyPr/>
        <a:lstStyle/>
        <a:p>
          <a:endParaRPr lang="pt-BR"/>
        </a:p>
      </dgm:t>
    </dgm:pt>
    <dgm:pt modelId="{0FF916A3-BC62-4513-B181-9561B03D2962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Coordenação das tarefas</a:t>
          </a:r>
        </a:p>
      </dgm:t>
    </dgm:pt>
    <dgm:pt modelId="{352FE649-DF1E-4F55-B53D-832895091236}" type="parTrans" cxnId="{35D70048-75AD-4C78-8BF2-CA6B752C0B74}">
      <dgm:prSet/>
      <dgm:spPr/>
      <dgm:t>
        <a:bodyPr/>
        <a:lstStyle/>
        <a:p>
          <a:endParaRPr lang="pt-BR"/>
        </a:p>
      </dgm:t>
    </dgm:pt>
    <dgm:pt modelId="{16827718-5140-434B-A72A-39C72EAB68D9}" type="sibTrans" cxnId="{35D70048-75AD-4C78-8BF2-CA6B752C0B74}">
      <dgm:prSet/>
      <dgm:spPr/>
      <dgm:t>
        <a:bodyPr/>
        <a:lstStyle/>
        <a:p>
          <a:endParaRPr lang="pt-BR"/>
        </a:p>
      </dgm:t>
    </dgm:pt>
    <dgm:pt modelId="{EC3779EB-4006-4092-B2A0-74951054B67D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DS - Desenvolvimento de Sistema</a:t>
          </a:r>
        </a:p>
      </dgm:t>
    </dgm:pt>
    <dgm:pt modelId="{D721AF67-1743-4B9F-9E78-9D3992B383F0}" type="parTrans" cxnId="{FA75DC93-FDEF-42A9-AC12-91D8DA4B5FE3}">
      <dgm:prSet/>
      <dgm:spPr/>
      <dgm:t>
        <a:bodyPr/>
        <a:lstStyle/>
        <a:p>
          <a:endParaRPr lang="pt-BR"/>
        </a:p>
      </dgm:t>
    </dgm:pt>
    <dgm:pt modelId="{E459CFA5-3860-4404-8E40-C991E895723C}" type="sibTrans" cxnId="{FA75DC93-FDEF-42A9-AC12-91D8DA4B5FE3}">
      <dgm:prSet/>
      <dgm:spPr/>
      <dgm:t>
        <a:bodyPr/>
        <a:lstStyle/>
        <a:p>
          <a:endParaRPr lang="pt-BR"/>
        </a:p>
      </dgm:t>
    </dgm:pt>
    <dgm:pt modelId="{AB3B8355-1C80-47DB-858B-36038F28FF59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Análise do sistema</a:t>
          </a:r>
        </a:p>
      </dgm:t>
    </dgm:pt>
    <dgm:pt modelId="{4EAAF61E-957D-4A7B-95DB-850F647DC44C}" type="parTrans" cxnId="{7CCAABCC-7956-44C0-9D60-C70B6B473ECA}">
      <dgm:prSet/>
      <dgm:spPr/>
      <dgm:t>
        <a:bodyPr/>
        <a:lstStyle/>
        <a:p>
          <a:endParaRPr lang="pt-BR"/>
        </a:p>
      </dgm:t>
    </dgm:pt>
    <dgm:pt modelId="{6667B926-5FF2-4E42-BF5D-8D7FDAA59517}" type="sibTrans" cxnId="{7CCAABCC-7956-44C0-9D60-C70B6B473ECA}">
      <dgm:prSet/>
      <dgm:spPr/>
      <dgm:t>
        <a:bodyPr/>
        <a:lstStyle/>
        <a:p>
          <a:endParaRPr lang="pt-BR"/>
        </a:p>
      </dgm:t>
    </dgm:pt>
    <dgm:pt modelId="{32132041-032F-4E97-8A67-66C0783F38C1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Engenharia de requisitos</a:t>
          </a:r>
        </a:p>
      </dgm:t>
    </dgm:pt>
    <dgm:pt modelId="{E5D79086-A107-41C3-9123-8DAF6F7A6411}" type="parTrans" cxnId="{C1B2FE1F-EA6B-4F3F-B6B6-0FBAB3ADD155}">
      <dgm:prSet/>
      <dgm:spPr/>
      <dgm:t>
        <a:bodyPr/>
        <a:lstStyle/>
        <a:p>
          <a:endParaRPr lang="pt-BR"/>
        </a:p>
      </dgm:t>
    </dgm:pt>
    <dgm:pt modelId="{8D46641F-2EB1-4510-AF83-AAFE4E2263E0}" type="sibTrans" cxnId="{C1B2FE1F-EA6B-4F3F-B6B6-0FBAB3ADD155}">
      <dgm:prSet/>
      <dgm:spPr/>
      <dgm:t>
        <a:bodyPr/>
        <a:lstStyle/>
        <a:p>
          <a:endParaRPr lang="pt-BR"/>
        </a:p>
      </dgm:t>
    </dgm:pt>
    <dgm:pt modelId="{392961CD-6A0C-4BEA-AB34-08400CDFEFCC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Design</a:t>
          </a:r>
        </a:p>
      </dgm:t>
    </dgm:pt>
    <dgm:pt modelId="{023A1A1F-2DD3-4B86-B619-59A1A844E959}" type="parTrans" cxnId="{71B797C5-17D2-4325-B31A-938D9787DA58}">
      <dgm:prSet/>
      <dgm:spPr/>
      <dgm:t>
        <a:bodyPr/>
        <a:lstStyle/>
        <a:p>
          <a:endParaRPr lang="pt-BR"/>
        </a:p>
      </dgm:t>
    </dgm:pt>
    <dgm:pt modelId="{F6F13210-F5F1-4912-8A61-6BB2CC6B53F7}" type="sibTrans" cxnId="{71B797C5-17D2-4325-B31A-938D9787DA58}">
      <dgm:prSet/>
      <dgm:spPr/>
      <dgm:t>
        <a:bodyPr/>
        <a:lstStyle/>
        <a:p>
          <a:endParaRPr lang="pt-BR"/>
        </a:p>
      </dgm:t>
    </dgm:pt>
    <dgm:pt modelId="{A46C2F36-55DD-41B8-AEA6-7E00A20ADCDB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Implementação e testes módulos</a:t>
          </a:r>
        </a:p>
      </dgm:t>
    </dgm:pt>
    <dgm:pt modelId="{214086CE-CBD5-41CB-B245-EC96BE495E4D}" type="parTrans" cxnId="{6F76E496-492B-4C79-9755-82DED9A6F1E4}">
      <dgm:prSet/>
      <dgm:spPr/>
      <dgm:t>
        <a:bodyPr/>
        <a:lstStyle/>
        <a:p>
          <a:endParaRPr lang="pt-BR"/>
        </a:p>
      </dgm:t>
    </dgm:pt>
    <dgm:pt modelId="{2BFBC69F-BF4B-4E17-A8F3-B1A2B1C5689C}" type="sibTrans" cxnId="{6F76E496-492B-4C79-9755-82DED9A6F1E4}">
      <dgm:prSet/>
      <dgm:spPr/>
      <dgm:t>
        <a:bodyPr/>
        <a:lstStyle/>
        <a:p>
          <a:endParaRPr lang="pt-BR"/>
        </a:p>
      </dgm:t>
    </dgm:pt>
    <dgm:pt modelId="{4F14F0BE-BCED-48A8-99AD-91651B371F86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Integração e testes do sistema</a:t>
          </a:r>
        </a:p>
      </dgm:t>
    </dgm:pt>
    <dgm:pt modelId="{D6B51C53-9D75-4429-9F03-6FC243050376}" type="parTrans" cxnId="{9219B6CD-9353-4BF7-9C92-80C7BFF7335E}">
      <dgm:prSet/>
      <dgm:spPr/>
      <dgm:t>
        <a:bodyPr/>
        <a:lstStyle/>
        <a:p>
          <a:endParaRPr lang="pt-BR"/>
        </a:p>
      </dgm:t>
    </dgm:pt>
    <dgm:pt modelId="{678A0E81-0FD9-4557-AB44-C93E3E72A2C6}" type="sibTrans" cxnId="{9219B6CD-9353-4BF7-9C92-80C7BFF7335E}">
      <dgm:prSet/>
      <dgm:spPr/>
      <dgm:t>
        <a:bodyPr/>
        <a:lstStyle/>
        <a:p>
          <a:endParaRPr lang="pt-BR"/>
        </a:p>
      </dgm:t>
    </dgm:pt>
    <dgm:pt modelId="{02755DC6-DA7E-438B-9AC4-E16B561F765E}" type="pres">
      <dgm:prSet presAssocID="{D8BA8640-7DD6-46D9-914E-D08B18F16F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32E188E-A331-495D-A64F-7AF0A82C926E}" type="pres">
      <dgm:prSet presAssocID="{D7E550EF-3D3A-4D7A-A069-3A94E1E3BC88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5768425-ED5A-4779-9535-B090D73937BD}" type="pres">
      <dgm:prSet presAssocID="{D7E550EF-3D3A-4D7A-A069-3A94E1E3BC88}" presName="rootComposite1" presStyleCnt="0"/>
      <dgm:spPr/>
      <dgm:t>
        <a:bodyPr/>
        <a:lstStyle/>
        <a:p>
          <a:endParaRPr lang="pt-BR"/>
        </a:p>
      </dgm:t>
    </dgm:pt>
    <dgm:pt modelId="{1AB17084-C907-4668-87B9-DA85B3E81A87}" type="pres">
      <dgm:prSet presAssocID="{D7E550EF-3D3A-4D7A-A069-3A94E1E3BC8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84ACA9-A078-400C-AC9E-58AFA8610DBA}" type="pres">
      <dgm:prSet presAssocID="{D7E550EF-3D3A-4D7A-A069-3A94E1E3BC88}" presName="rootConnector1" presStyleLbl="node1" presStyleIdx="0" presStyleCnt="0"/>
      <dgm:spPr/>
      <dgm:t>
        <a:bodyPr/>
        <a:lstStyle/>
        <a:p>
          <a:endParaRPr lang="pt-BR"/>
        </a:p>
      </dgm:t>
    </dgm:pt>
    <dgm:pt modelId="{5E100A7B-B13A-46C9-9E0A-0E5BFE5516A1}" type="pres">
      <dgm:prSet presAssocID="{D7E550EF-3D3A-4D7A-A069-3A94E1E3BC88}" presName="hierChild2" presStyleCnt="0"/>
      <dgm:spPr/>
      <dgm:t>
        <a:bodyPr/>
        <a:lstStyle/>
        <a:p>
          <a:endParaRPr lang="pt-BR"/>
        </a:p>
      </dgm:t>
    </dgm:pt>
    <dgm:pt modelId="{D1F25778-9A52-4AC0-8967-1C760BD5A7B5}" type="pres">
      <dgm:prSet presAssocID="{B0F7328C-B709-4917-BFCE-E7A73C58DDE6}" presName="Name37" presStyleLbl="parChTrans1D2" presStyleIdx="0" presStyleCnt="4"/>
      <dgm:spPr/>
      <dgm:t>
        <a:bodyPr/>
        <a:lstStyle/>
        <a:p>
          <a:endParaRPr lang="pt-BR"/>
        </a:p>
      </dgm:t>
    </dgm:pt>
    <dgm:pt modelId="{F7929344-27C8-4E3C-B1C2-0C47725345B4}" type="pres">
      <dgm:prSet presAssocID="{FD7C7CA1-EB96-47A3-917C-5E0620913C8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17594B9-40FD-4E65-9FB1-66EAC7770016}" type="pres">
      <dgm:prSet presAssocID="{FD7C7CA1-EB96-47A3-917C-5E0620913C83}" presName="rootComposite" presStyleCnt="0"/>
      <dgm:spPr/>
      <dgm:t>
        <a:bodyPr/>
        <a:lstStyle/>
        <a:p>
          <a:endParaRPr lang="pt-BR"/>
        </a:p>
      </dgm:t>
    </dgm:pt>
    <dgm:pt modelId="{CF10B1F4-C64D-4E76-97BC-9BC465C7E1CB}" type="pres">
      <dgm:prSet presAssocID="{FD7C7CA1-EB96-47A3-917C-5E0620913C8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FAF621-4D77-48D2-8E53-A91DCFF89EE1}" type="pres">
      <dgm:prSet presAssocID="{FD7C7CA1-EB96-47A3-917C-5E0620913C83}" presName="rootConnector" presStyleLbl="node2" presStyleIdx="0" presStyleCnt="4"/>
      <dgm:spPr/>
      <dgm:t>
        <a:bodyPr/>
        <a:lstStyle/>
        <a:p>
          <a:endParaRPr lang="pt-BR"/>
        </a:p>
      </dgm:t>
    </dgm:pt>
    <dgm:pt modelId="{67FDC86B-4A75-4705-8788-48867EB16C16}" type="pres">
      <dgm:prSet presAssocID="{FD7C7CA1-EB96-47A3-917C-5E0620913C83}" presName="hierChild4" presStyleCnt="0"/>
      <dgm:spPr/>
      <dgm:t>
        <a:bodyPr/>
        <a:lstStyle/>
        <a:p>
          <a:endParaRPr lang="pt-BR"/>
        </a:p>
      </dgm:t>
    </dgm:pt>
    <dgm:pt modelId="{AE16D997-1960-4879-9800-76FD458DF0CD}" type="pres">
      <dgm:prSet presAssocID="{A30CE60E-D85D-4180-8397-31001E1EB0BB}" presName="Name37" presStyleLbl="parChTrans1D3" presStyleIdx="0" presStyleCnt="5"/>
      <dgm:spPr/>
      <dgm:t>
        <a:bodyPr/>
        <a:lstStyle/>
        <a:p>
          <a:endParaRPr lang="pt-BR"/>
        </a:p>
      </dgm:t>
    </dgm:pt>
    <dgm:pt modelId="{A8C1B425-D31E-4A1B-9696-F475BAE32660}" type="pres">
      <dgm:prSet presAssocID="{FBC2FC66-1CC4-458E-9123-F32B14980E0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588C5FB-920C-47B8-9EA4-6D2C56D84052}" type="pres">
      <dgm:prSet presAssocID="{FBC2FC66-1CC4-458E-9123-F32B14980E09}" presName="rootComposite" presStyleCnt="0"/>
      <dgm:spPr/>
      <dgm:t>
        <a:bodyPr/>
        <a:lstStyle/>
        <a:p>
          <a:endParaRPr lang="pt-BR"/>
        </a:p>
      </dgm:t>
    </dgm:pt>
    <dgm:pt modelId="{769C8F6B-0B62-4721-BAB4-21A9AFCEF76F}" type="pres">
      <dgm:prSet presAssocID="{FBC2FC66-1CC4-458E-9123-F32B14980E09}" presName="rootText" presStyleLbl="node3" presStyleIdx="0" presStyleCnt="5" custScaleX="10939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F0A83C-6E90-4B0D-AFBD-AE6BB5464724}" type="pres">
      <dgm:prSet presAssocID="{FBC2FC66-1CC4-458E-9123-F32B14980E09}" presName="rootConnector" presStyleLbl="node3" presStyleIdx="0" presStyleCnt="5"/>
      <dgm:spPr/>
      <dgm:t>
        <a:bodyPr/>
        <a:lstStyle/>
        <a:p>
          <a:endParaRPr lang="pt-BR"/>
        </a:p>
      </dgm:t>
    </dgm:pt>
    <dgm:pt modelId="{8B866970-8923-4432-93C3-2E732A4BD3E3}" type="pres">
      <dgm:prSet presAssocID="{FBC2FC66-1CC4-458E-9123-F32B14980E09}" presName="hierChild4" presStyleCnt="0"/>
      <dgm:spPr/>
      <dgm:t>
        <a:bodyPr/>
        <a:lstStyle/>
        <a:p>
          <a:endParaRPr lang="pt-BR"/>
        </a:p>
      </dgm:t>
    </dgm:pt>
    <dgm:pt modelId="{0F61328B-FAE6-4728-9FFE-F6A1B9023F58}" type="pres">
      <dgm:prSet presAssocID="{E1682251-BB38-48AC-98DC-049CBF211057}" presName="Name37" presStyleLbl="parChTrans1D4" presStyleIdx="0" presStyleCnt="9"/>
      <dgm:spPr/>
      <dgm:t>
        <a:bodyPr/>
        <a:lstStyle/>
        <a:p>
          <a:endParaRPr lang="pt-BR"/>
        </a:p>
      </dgm:t>
    </dgm:pt>
    <dgm:pt modelId="{4B561E50-A234-4E39-A9D9-B2A663B6B5BC}" type="pres">
      <dgm:prSet presAssocID="{C4745888-BA78-4A13-A8D6-106670451E4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8C207DB-8FE0-42F5-86D9-85A77C57F3DB}" type="pres">
      <dgm:prSet presAssocID="{C4745888-BA78-4A13-A8D6-106670451E48}" presName="rootComposite" presStyleCnt="0"/>
      <dgm:spPr/>
      <dgm:t>
        <a:bodyPr/>
        <a:lstStyle/>
        <a:p>
          <a:endParaRPr lang="pt-BR"/>
        </a:p>
      </dgm:t>
    </dgm:pt>
    <dgm:pt modelId="{C0E652B7-6E10-4E65-AFE4-E8662E8D588F}" type="pres">
      <dgm:prSet presAssocID="{C4745888-BA78-4A13-A8D6-106670451E48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9D8DD42-FF76-4B41-8C36-A789322AC4D8}" type="pres">
      <dgm:prSet presAssocID="{C4745888-BA78-4A13-A8D6-106670451E48}" presName="rootConnector" presStyleLbl="node4" presStyleIdx="0" presStyleCnt="9"/>
      <dgm:spPr/>
      <dgm:t>
        <a:bodyPr/>
        <a:lstStyle/>
        <a:p>
          <a:endParaRPr lang="pt-BR"/>
        </a:p>
      </dgm:t>
    </dgm:pt>
    <dgm:pt modelId="{8CF9D3DA-C229-49CC-825A-354476697C92}" type="pres">
      <dgm:prSet presAssocID="{C4745888-BA78-4A13-A8D6-106670451E48}" presName="hierChild4" presStyleCnt="0"/>
      <dgm:spPr/>
      <dgm:t>
        <a:bodyPr/>
        <a:lstStyle/>
        <a:p>
          <a:endParaRPr lang="pt-BR"/>
        </a:p>
      </dgm:t>
    </dgm:pt>
    <dgm:pt modelId="{0B3D9E4F-2281-4B12-B8E3-D372119E17F3}" type="pres">
      <dgm:prSet presAssocID="{C4745888-BA78-4A13-A8D6-106670451E48}" presName="hierChild5" presStyleCnt="0"/>
      <dgm:spPr/>
      <dgm:t>
        <a:bodyPr/>
        <a:lstStyle/>
        <a:p>
          <a:endParaRPr lang="pt-BR"/>
        </a:p>
      </dgm:t>
    </dgm:pt>
    <dgm:pt modelId="{AC166410-A3E2-4777-B87B-5EEAF243A1E3}" type="pres">
      <dgm:prSet presAssocID="{FBC2FC66-1CC4-458E-9123-F32B14980E09}" presName="hierChild5" presStyleCnt="0"/>
      <dgm:spPr/>
      <dgm:t>
        <a:bodyPr/>
        <a:lstStyle/>
        <a:p>
          <a:endParaRPr lang="pt-BR"/>
        </a:p>
      </dgm:t>
    </dgm:pt>
    <dgm:pt modelId="{9106CD69-F19E-42B1-AA9E-AA9E575E5157}" type="pres">
      <dgm:prSet presAssocID="{FD7C7CA1-EB96-47A3-917C-5E0620913C83}" presName="hierChild5" presStyleCnt="0"/>
      <dgm:spPr/>
      <dgm:t>
        <a:bodyPr/>
        <a:lstStyle/>
        <a:p>
          <a:endParaRPr lang="pt-BR"/>
        </a:p>
      </dgm:t>
    </dgm:pt>
    <dgm:pt modelId="{6DCC2246-06D8-46D0-8B8B-C2E2018790BD}" type="pres">
      <dgm:prSet presAssocID="{319BDD69-5C85-46C1-AF0D-75242B87B314}" presName="Name37" presStyleLbl="parChTrans1D2" presStyleIdx="1" presStyleCnt="4"/>
      <dgm:spPr/>
      <dgm:t>
        <a:bodyPr/>
        <a:lstStyle/>
        <a:p>
          <a:endParaRPr lang="pt-BR"/>
        </a:p>
      </dgm:t>
    </dgm:pt>
    <dgm:pt modelId="{35EBA6E7-7C5B-40FC-B142-6C71BE61E6CF}" type="pres">
      <dgm:prSet presAssocID="{1B8B23FA-F06D-4C6B-A08B-03B9F426DA25}" presName="hierRoot2" presStyleCnt="0">
        <dgm:presLayoutVars>
          <dgm:hierBranch val="init"/>
        </dgm:presLayoutVars>
      </dgm:prSet>
      <dgm:spPr/>
    </dgm:pt>
    <dgm:pt modelId="{75C7BD6C-A2A1-4598-984F-63BDFE8B281E}" type="pres">
      <dgm:prSet presAssocID="{1B8B23FA-F06D-4C6B-A08B-03B9F426DA25}" presName="rootComposite" presStyleCnt="0"/>
      <dgm:spPr/>
    </dgm:pt>
    <dgm:pt modelId="{C72BCE78-38CE-4BC8-BC8B-469006215BCA}" type="pres">
      <dgm:prSet presAssocID="{1B8B23FA-F06D-4C6B-A08B-03B9F426DA25}" presName="rootText" presStyleLbl="node2" presStyleIdx="1" presStyleCnt="4" custScaleX="1301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F903CD-D838-4009-9E8E-F41C6D81115F}" type="pres">
      <dgm:prSet presAssocID="{1B8B23FA-F06D-4C6B-A08B-03B9F426DA25}" presName="rootConnector" presStyleLbl="node2" presStyleIdx="1" presStyleCnt="4"/>
      <dgm:spPr/>
      <dgm:t>
        <a:bodyPr/>
        <a:lstStyle/>
        <a:p>
          <a:endParaRPr lang="pt-BR"/>
        </a:p>
      </dgm:t>
    </dgm:pt>
    <dgm:pt modelId="{13024F00-5C49-4CB3-8820-84DA17CBDD20}" type="pres">
      <dgm:prSet presAssocID="{1B8B23FA-F06D-4C6B-A08B-03B9F426DA25}" presName="hierChild4" presStyleCnt="0"/>
      <dgm:spPr/>
    </dgm:pt>
    <dgm:pt modelId="{EF5372FC-1146-4208-9BD8-49CEFB54317C}" type="pres">
      <dgm:prSet presAssocID="{7AB97A9F-077B-4A6C-8B5B-E38F1A2E30DA}" presName="Name37" presStyleLbl="parChTrans1D3" presStyleIdx="1" presStyleCnt="5"/>
      <dgm:spPr/>
      <dgm:t>
        <a:bodyPr/>
        <a:lstStyle/>
        <a:p>
          <a:endParaRPr lang="pt-BR"/>
        </a:p>
      </dgm:t>
    </dgm:pt>
    <dgm:pt modelId="{AA792360-7900-445E-BA38-DC4221B99022}" type="pres">
      <dgm:prSet presAssocID="{F46B7725-8DB9-4688-828C-1958BA34E4F3}" presName="hierRoot2" presStyleCnt="0">
        <dgm:presLayoutVars>
          <dgm:hierBranch val="init"/>
        </dgm:presLayoutVars>
      </dgm:prSet>
      <dgm:spPr/>
    </dgm:pt>
    <dgm:pt modelId="{1777766E-A316-4C96-94B3-86BBAC1C0AFB}" type="pres">
      <dgm:prSet presAssocID="{F46B7725-8DB9-4688-828C-1958BA34E4F3}" presName="rootComposite" presStyleCnt="0"/>
      <dgm:spPr/>
    </dgm:pt>
    <dgm:pt modelId="{8E603A7A-C87D-435D-8737-C77A4B19CB8C}" type="pres">
      <dgm:prSet presAssocID="{F46B7725-8DB9-4688-828C-1958BA34E4F3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4F6418-B7AB-4EAF-A07E-434DAA0068E9}" type="pres">
      <dgm:prSet presAssocID="{F46B7725-8DB9-4688-828C-1958BA34E4F3}" presName="rootConnector" presStyleLbl="node3" presStyleIdx="1" presStyleCnt="5"/>
      <dgm:spPr/>
      <dgm:t>
        <a:bodyPr/>
        <a:lstStyle/>
        <a:p>
          <a:endParaRPr lang="pt-BR"/>
        </a:p>
      </dgm:t>
    </dgm:pt>
    <dgm:pt modelId="{E5430D51-07A5-4E69-B4A2-9EEB3475FFB2}" type="pres">
      <dgm:prSet presAssocID="{F46B7725-8DB9-4688-828C-1958BA34E4F3}" presName="hierChild4" presStyleCnt="0"/>
      <dgm:spPr/>
    </dgm:pt>
    <dgm:pt modelId="{93520B9A-3DE1-4CA1-9E67-14B49CD99567}" type="pres">
      <dgm:prSet presAssocID="{F46B7725-8DB9-4688-828C-1958BA34E4F3}" presName="hierChild5" presStyleCnt="0"/>
      <dgm:spPr/>
    </dgm:pt>
    <dgm:pt modelId="{7516E69F-354B-4A87-99B0-F507F448FE76}" type="pres">
      <dgm:prSet presAssocID="{352FE649-DF1E-4F55-B53D-832895091236}" presName="Name37" presStyleLbl="parChTrans1D3" presStyleIdx="2" presStyleCnt="5"/>
      <dgm:spPr/>
      <dgm:t>
        <a:bodyPr/>
        <a:lstStyle/>
        <a:p>
          <a:endParaRPr lang="pt-BR"/>
        </a:p>
      </dgm:t>
    </dgm:pt>
    <dgm:pt modelId="{D718954C-F033-4736-87C0-3C71D3CDD4C1}" type="pres">
      <dgm:prSet presAssocID="{0FF916A3-BC62-4513-B181-9561B03D2962}" presName="hierRoot2" presStyleCnt="0">
        <dgm:presLayoutVars>
          <dgm:hierBranch val="init"/>
        </dgm:presLayoutVars>
      </dgm:prSet>
      <dgm:spPr/>
    </dgm:pt>
    <dgm:pt modelId="{187F3B36-45B6-4DB1-9434-98AB842FD3B1}" type="pres">
      <dgm:prSet presAssocID="{0FF916A3-BC62-4513-B181-9561B03D2962}" presName="rootComposite" presStyleCnt="0"/>
      <dgm:spPr/>
    </dgm:pt>
    <dgm:pt modelId="{96C7F7D4-9FD4-44F6-B29E-29F1E3514721}" type="pres">
      <dgm:prSet presAssocID="{0FF916A3-BC62-4513-B181-9561B03D2962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B8D194-FDBD-4CC8-B290-56D7D78A29ED}" type="pres">
      <dgm:prSet presAssocID="{0FF916A3-BC62-4513-B181-9561B03D2962}" presName="rootConnector" presStyleLbl="node3" presStyleIdx="2" presStyleCnt="5"/>
      <dgm:spPr/>
      <dgm:t>
        <a:bodyPr/>
        <a:lstStyle/>
        <a:p>
          <a:endParaRPr lang="pt-BR"/>
        </a:p>
      </dgm:t>
    </dgm:pt>
    <dgm:pt modelId="{7CF8992E-60A5-4FD3-BEB8-09143BD22E07}" type="pres">
      <dgm:prSet presAssocID="{0FF916A3-BC62-4513-B181-9561B03D2962}" presName="hierChild4" presStyleCnt="0"/>
      <dgm:spPr/>
    </dgm:pt>
    <dgm:pt modelId="{24EAAC01-7A84-4B00-8876-E377A52D509A}" type="pres">
      <dgm:prSet presAssocID="{0FF916A3-BC62-4513-B181-9561B03D2962}" presName="hierChild5" presStyleCnt="0"/>
      <dgm:spPr/>
    </dgm:pt>
    <dgm:pt modelId="{B8DD1711-7F40-4494-BA23-231F675F291B}" type="pres">
      <dgm:prSet presAssocID="{1B8B23FA-F06D-4C6B-A08B-03B9F426DA25}" presName="hierChild5" presStyleCnt="0"/>
      <dgm:spPr/>
    </dgm:pt>
    <dgm:pt modelId="{A3C392AF-9C01-46A4-9FD2-73AC7AEF5D09}" type="pres">
      <dgm:prSet presAssocID="{6E784E8A-BE53-45B7-B569-D82ADA78D29A}" presName="Name37" presStyleLbl="parChTrans1D2" presStyleIdx="2" presStyleCnt="4"/>
      <dgm:spPr/>
      <dgm:t>
        <a:bodyPr/>
        <a:lstStyle/>
        <a:p>
          <a:endParaRPr lang="pt-BR"/>
        </a:p>
      </dgm:t>
    </dgm:pt>
    <dgm:pt modelId="{A14B13E8-C01D-4094-9AF7-79C57655A7A5}" type="pres">
      <dgm:prSet presAssocID="{D0F5D046-6C92-4413-9655-2EA20D5F6A4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BC18C10-4E86-4B3E-B367-BB2B6A18C79C}" type="pres">
      <dgm:prSet presAssocID="{D0F5D046-6C92-4413-9655-2EA20D5F6A4D}" presName="rootComposite" presStyleCnt="0"/>
      <dgm:spPr/>
      <dgm:t>
        <a:bodyPr/>
        <a:lstStyle/>
        <a:p>
          <a:endParaRPr lang="pt-BR"/>
        </a:p>
      </dgm:t>
    </dgm:pt>
    <dgm:pt modelId="{585B1D7D-91C5-4A18-B94F-DB4C71521DD3}" type="pres">
      <dgm:prSet presAssocID="{D0F5D046-6C92-4413-9655-2EA20D5F6A4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0900DC-D9B7-43DE-84C8-5B5300EE9CDE}" type="pres">
      <dgm:prSet presAssocID="{D0F5D046-6C92-4413-9655-2EA20D5F6A4D}" presName="rootConnector" presStyleLbl="node2" presStyleIdx="2" presStyleCnt="4"/>
      <dgm:spPr/>
      <dgm:t>
        <a:bodyPr/>
        <a:lstStyle/>
        <a:p>
          <a:endParaRPr lang="pt-BR"/>
        </a:p>
      </dgm:t>
    </dgm:pt>
    <dgm:pt modelId="{4995C6A2-5C89-4D3E-8ADA-1EDBE3B73CF4}" type="pres">
      <dgm:prSet presAssocID="{D0F5D046-6C92-4413-9655-2EA20D5F6A4D}" presName="hierChild4" presStyleCnt="0"/>
      <dgm:spPr/>
      <dgm:t>
        <a:bodyPr/>
        <a:lstStyle/>
        <a:p>
          <a:endParaRPr lang="pt-BR"/>
        </a:p>
      </dgm:t>
    </dgm:pt>
    <dgm:pt modelId="{5C400AF8-1112-4440-9C77-B6BCC70ACEB2}" type="pres">
      <dgm:prSet presAssocID="{D35B9780-2392-4777-800A-7C7FED9A848E}" presName="Name37" presStyleLbl="parChTrans1D3" presStyleIdx="3" presStyleCnt="5"/>
      <dgm:spPr/>
      <dgm:t>
        <a:bodyPr/>
        <a:lstStyle/>
        <a:p>
          <a:endParaRPr lang="pt-BR"/>
        </a:p>
      </dgm:t>
    </dgm:pt>
    <dgm:pt modelId="{04BA4EC3-35B9-4FBA-A89E-F0E981A6BB7F}" type="pres">
      <dgm:prSet presAssocID="{7B5ED471-27BD-4EDF-BCBF-3C48E195A28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955C8C59-4E0F-463A-B3C0-DE8993B9116F}" type="pres">
      <dgm:prSet presAssocID="{7B5ED471-27BD-4EDF-BCBF-3C48E195A282}" presName="rootComposite" presStyleCnt="0"/>
      <dgm:spPr/>
      <dgm:t>
        <a:bodyPr/>
        <a:lstStyle/>
        <a:p>
          <a:endParaRPr lang="pt-BR"/>
        </a:p>
      </dgm:t>
    </dgm:pt>
    <dgm:pt modelId="{D241673A-199B-418B-93D1-9ECE271EC7C9}" type="pres">
      <dgm:prSet presAssocID="{7B5ED471-27BD-4EDF-BCBF-3C48E195A282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291DFC-EE08-4D0D-B07A-CD6A657ADDE9}" type="pres">
      <dgm:prSet presAssocID="{7B5ED471-27BD-4EDF-BCBF-3C48E195A282}" presName="rootConnector" presStyleLbl="node3" presStyleIdx="3" presStyleCnt="5"/>
      <dgm:spPr/>
      <dgm:t>
        <a:bodyPr/>
        <a:lstStyle/>
        <a:p>
          <a:endParaRPr lang="pt-BR"/>
        </a:p>
      </dgm:t>
    </dgm:pt>
    <dgm:pt modelId="{ADDE9741-B2B9-45FF-8092-D8299C64F5A6}" type="pres">
      <dgm:prSet presAssocID="{7B5ED471-27BD-4EDF-BCBF-3C48E195A282}" presName="hierChild4" presStyleCnt="0"/>
      <dgm:spPr/>
      <dgm:t>
        <a:bodyPr/>
        <a:lstStyle/>
        <a:p>
          <a:endParaRPr lang="pt-BR"/>
        </a:p>
      </dgm:t>
    </dgm:pt>
    <dgm:pt modelId="{36598296-77BD-4B33-BCCF-445EE6211BDA}" type="pres">
      <dgm:prSet presAssocID="{A9803B12-CF5D-43C7-B108-9E6A3FBA014A}" presName="Name37" presStyleLbl="parChTrans1D4" presStyleIdx="1" presStyleCnt="9"/>
      <dgm:spPr/>
      <dgm:t>
        <a:bodyPr/>
        <a:lstStyle/>
        <a:p>
          <a:endParaRPr lang="pt-BR"/>
        </a:p>
      </dgm:t>
    </dgm:pt>
    <dgm:pt modelId="{C02361CE-86A0-403B-9163-7EADB00F5DB3}" type="pres">
      <dgm:prSet presAssocID="{3FBE94DB-025A-47F7-9869-3E0480661CE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181EAC6-43F1-4FD4-ADB6-D7785DBADD15}" type="pres">
      <dgm:prSet presAssocID="{3FBE94DB-025A-47F7-9869-3E0480661CE5}" presName="rootComposite" presStyleCnt="0"/>
      <dgm:spPr/>
      <dgm:t>
        <a:bodyPr/>
        <a:lstStyle/>
        <a:p>
          <a:endParaRPr lang="pt-BR"/>
        </a:p>
      </dgm:t>
    </dgm:pt>
    <dgm:pt modelId="{21645053-3F4B-47EA-B556-5F6D638F4517}" type="pres">
      <dgm:prSet presAssocID="{3FBE94DB-025A-47F7-9869-3E0480661CE5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32D04E-723C-4712-8F62-17A47C5EA053}" type="pres">
      <dgm:prSet presAssocID="{3FBE94DB-025A-47F7-9869-3E0480661CE5}" presName="rootConnector" presStyleLbl="node4" presStyleIdx="1" presStyleCnt="9"/>
      <dgm:spPr/>
      <dgm:t>
        <a:bodyPr/>
        <a:lstStyle/>
        <a:p>
          <a:endParaRPr lang="pt-BR"/>
        </a:p>
      </dgm:t>
    </dgm:pt>
    <dgm:pt modelId="{63190F63-B6F7-4915-A2EF-808D5BF23288}" type="pres">
      <dgm:prSet presAssocID="{3FBE94DB-025A-47F7-9869-3E0480661CE5}" presName="hierChild4" presStyleCnt="0"/>
      <dgm:spPr/>
      <dgm:t>
        <a:bodyPr/>
        <a:lstStyle/>
        <a:p>
          <a:endParaRPr lang="pt-BR"/>
        </a:p>
      </dgm:t>
    </dgm:pt>
    <dgm:pt modelId="{8DD983DC-4DAA-4B84-83AE-8E07574516E4}" type="pres">
      <dgm:prSet presAssocID="{5C3BE550-BDE3-402B-9332-06321FBFB2DB}" presName="Name37" presStyleLbl="parChTrans1D4" presStyleIdx="2" presStyleCnt="9"/>
      <dgm:spPr/>
      <dgm:t>
        <a:bodyPr/>
        <a:lstStyle/>
        <a:p>
          <a:endParaRPr lang="pt-BR"/>
        </a:p>
      </dgm:t>
    </dgm:pt>
    <dgm:pt modelId="{2E78B854-5568-436D-B8A3-144FCD0E1007}" type="pres">
      <dgm:prSet presAssocID="{A565A764-42B2-41B0-B665-F8D3AF84CDB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C4A6CCA-C207-443B-B249-540AC36D26B4}" type="pres">
      <dgm:prSet presAssocID="{A565A764-42B2-41B0-B665-F8D3AF84CDBF}" presName="rootComposite" presStyleCnt="0"/>
      <dgm:spPr/>
      <dgm:t>
        <a:bodyPr/>
        <a:lstStyle/>
        <a:p>
          <a:endParaRPr lang="pt-BR"/>
        </a:p>
      </dgm:t>
    </dgm:pt>
    <dgm:pt modelId="{0CD25E49-327D-4024-9245-94B36C8B4FA6}" type="pres">
      <dgm:prSet presAssocID="{A565A764-42B2-41B0-B665-F8D3AF84CDBF}" presName="rootText" presStyleLbl="node4" presStyleIdx="2" presStyleCnt="9" custScaleX="1129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042A36-B5A5-43EC-B5F5-0DD379817635}" type="pres">
      <dgm:prSet presAssocID="{A565A764-42B2-41B0-B665-F8D3AF84CDBF}" presName="rootConnector" presStyleLbl="node4" presStyleIdx="2" presStyleCnt="9"/>
      <dgm:spPr/>
      <dgm:t>
        <a:bodyPr/>
        <a:lstStyle/>
        <a:p>
          <a:endParaRPr lang="pt-BR"/>
        </a:p>
      </dgm:t>
    </dgm:pt>
    <dgm:pt modelId="{EFC6F576-EDD3-4237-9B62-94EA898E7E9F}" type="pres">
      <dgm:prSet presAssocID="{A565A764-42B2-41B0-B665-F8D3AF84CDBF}" presName="hierChild4" presStyleCnt="0"/>
      <dgm:spPr/>
      <dgm:t>
        <a:bodyPr/>
        <a:lstStyle/>
        <a:p>
          <a:endParaRPr lang="pt-BR"/>
        </a:p>
      </dgm:t>
    </dgm:pt>
    <dgm:pt modelId="{429A4720-1D13-45E8-BDC2-2AB7F13F0DC4}" type="pres">
      <dgm:prSet presAssocID="{D341A5BA-883B-4690-ADE7-0AFDE774D6A6}" presName="Name37" presStyleLbl="parChTrans1D4" presStyleIdx="3" presStyleCnt="9"/>
      <dgm:spPr/>
      <dgm:t>
        <a:bodyPr/>
        <a:lstStyle/>
        <a:p>
          <a:endParaRPr lang="pt-BR"/>
        </a:p>
      </dgm:t>
    </dgm:pt>
    <dgm:pt modelId="{A1C2DB77-0102-4957-A289-23AC3AD08309}" type="pres">
      <dgm:prSet presAssocID="{074C7D4F-724C-462F-BE27-A0112860FFC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880C3E-AA6A-46B9-A5EC-BD716D9A2B6C}" type="pres">
      <dgm:prSet presAssocID="{074C7D4F-724C-462F-BE27-A0112860FFC6}" presName="rootComposite" presStyleCnt="0"/>
      <dgm:spPr/>
      <dgm:t>
        <a:bodyPr/>
        <a:lstStyle/>
        <a:p>
          <a:endParaRPr lang="pt-BR"/>
        </a:p>
      </dgm:t>
    </dgm:pt>
    <dgm:pt modelId="{B0AE1D97-7686-4C77-97EB-738180761500}" type="pres">
      <dgm:prSet presAssocID="{074C7D4F-724C-462F-BE27-A0112860FFC6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E582EF1-DE80-44B2-BA85-0F3AAA6F1FAB}" type="pres">
      <dgm:prSet presAssocID="{074C7D4F-724C-462F-BE27-A0112860FFC6}" presName="rootConnector" presStyleLbl="node4" presStyleIdx="3" presStyleCnt="9"/>
      <dgm:spPr/>
      <dgm:t>
        <a:bodyPr/>
        <a:lstStyle/>
        <a:p>
          <a:endParaRPr lang="pt-BR"/>
        </a:p>
      </dgm:t>
    </dgm:pt>
    <dgm:pt modelId="{6610CC96-203F-4D8D-A706-3E5285A718CB}" type="pres">
      <dgm:prSet presAssocID="{074C7D4F-724C-462F-BE27-A0112860FFC6}" presName="hierChild4" presStyleCnt="0"/>
      <dgm:spPr/>
      <dgm:t>
        <a:bodyPr/>
        <a:lstStyle/>
        <a:p>
          <a:endParaRPr lang="pt-BR"/>
        </a:p>
      </dgm:t>
    </dgm:pt>
    <dgm:pt modelId="{AA9E9A5A-61A0-4D38-9CB0-637AF54A5377}" type="pres">
      <dgm:prSet presAssocID="{50DDDFFE-8572-410E-8829-E929D028B072}" presName="Name37" presStyleLbl="parChTrans1D4" presStyleIdx="4" presStyleCnt="9"/>
      <dgm:spPr/>
      <dgm:t>
        <a:bodyPr/>
        <a:lstStyle/>
        <a:p>
          <a:endParaRPr lang="pt-BR"/>
        </a:p>
      </dgm:t>
    </dgm:pt>
    <dgm:pt modelId="{F4F7EE79-30D9-4513-BF9D-AA42F549EED8}" type="pres">
      <dgm:prSet presAssocID="{77652EBD-4065-42B5-AD96-229374395A8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F538B2B-4E85-48C6-8AC0-72E9B7F34E8F}" type="pres">
      <dgm:prSet presAssocID="{77652EBD-4065-42B5-AD96-229374395A8B}" presName="rootComposite" presStyleCnt="0"/>
      <dgm:spPr/>
      <dgm:t>
        <a:bodyPr/>
        <a:lstStyle/>
        <a:p>
          <a:endParaRPr lang="pt-BR"/>
        </a:p>
      </dgm:t>
    </dgm:pt>
    <dgm:pt modelId="{C1C0DA9E-5408-49D8-B62D-431D4759236F}" type="pres">
      <dgm:prSet presAssocID="{77652EBD-4065-42B5-AD96-229374395A8B}" presName="rootText" presStyleLbl="node4" presStyleIdx="4" presStyleCnt="9" custLinFactNeighborY="-236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119C04-EE53-4847-BCDE-57E09823CBEC}" type="pres">
      <dgm:prSet presAssocID="{77652EBD-4065-42B5-AD96-229374395A8B}" presName="rootConnector" presStyleLbl="node4" presStyleIdx="4" presStyleCnt="9"/>
      <dgm:spPr/>
      <dgm:t>
        <a:bodyPr/>
        <a:lstStyle/>
        <a:p>
          <a:endParaRPr lang="pt-BR"/>
        </a:p>
      </dgm:t>
    </dgm:pt>
    <dgm:pt modelId="{AD6AF7F9-F2A5-4912-AFB3-03399A206255}" type="pres">
      <dgm:prSet presAssocID="{77652EBD-4065-42B5-AD96-229374395A8B}" presName="hierChild4" presStyleCnt="0"/>
      <dgm:spPr/>
      <dgm:t>
        <a:bodyPr/>
        <a:lstStyle/>
        <a:p>
          <a:endParaRPr lang="pt-BR"/>
        </a:p>
      </dgm:t>
    </dgm:pt>
    <dgm:pt modelId="{76E118F5-5AB3-4870-BFF6-9817B9BCBBD5}" type="pres">
      <dgm:prSet presAssocID="{77652EBD-4065-42B5-AD96-229374395A8B}" presName="hierChild5" presStyleCnt="0"/>
      <dgm:spPr/>
      <dgm:t>
        <a:bodyPr/>
        <a:lstStyle/>
        <a:p>
          <a:endParaRPr lang="pt-BR"/>
        </a:p>
      </dgm:t>
    </dgm:pt>
    <dgm:pt modelId="{8ABE6757-7C5F-4ADA-9949-753E9388929C}" type="pres">
      <dgm:prSet presAssocID="{074C7D4F-724C-462F-BE27-A0112860FFC6}" presName="hierChild5" presStyleCnt="0"/>
      <dgm:spPr/>
      <dgm:t>
        <a:bodyPr/>
        <a:lstStyle/>
        <a:p>
          <a:endParaRPr lang="pt-BR"/>
        </a:p>
      </dgm:t>
    </dgm:pt>
    <dgm:pt modelId="{9DF229EF-CC07-4DF6-9B7C-407AAE729CD2}" type="pres">
      <dgm:prSet presAssocID="{A565A764-42B2-41B0-B665-F8D3AF84CDBF}" presName="hierChild5" presStyleCnt="0"/>
      <dgm:spPr/>
      <dgm:t>
        <a:bodyPr/>
        <a:lstStyle/>
        <a:p>
          <a:endParaRPr lang="pt-BR"/>
        </a:p>
      </dgm:t>
    </dgm:pt>
    <dgm:pt modelId="{DB2397BD-80FE-4AB2-B003-A165D9C1A354}" type="pres">
      <dgm:prSet presAssocID="{3FBE94DB-025A-47F7-9869-3E0480661CE5}" presName="hierChild5" presStyleCnt="0"/>
      <dgm:spPr/>
      <dgm:t>
        <a:bodyPr/>
        <a:lstStyle/>
        <a:p>
          <a:endParaRPr lang="pt-BR"/>
        </a:p>
      </dgm:t>
    </dgm:pt>
    <dgm:pt modelId="{1B226FFC-AC07-469A-B45C-A1C25AEF00B7}" type="pres">
      <dgm:prSet presAssocID="{7B5ED471-27BD-4EDF-BCBF-3C48E195A282}" presName="hierChild5" presStyleCnt="0"/>
      <dgm:spPr/>
      <dgm:t>
        <a:bodyPr/>
        <a:lstStyle/>
        <a:p>
          <a:endParaRPr lang="pt-BR"/>
        </a:p>
      </dgm:t>
    </dgm:pt>
    <dgm:pt modelId="{2855B7E9-2069-4A95-8152-D7E6F8841C6C}" type="pres">
      <dgm:prSet presAssocID="{D0F5D046-6C92-4413-9655-2EA20D5F6A4D}" presName="hierChild5" presStyleCnt="0"/>
      <dgm:spPr/>
      <dgm:t>
        <a:bodyPr/>
        <a:lstStyle/>
        <a:p>
          <a:endParaRPr lang="pt-BR"/>
        </a:p>
      </dgm:t>
    </dgm:pt>
    <dgm:pt modelId="{ED157DEC-DFE4-4AB0-9E51-43BC8F14BA83}" type="pres">
      <dgm:prSet presAssocID="{D721AF67-1743-4B9F-9E78-9D3992B383F0}" presName="Name37" presStyleLbl="parChTrans1D2" presStyleIdx="3" presStyleCnt="4"/>
      <dgm:spPr/>
      <dgm:t>
        <a:bodyPr/>
        <a:lstStyle/>
        <a:p>
          <a:endParaRPr lang="pt-BR"/>
        </a:p>
      </dgm:t>
    </dgm:pt>
    <dgm:pt modelId="{23A7B8B0-ACF6-40A4-9620-3FC258C08F33}" type="pres">
      <dgm:prSet presAssocID="{EC3779EB-4006-4092-B2A0-74951054B67D}" presName="hierRoot2" presStyleCnt="0">
        <dgm:presLayoutVars>
          <dgm:hierBranch val="init"/>
        </dgm:presLayoutVars>
      </dgm:prSet>
      <dgm:spPr/>
    </dgm:pt>
    <dgm:pt modelId="{316141FC-207D-4E91-A5DF-5E188F0560D7}" type="pres">
      <dgm:prSet presAssocID="{EC3779EB-4006-4092-B2A0-74951054B67D}" presName="rootComposite" presStyleCnt="0"/>
      <dgm:spPr/>
    </dgm:pt>
    <dgm:pt modelId="{793617CE-44BB-45D4-BECE-E3C087312CA8}" type="pres">
      <dgm:prSet presAssocID="{EC3779EB-4006-4092-B2A0-74951054B67D}" presName="rootText" presStyleLbl="node2" presStyleIdx="3" presStyleCnt="4" custScaleX="1277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9D6D4A-E029-4BB2-BC59-161B6D4904E1}" type="pres">
      <dgm:prSet presAssocID="{EC3779EB-4006-4092-B2A0-74951054B67D}" presName="rootConnector" presStyleLbl="node2" presStyleIdx="3" presStyleCnt="4"/>
      <dgm:spPr/>
      <dgm:t>
        <a:bodyPr/>
        <a:lstStyle/>
        <a:p>
          <a:endParaRPr lang="pt-BR"/>
        </a:p>
      </dgm:t>
    </dgm:pt>
    <dgm:pt modelId="{75194295-DC17-4AD5-BB82-3CDB3F000C48}" type="pres">
      <dgm:prSet presAssocID="{EC3779EB-4006-4092-B2A0-74951054B67D}" presName="hierChild4" presStyleCnt="0"/>
      <dgm:spPr/>
    </dgm:pt>
    <dgm:pt modelId="{540729D5-854F-4277-8B9F-331FB2BF3538}" type="pres">
      <dgm:prSet presAssocID="{4EAAF61E-957D-4A7B-95DB-850F647DC44C}" presName="Name37" presStyleLbl="parChTrans1D3" presStyleIdx="4" presStyleCnt="5"/>
      <dgm:spPr/>
      <dgm:t>
        <a:bodyPr/>
        <a:lstStyle/>
        <a:p>
          <a:endParaRPr lang="pt-BR"/>
        </a:p>
      </dgm:t>
    </dgm:pt>
    <dgm:pt modelId="{9F0644D5-7AEE-40E6-88A2-12C489E6B8A0}" type="pres">
      <dgm:prSet presAssocID="{AB3B8355-1C80-47DB-858B-36038F28FF59}" presName="hierRoot2" presStyleCnt="0">
        <dgm:presLayoutVars>
          <dgm:hierBranch val="init"/>
        </dgm:presLayoutVars>
      </dgm:prSet>
      <dgm:spPr/>
    </dgm:pt>
    <dgm:pt modelId="{DC3046F1-AB01-4342-B1B7-A2342F102356}" type="pres">
      <dgm:prSet presAssocID="{AB3B8355-1C80-47DB-858B-36038F28FF59}" presName="rootComposite" presStyleCnt="0"/>
      <dgm:spPr/>
    </dgm:pt>
    <dgm:pt modelId="{5130258A-711A-4DE4-AF7F-EC88AB153761}" type="pres">
      <dgm:prSet presAssocID="{AB3B8355-1C80-47DB-858B-36038F28FF5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6A0D7D-EE0C-4363-8615-221DDA314271}" type="pres">
      <dgm:prSet presAssocID="{AB3B8355-1C80-47DB-858B-36038F28FF59}" presName="rootConnector" presStyleLbl="node3" presStyleIdx="4" presStyleCnt="5"/>
      <dgm:spPr/>
      <dgm:t>
        <a:bodyPr/>
        <a:lstStyle/>
        <a:p>
          <a:endParaRPr lang="pt-BR"/>
        </a:p>
      </dgm:t>
    </dgm:pt>
    <dgm:pt modelId="{4088B156-D95E-4E72-B2D3-395FA783BBE6}" type="pres">
      <dgm:prSet presAssocID="{AB3B8355-1C80-47DB-858B-36038F28FF59}" presName="hierChild4" presStyleCnt="0"/>
      <dgm:spPr/>
    </dgm:pt>
    <dgm:pt modelId="{70E97D62-15ED-420C-9002-3382C999AAB2}" type="pres">
      <dgm:prSet presAssocID="{E5D79086-A107-41C3-9123-8DAF6F7A6411}" presName="Name37" presStyleLbl="parChTrans1D4" presStyleIdx="5" presStyleCnt="9"/>
      <dgm:spPr/>
      <dgm:t>
        <a:bodyPr/>
        <a:lstStyle/>
        <a:p>
          <a:endParaRPr lang="pt-BR"/>
        </a:p>
      </dgm:t>
    </dgm:pt>
    <dgm:pt modelId="{4C1B88AA-1C43-4F9E-808E-B1EB03C2B67E}" type="pres">
      <dgm:prSet presAssocID="{32132041-032F-4E97-8A67-66C0783F38C1}" presName="hierRoot2" presStyleCnt="0">
        <dgm:presLayoutVars>
          <dgm:hierBranch val="init"/>
        </dgm:presLayoutVars>
      </dgm:prSet>
      <dgm:spPr/>
    </dgm:pt>
    <dgm:pt modelId="{A9215260-F8DB-4670-A7AB-2AF390D62019}" type="pres">
      <dgm:prSet presAssocID="{32132041-032F-4E97-8A67-66C0783F38C1}" presName="rootComposite" presStyleCnt="0"/>
      <dgm:spPr/>
    </dgm:pt>
    <dgm:pt modelId="{DCDBD131-0240-4455-B663-043F3A39818C}" type="pres">
      <dgm:prSet presAssocID="{32132041-032F-4E97-8A67-66C0783F38C1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BF73F-C62D-4855-9C2C-A944955D2CEF}" type="pres">
      <dgm:prSet presAssocID="{32132041-032F-4E97-8A67-66C0783F38C1}" presName="rootConnector" presStyleLbl="node4" presStyleIdx="5" presStyleCnt="9"/>
      <dgm:spPr/>
      <dgm:t>
        <a:bodyPr/>
        <a:lstStyle/>
        <a:p>
          <a:endParaRPr lang="pt-BR"/>
        </a:p>
      </dgm:t>
    </dgm:pt>
    <dgm:pt modelId="{655CD120-CE7E-48A3-AFD6-2449894E7CDA}" type="pres">
      <dgm:prSet presAssocID="{32132041-032F-4E97-8A67-66C0783F38C1}" presName="hierChild4" presStyleCnt="0"/>
      <dgm:spPr/>
    </dgm:pt>
    <dgm:pt modelId="{3876A487-3F2D-4A41-A882-D33B27EB703A}" type="pres">
      <dgm:prSet presAssocID="{023A1A1F-2DD3-4B86-B619-59A1A844E959}" presName="Name37" presStyleLbl="parChTrans1D4" presStyleIdx="6" presStyleCnt="9"/>
      <dgm:spPr/>
      <dgm:t>
        <a:bodyPr/>
        <a:lstStyle/>
        <a:p>
          <a:endParaRPr lang="pt-BR"/>
        </a:p>
      </dgm:t>
    </dgm:pt>
    <dgm:pt modelId="{89A0CF97-AC42-4C29-A180-FDFAB8A44E35}" type="pres">
      <dgm:prSet presAssocID="{392961CD-6A0C-4BEA-AB34-08400CDFEFCC}" presName="hierRoot2" presStyleCnt="0">
        <dgm:presLayoutVars>
          <dgm:hierBranch val="init"/>
        </dgm:presLayoutVars>
      </dgm:prSet>
      <dgm:spPr/>
    </dgm:pt>
    <dgm:pt modelId="{C93C0E59-980A-4B2A-97CF-DB589EF50733}" type="pres">
      <dgm:prSet presAssocID="{392961CD-6A0C-4BEA-AB34-08400CDFEFCC}" presName="rootComposite" presStyleCnt="0"/>
      <dgm:spPr/>
    </dgm:pt>
    <dgm:pt modelId="{E2618F09-9DE9-408F-AE3E-2151FBBE6220}" type="pres">
      <dgm:prSet presAssocID="{392961CD-6A0C-4BEA-AB34-08400CDFEFCC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709E93-9579-4196-83E4-397EB4266AA1}" type="pres">
      <dgm:prSet presAssocID="{392961CD-6A0C-4BEA-AB34-08400CDFEFCC}" presName="rootConnector" presStyleLbl="node4" presStyleIdx="6" presStyleCnt="9"/>
      <dgm:spPr/>
      <dgm:t>
        <a:bodyPr/>
        <a:lstStyle/>
        <a:p>
          <a:endParaRPr lang="pt-BR"/>
        </a:p>
      </dgm:t>
    </dgm:pt>
    <dgm:pt modelId="{315ECFCD-C8CF-4F29-A3EB-2A3D7D1BD409}" type="pres">
      <dgm:prSet presAssocID="{392961CD-6A0C-4BEA-AB34-08400CDFEFCC}" presName="hierChild4" presStyleCnt="0"/>
      <dgm:spPr/>
    </dgm:pt>
    <dgm:pt modelId="{7068374F-FAEA-4F4F-95A0-C09EB2EAA419}" type="pres">
      <dgm:prSet presAssocID="{214086CE-CBD5-41CB-B245-EC96BE495E4D}" presName="Name37" presStyleLbl="parChTrans1D4" presStyleIdx="7" presStyleCnt="9"/>
      <dgm:spPr/>
      <dgm:t>
        <a:bodyPr/>
        <a:lstStyle/>
        <a:p>
          <a:endParaRPr lang="pt-BR"/>
        </a:p>
      </dgm:t>
    </dgm:pt>
    <dgm:pt modelId="{36071D02-82A8-4E5C-9C74-F1FA80A833BB}" type="pres">
      <dgm:prSet presAssocID="{A46C2F36-55DD-41B8-AEA6-7E00A20ADCDB}" presName="hierRoot2" presStyleCnt="0">
        <dgm:presLayoutVars>
          <dgm:hierBranch val="init"/>
        </dgm:presLayoutVars>
      </dgm:prSet>
      <dgm:spPr/>
    </dgm:pt>
    <dgm:pt modelId="{CE29CFD4-D9BC-4BC8-B065-0A34D2BF2297}" type="pres">
      <dgm:prSet presAssocID="{A46C2F36-55DD-41B8-AEA6-7E00A20ADCDB}" presName="rootComposite" presStyleCnt="0"/>
      <dgm:spPr/>
    </dgm:pt>
    <dgm:pt modelId="{B93586C6-5446-4FD8-BF3D-CAE0A5992EE9}" type="pres">
      <dgm:prSet presAssocID="{A46C2F36-55DD-41B8-AEA6-7E00A20ADCDB}" presName="rootText" presStyleLbl="node4" presStyleIdx="7" presStyleCnt="9" custScaleX="10775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2C0AD7F-C683-4ED4-9C19-6E3D25F812E4}" type="pres">
      <dgm:prSet presAssocID="{A46C2F36-55DD-41B8-AEA6-7E00A20ADCDB}" presName="rootConnector" presStyleLbl="node4" presStyleIdx="7" presStyleCnt="9"/>
      <dgm:spPr/>
      <dgm:t>
        <a:bodyPr/>
        <a:lstStyle/>
        <a:p>
          <a:endParaRPr lang="pt-BR"/>
        </a:p>
      </dgm:t>
    </dgm:pt>
    <dgm:pt modelId="{4AF140C9-A3C1-4180-A093-45C1A154C0F0}" type="pres">
      <dgm:prSet presAssocID="{A46C2F36-55DD-41B8-AEA6-7E00A20ADCDB}" presName="hierChild4" presStyleCnt="0"/>
      <dgm:spPr/>
    </dgm:pt>
    <dgm:pt modelId="{F8387438-5463-46D2-B18E-E1A31625D8E4}" type="pres">
      <dgm:prSet presAssocID="{D6B51C53-9D75-4429-9F03-6FC243050376}" presName="Name37" presStyleLbl="parChTrans1D4" presStyleIdx="8" presStyleCnt="9"/>
      <dgm:spPr/>
      <dgm:t>
        <a:bodyPr/>
        <a:lstStyle/>
        <a:p>
          <a:endParaRPr lang="pt-BR"/>
        </a:p>
      </dgm:t>
    </dgm:pt>
    <dgm:pt modelId="{F07905F9-F6DE-481B-BB66-987DB5349841}" type="pres">
      <dgm:prSet presAssocID="{4F14F0BE-BCED-48A8-99AD-91651B371F86}" presName="hierRoot2" presStyleCnt="0">
        <dgm:presLayoutVars>
          <dgm:hierBranch val="init"/>
        </dgm:presLayoutVars>
      </dgm:prSet>
      <dgm:spPr/>
    </dgm:pt>
    <dgm:pt modelId="{728A9112-F86F-451C-978A-75F49D5F8435}" type="pres">
      <dgm:prSet presAssocID="{4F14F0BE-BCED-48A8-99AD-91651B371F86}" presName="rootComposite" presStyleCnt="0"/>
      <dgm:spPr/>
    </dgm:pt>
    <dgm:pt modelId="{64BB4CDA-1EA0-4EC8-8443-DFE7B94B3FDC}" type="pres">
      <dgm:prSet presAssocID="{4F14F0BE-BCED-48A8-99AD-91651B371F86}" presName="rootText" presStyleLbl="node4" presStyleIdx="8" presStyleCnt="9" custScaleX="113403" custLinFactNeighborY="-2364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F3AF7A-A67C-4B45-A1B4-C75E06872B23}" type="pres">
      <dgm:prSet presAssocID="{4F14F0BE-BCED-48A8-99AD-91651B371F86}" presName="rootConnector" presStyleLbl="node4" presStyleIdx="8" presStyleCnt="9"/>
      <dgm:spPr/>
      <dgm:t>
        <a:bodyPr/>
        <a:lstStyle/>
        <a:p>
          <a:endParaRPr lang="pt-BR"/>
        </a:p>
      </dgm:t>
    </dgm:pt>
    <dgm:pt modelId="{F24F0019-5C23-414B-8C5C-F1EC93C47C8C}" type="pres">
      <dgm:prSet presAssocID="{4F14F0BE-BCED-48A8-99AD-91651B371F86}" presName="hierChild4" presStyleCnt="0"/>
      <dgm:spPr/>
    </dgm:pt>
    <dgm:pt modelId="{0F920FB2-4A10-465D-A52A-3D7582353D1D}" type="pres">
      <dgm:prSet presAssocID="{4F14F0BE-BCED-48A8-99AD-91651B371F86}" presName="hierChild5" presStyleCnt="0"/>
      <dgm:spPr/>
    </dgm:pt>
    <dgm:pt modelId="{24F6E05D-2352-4C99-B0F5-74FC37AA15F5}" type="pres">
      <dgm:prSet presAssocID="{A46C2F36-55DD-41B8-AEA6-7E00A20ADCDB}" presName="hierChild5" presStyleCnt="0"/>
      <dgm:spPr/>
    </dgm:pt>
    <dgm:pt modelId="{6E4B6F22-2CFA-417C-AEF9-1DBA0F5F2F45}" type="pres">
      <dgm:prSet presAssocID="{392961CD-6A0C-4BEA-AB34-08400CDFEFCC}" presName="hierChild5" presStyleCnt="0"/>
      <dgm:spPr/>
    </dgm:pt>
    <dgm:pt modelId="{C5D6EDE9-3C46-4449-B61D-9D767F7A0D50}" type="pres">
      <dgm:prSet presAssocID="{32132041-032F-4E97-8A67-66C0783F38C1}" presName="hierChild5" presStyleCnt="0"/>
      <dgm:spPr/>
    </dgm:pt>
    <dgm:pt modelId="{40029EC8-94DA-46CD-84F3-1C528D053E83}" type="pres">
      <dgm:prSet presAssocID="{AB3B8355-1C80-47DB-858B-36038F28FF59}" presName="hierChild5" presStyleCnt="0"/>
      <dgm:spPr/>
    </dgm:pt>
    <dgm:pt modelId="{92201150-F02D-49AB-B28E-CD30726A6218}" type="pres">
      <dgm:prSet presAssocID="{EC3779EB-4006-4092-B2A0-74951054B67D}" presName="hierChild5" presStyleCnt="0"/>
      <dgm:spPr/>
    </dgm:pt>
    <dgm:pt modelId="{2F9BEDA8-9693-4FB6-B528-60C57A6CAD3F}" type="pres">
      <dgm:prSet presAssocID="{D7E550EF-3D3A-4D7A-A069-3A94E1E3BC88}" presName="hierChild3" presStyleCnt="0"/>
      <dgm:spPr/>
      <dgm:t>
        <a:bodyPr/>
        <a:lstStyle/>
        <a:p>
          <a:endParaRPr lang="pt-BR"/>
        </a:p>
      </dgm:t>
    </dgm:pt>
  </dgm:ptLst>
  <dgm:cxnLst>
    <dgm:cxn modelId="{97B186AF-8CE1-4FAB-A820-CF63CBBA7417}" srcId="{074C7D4F-724C-462F-BE27-A0112860FFC6}" destId="{77652EBD-4065-42B5-AD96-229374395A8B}" srcOrd="0" destOrd="0" parTransId="{50DDDFFE-8572-410E-8829-E929D028B072}" sibTransId="{ACD613B8-C806-471F-AFA4-A021A2090395}"/>
    <dgm:cxn modelId="{FD5257F8-E167-475C-AB13-5F2B0C5A1F15}" type="presOf" srcId="{FD7C7CA1-EB96-47A3-917C-5E0620913C83}" destId="{EAFAF621-4D77-48D2-8E53-A91DCFF89EE1}" srcOrd="1" destOrd="0" presId="urn:microsoft.com/office/officeart/2005/8/layout/orgChart1"/>
    <dgm:cxn modelId="{8FBEA4F2-8150-48B8-B51D-D99AB55F2101}" srcId="{D7E550EF-3D3A-4D7A-A069-3A94E1E3BC88}" destId="{FD7C7CA1-EB96-47A3-917C-5E0620913C83}" srcOrd="0" destOrd="0" parTransId="{B0F7328C-B709-4917-BFCE-E7A73C58DDE6}" sibTransId="{E34A70F4-8E52-4C7D-8D1B-8D76F2CDAED5}"/>
    <dgm:cxn modelId="{5CC623C6-2BD4-408C-8B84-10854BFD742F}" srcId="{D7E550EF-3D3A-4D7A-A069-3A94E1E3BC88}" destId="{1B8B23FA-F06D-4C6B-A08B-03B9F426DA25}" srcOrd="1" destOrd="0" parTransId="{319BDD69-5C85-46C1-AF0D-75242B87B314}" sibTransId="{16B61F9B-4578-4398-A7E8-B485C78F2F3D}"/>
    <dgm:cxn modelId="{42783971-03BE-4EB5-9274-3ED9B7A9F733}" type="presOf" srcId="{A46C2F36-55DD-41B8-AEA6-7E00A20ADCDB}" destId="{A2C0AD7F-C683-4ED4-9C19-6E3D25F812E4}" srcOrd="1" destOrd="0" presId="urn:microsoft.com/office/officeart/2005/8/layout/orgChart1"/>
    <dgm:cxn modelId="{FEFD6321-CCA2-4389-9C85-49BCBFDCCE1B}" srcId="{1B8B23FA-F06D-4C6B-A08B-03B9F426DA25}" destId="{F46B7725-8DB9-4688-828C-1958BA34E4F3}" srcOrd="0" destOrd="0" parTransId="{7AB97A9F-077B-4A6C-8B5B-E38F1A2E30DA}" sibTransId="{8EE658C9-38BC-48E9-ACFC-EBE7A5AF3B61}"/>
    <dgm:cxn modelId="{5221DD95-E468-400E-B88D-B821E4D88717}" type="presOf" srcId="{77652EBD-4065-42B5-AD96-229374395A8B}" destId="{AD119C04-EE53-4847-BCDE-57E09823CBEC}" srcOrd="1" destOrd="0" presId="urn:microsoft.com/office/officeart/2005/8/layout/orgChart1"/>
    <dgm:cxn modelId="{AC8CAD76-6194-4640-8919-5A7811B269AC}" type="presOf" srcId="{FBC2FC66-1CC4-458E-9123-F32B14980E09}" destId="{769C8F6B-0B62-4721-BAB4-21A9AFCEF76F}" srcOrd="0" destOrd="0" presId="urn:microsoft.com/office/officeart/2005/8/layout/orgChart1"/>
    <dgm:cxn modelId="{41A726DC-1C20-44DB-AEAC-D08DD8B43577}" type="presOf" srcId="{AB3B8355-1C80-47DB-858B-36038F28FF59}" destId="{5130258A-711A-4DE4-AF7F-EC88AB153761}" srcOrd="0" destOrd="0" presId="urn:microsoft.com/office/officeart/2005/8/layout/orgChart1"/>
    <dgm:cxn modelId="{F2897CB0-0C2B-4469-ACB3-23B87E0C47E7}" type="presOf" srcId="{77652EBD-4065-42B5-AD96-229374395A8B}" destId="{C1C0DA9E-5408-49D8-B62D-431D4759236F}" srcOrd="0" destOrd="0" presId="urn:microsoft.com/office/officeart/2005/8/layout/orgChart1"/>
    <dgm:cxn modelId="{09FA9CA9-94C4-43F5-B8A3-36F5ECDB4785}" type="presOf" srcId="{E5D79086-A107-41C3-9123-8DAF6F7A6411}" destId="{70E97D62-15ED-420C-9002-3382C999AAB2}" srcOrd="0" destOrd="0" presId="urn:microsoft.com/office/officeart/2005/8/layout/orgChart1"/>
    <dgm:cxn modelId="{BA4B075F-8DA8-4555-9252-57175B81FA3B}" srcId="{7B5ED471-27BD-4EDF-BCBF-3C48E195A282}" destId="{3FBE94DB-025A-47F7-9869-3E0480661CE5}" srcOrd="0" destOrd="0" parTransId="{A9803B12-CF5D-43C7-B108-9E6A3FBA014A}" sibTransId="{0B52933D-9651-4070-85D7-888F92426A11}"/>
    <dgm:cxn modelId="{77BA27C4-C585-4E9B-A699-8C10D5B6A390}" type="presOf" srcId="{074C7D4F-724C-462F-BE27-A0112860FFC6}" destId="{7E582EF1-DE80-44B2-BA85-0F3AAA6F1FAB}" srcOrd="1" destOrd="0" presId="urn:microsoft.com/office/officeart/2005/8/layout/orgChart1"/>
    <dgm:cxn modelId="{71B797C5-17D2-4325-B31A-938D9787DA58}" srcId="{32132041-032F-4E97-8A67-66C0783F38C1}" destId="{392961CD-6A0C-4BEA-AB34-08400CDFEFCC}" srcOrd="0" destOrd="0" parTransId="{023A1A1F-2DD3-4B86-B619-59A1A844E959}" sibTransId="{F6F13210-F5F1-4912-8A61-6BB2CC6B53F7}"/>
    <dgm:cxn modelId="{E6A41196-FC01-45E2-89CB-144889969098}" srcId="{D8BA8640-7DD6-46D9-914E-D08B18F16FFC}" destId="{D7E550EF-3D3A-4D7A-A069-3A94E1E3BC88}" srcOrd="0" destOrd="0" parTransId="{713F36B2-09E9-44F0-9382-567061858786}" sibTransId="{C33A102D-76E4-444F-893E-2E00F051EC51}"/>
    <dgm:cxn modelId="{9219B6CD-9353-4BF7-9C92-80C7BFF7335E}" srcId="{A46C2F36-55DD-41B8-AEA6-7E00A20ADCDB}" destId="{4F14F0BE-BCED-48A8-99AD-91651B371F86}" srcOrd="0" destOrd="0" parTransId="{D6B51C53-9D75-4429-9F03-6FC243050376}" sibTransId="{678A0E81-0FD9-4557-AB44-C93E3E72A2C6}"/>
    <dgm:cxn modelId="{0FD5F113-6E10-4C0D-8B04-FD5F66D9F189}" type="presOf" srcId="{A9803B12-CF5D-43C7-B108-9E6A3FBA014A}" destId="{36598296-77BD-4B33-BCCF-445EE6211BDA}" srcOrd="0" destOrd="0" presId="urn:microsoft.com/office/officeart/2005/8/layout/orgChart1"/>
    <dgm:cxn modelId="{9B96CE82-6493-478B-A1BD-51095940EFAD}" type="presOf" srcId="{214086CE-CBD5-41CB-B245-EC96BE495E4D}" destId="{7068374F-FAEA-4F4F-95A0-C09EB2EAA419}" srcOrd="0" destOrd="0" presId="urn:microsoft.com/office/officeart/2005/8/layout/orgChart1"/>
    <dgm:cxn modelId="{5E99B6B4-296E-4F60-9B03-CA0DBD90CE7D}" srcId="{A565A764-42B2-41B0-B665-F8D3AF84CDBF}" destId="{074C7D4F-724C-462F-BE27-A0112860FFC6}" srcOrd="0" destOrd="0" parTransId="{D341A5BA-883B-4690-ADE7-0AFDE774D6A6}" sibTransId="{2F19B279-0ACA-40D8-BD2D-39088B43A5A1}"/>
    <dgm:cxn modelId="{F6DD6818-F411-4387-B4C5-D05B190266F7}" type="presOf" srcId="{023A1A1F-2DD3-4B86-B619-59A1A844E959}" destId="{3876A487-3F2D-4A41-A882-D33B27EB703A}" srcOrd="0" destOrd="0" presId="urn:microsoft.com/office/officeart/2005/8/layout/orgChart1"/>
    <dgm:cxn modelId="{B5501AFA-867B-4B88-825E-3F36D3EA0ADA}" type="presOf" srcId="{5C3BE550-BDE3-402B-9332-06321FBFB2DB}" destId="{8DD983DC-4DAA-4B84-83AE-8E07574516E4}" srcOrd="0" destOrd="0" presId="urn:microsoft.com/office/officeart/2005/8/layout/orgChart1"/>
    <dgm:cxn modelId="{C7869649-D787-4CEA-BBC6-A3A3686B21A4}" type="presOf" srcId="{FD7C7CA1-EB96-47A3-917C-5E0620913C83}" destId="{CF10B1F4-C64D-4E76-97BC-9BC465C7E1CB}" srcOrd="0" destOrd="0" presId="urn:microsoft.com/office/officeart/2005/8/layout/orgChart1"/>
    <dgm:cxn modelId="{7D29C23C-EA96-4A7C-98BB-3FD626D0FE2E}" srcId="{D7E550EF-3D3A-4D7A-A069-3A94E1E3BC88}" destId="{D0F5D046-6C92-4413-9655-2EA20D5F6A4D}" srcOrd="2" destOrd="0" parTransId="{6E784E8A-BE53-45B7-B569-D82ADA78D29A}" sibTransId="{E7B11FCE-1319-4826-A36D-660A2FB5A5A6}"/>
    <dgm:cxn modelId="{1F2FD72D-B223-4572-9574-2F408CB34516}" srcId="{D0F5D046-6C92-4413-9655-2EA20D5F6A4D}" destId="{7B5ED471-27BD-4EDF-BCBF-3C48E195A282}" srcOrd="0" destOrd="0" parTransId="{D35B9780-2392-4777-800A-7C7FED9A848E}" sibTransId="{EA0800C9-2B09-491D-A301-7C0BC6FDB5B9}"/>
    <dgm:cxn modelId="{2C5F92F2-F785-4A8D-B917-D1AA75A56826}" type="presOf" srcId="{319BDD69-5C85-46C1-AF0D-75242B87B314}" destId="{6DCC2246-06D8-46D0-8B8B-C2E2018790BD}" srcOrd="0" destOrd="0" presId="urn:microsoft.com/office/officeart/2005/8/layout/orgChart1"/>
    <dgm:cxn modelId="{35D70048-75AD-4C78-8BF2-CA6B752C0B74}" srcId="{1B8B23FA-F06D-4C6B-A08B-03B9F426DA25}" destId="{0FF916A3-BC62-4513-B181-9561B03D2962}" srcOrd="1" destOrd="0" parTransId="{352FE649-DF1E-4F55-B53D-832895091236}" sibTransId="{16827718-5140-434B-A72A-39C72EAB68D9}"/>
    <dgm:cxn modelId="{F654C8E9-5EF1-4BF4-A8AA-046840AD3594}" type="presOf" srcId="{D341A5BA-883B-4690-ADE7-0AFDE774D6A6}" destId="{429A4720-1D13-45E8-BDC2-2AB7F13F0DC4}" srcOrd="0" destOrd="0" presId="urn:microsoft.com/office/officeart/2005/8/layout/orgChart1"/>
    <dgm:cxn modelId="{7AD7D8C1-BD2B-407E-B5C2-9B789276FDB6}" type="presOf" srcId="{392961CD-6A0C-4BEA-AB34-08400CDFEFCC}" destId="{6F709E93-9579-4196-83E4-397EB4266AA1}" srcOrd="1" destOrd="0" presId="urn:microsoft.com/office/officeart/2005/8/layout/orgChart1"/>
    <dgm:cxn modelId="{2DBD9C6A-5AEA-4904-A338-C6972EB599E9}" type="presOf" srcId="{7AB97A9F-077B-4A6C-8B5B-E38F1A2E30DA}" destId="{EF5372FC-1146-4208-9BD8-49CEFB54317C}" srcOrd="0" destOrd="0" presId="urn:microsoft.com/office/officeart/2005/8/layout/orgChart1"/>
    <dgm:cxn modelId="{5E64464F-B23B-4047-B9D3-919BAD469C40}" type="presOf" srcId="{EC3779EB-4006-4092-B2A0-74951054B67D}" destId="{793617CE-44BB-45D4-BECE-E3C087312CA8}" srcOrd="0" destOrd="0" presId="urn:microsoft.com/office/officeart/2005/8/layout/orgChart1"/>
    <dgm:cxn modelId="{37CAD18B-A803-4B0A-B9DC-697433E9D2EC}" type="presOf" srcId="{0FF916A3-BC62-4513-B181-9561B03D2962}" destId="{96C7F7D4-9FD4-44F6-B29E-29F1E3514721}" srcOrd="0" destOrd="0" presId="urn:microsoft.com/office/officeart/2005/8/layout/orgChart1"/>
    <dgm:cxn modelId="{C1B2FE1F-EA6B-4F3F-B6B6-0FBAB3ADD155}" srcId="{AB3B8355-1C80-47DB-858B-36038F28FF59}" destId="{32132041-032F-4E97-8A67-66C0783F38C1}" srcOrd="0" destOrd="0" parTransId="{E5D79086-A107-41C3-9123-8DAF6F7A6411}" sibTransId="{8D46641F-2EB1-4510-AF83-AAFE4E2263E0}"/>
    <dgm:cxn modelId="{9FC516CD-211E-46A6-96C1-37D66C8EA085}" type="presOf" srcId="{A565A764-42B2-41B0-B665-F8D3AF84CDBF}" destId="{5A042A36-B5A5-43EC-B5F5-0DD379817635}" srcOrd="1" destOrd="0" presId="urn:microsoft.com/office/officeart/2005/8/layout/orgChart1"/>
    <dgm:cxn modelId="{0EA081C9-7700-4D64-89D6-6266EEC0EB6F}" type="presOf" srcId="{C4745888-BA78-4A13-A8D6-106670451E48}" destId="{C0E652B7-6E10-4E65-AFE4-E8662E8D588F}" srcOrd="0" destOrd="0" presId="urn:microsoft.com/office/officeart/2005/8/layout/orgChart1"/>
    <dgm:cxn modelId="{C471E78B-5E1F-452A-BB1C-5C8B233C216C}" type="presOf" srcId="{D0F5D046-6C92-4413-9655-2EA20D5F6A4D}" destId="{585B1D7D-91C5-4A18-B94F-DB4C71521DD3}" srcOrd="0" destOrd="0" presId="urn:microsoft.com/office/officeart/2005/8/layout/orgChart1"/>
    <dgm:cxn modelId="{DF6F4FAE-2060-4D42-887E-94B9CBF07832}" type="presOf" srcId="{D6B51C53-9D75-4429-9F03-6FC243050376}" destId="{F8387438-5463-46D2-B18E-E1A31625D8E4}" srcOrd="0" destOrd="0" presId="urn:microsoft.com/office/officeart/2005/8/layout/orgChart1"/>
    <dgm:cxn modelId="{FEECFEA5-E0B2-44FA-8B0D-C0B3A58A23F9}" type="presOf" srcId="{E1682251-BB38-48AC-98DC-049CBF211057}" destId="{0F61328B-FAE6-4728-9FFE-F6A1B9023F58}" srcOrd="0" destOrd="0" presId="urn:microsoft.com/office/officeart/2005/8/layout/orgChart1"/>
    <dgm:cxn modelId="{1DE09608-1902-4AEC-83BE-E7DB5CC55B8C}" type="presOf" srcId="{4F14F0BE-BCED-48A8-99AD-91651B371F86}" destId="{9BF3AF7A-A67C-4B45-A1B4-C75E06872B23}" srcOrd="1" destOrd="0" presId="urn:microsoft.com/office/officeart/2005/8/layout/orgChart1"/>
    <dgm:cxn modelId="{08350AE4-01E4-4FDA-9E83-ED04FBF3B34C}" type="presOf" srcId="{A565A764-42B2-41B0-B665-F8D3AF84CDBF}" destId="{0CD25E49-327D-4024-9245-94B36C8B4FA6}" srcOrd="0" destOrd="0" presId="urn:microsoft.com/office/officeart/2005/8/layout/orgChart1"/>
    <dgm:cxn modelId="{ACA318AF-D035-4353-9232-8DA8E0D0D187}" type="presOf" srcId="{3FBE94DB-025A-47F7-9869-3E0480661CE5}" destId="{21645053-3F4B-47EA-B556-5F6D638F4517}" srcOrd="0" destOrd="0" presId="urn:microsoft.com/office/officeart/2005/8/layout/orgChart1"/>
    <dgm:cxn modelId="{A8A4E8A3-7B72-483F-829D-B3FF130A1473}" type="presOf" srcId="{352FE649-DF1E-4F55-B53D-832895091236}" destId="{7516E69F-354B-4A87-99B0-F507F448FE76}" srcOrd="0" destOrd="0" presId="urn:microsoft.com/office/officeart/2005/8/layout/orgChart1"/>
    <dgm:cxn modelId="{B4C1C2CB-4870-44BE-B3D2-FF0E47BBF08B}" type="presOf" srcId="{3FBE94DB-025A-47F7-9869-3E0480661CE5}" destId="{E032D04E-723C-4712-8F62-17A47C5EA053}" srcOrd="1" destOrd="0" presId="urn:microsoft.com/office/officeart/2005/8/layout/orgChart1"/>
    <dgm:cxn modelId="{53D00A9A-19F5-42E9-AF7C-54596E0333BF}" type="presOf" srcId="{50DDDFFE-8572-410E-8829-E929D028B072}" destId="{AA9E9A5A-61A0-4D38-9CB0-637AF54A5377}" srcOrd="0" destOrd="0" presId="urn:microsoft.com/office/officeart/2005/8/layout/orgChart1"/>
    <dgm:cxn modelId="{7CCAABCC-7956-44C0-9D60-C70B6B473ECA}" srcId="{EC3779EB-4006-4092-B2A0-74951054B67D}" destId="{AB3B8355-1C80-47DB-858B-36038F28FF59}" srcOrd="0" destOrd="0" parTransId="{4EAAF61E-957D-4A7B-95DB-850F647DC44C}" sibTransId="{6667B926-5FF2-4E42-BF5D-8D7FDAA59517}"/>
    <dgm:cxn modelId="{6F76E496-492B-4C79-9755-82DED9A6F1E4}" srcId="{392961CD-6A0C-4BEA-AB34-08400CDFEFCC}" destId="{A46C2F36-55DD-41B8-AEA6-7E00A20ADCDB}" srcOrd="0" destOrd="0" parTransId="{214086CE-CBD5-41CB-B245-EC96BE495E4D}" sibTransId="{2BFBC69F-BF4B-4E17-A8F3-B1A2B1C5689C}"/>
    <dgm:cxn modelId="{F0363FD6-8918-44C1-B217-69AB822937E9}" type="presOf" srcId="{392961CD-6A0C-4BEA-AB34-08400CDFEFCC}" destId="{E2618F09-9DE9-408F-AE3E-2151FBBE6220}" srcOrd="0" destOrd="0" presId="urn:microsoft.com/office/officeart/2005/8/layout/orgChart1"/>
    <dgm:cxn modelId="{680A1BC9-6490-44FC-9513-AAEBA897A40A}" type="presOf" srcId="{32132041-032F-4E97-8A67-66C0783F38C1}" destId="{4CBBF73F-C62D-4855-9C2C-A944955D2CEF}" srcOrd="1" destOrd="0" presId="urn:microsoft.com/office/officeart/2005/8/layout/orgChart1"/>
    <dgm:cxn modelId="{18A3D55D-A3DC-4F8A-A1C8-484ECA9D8A4D}" type="presOf" srcId="{D7E550EF-3D3A-4D7A-A069-3A94E1E3BC88}" destId="{1AB17084-C907-4668-87B9-DA85B3E81A87}" srcOrd="0" destOrd="0" presId="urn:microsoft.com/office/officeart/2005/8/layout/orgChart1"/>
    <dgm:cxn modelId="{185B8940-E307-41AC-BBA8-620BFF848A37}" type="presOf" srcId="{F46B7725-8DB9-4688-828C-1958BA34E4F3}" destId="{8E603A7A-C87D-435D-8737-C77A4B19CB8C}" srcOrd="0" destOrd="0" presId="urn:microsoft.com/office/officeart/2005/8/layout/orgChart1"/>
    <dgm:cxn modelId="{7660897D-D40F-44FC-BBF4-224B69A3039B}" type="presOf" srcId="{D8BA8640-7DD6-46D9-914E-D08B18F16FFC}" destId="{02755DC6-DA7E-438B-9AC4-E16B561F765E}" srcOrd="0" destOrd="0" presId="urn:microsoft.com/office/officeart/2005/8/layout/orgChart1"/>
    <dgm:cxn modelId="{73F6E08F-7C2F-4AB6-8A7E-2C39E7C66F53}" type="presOf" srcId="{7B5ED471-27BD-4EDF-BCBF-3C48E195A282}" destId="{D241673A-199B-418B-93D1-9ECE271EC7C9}" srcOrd="0" destOrd="0" presId="urn:microsoft.com/office/officeart/2005/8/layout/orgChart1"/>
    <dgm:cxn modelId="{71CECD16-D150-4006-B3AE-6230A98B496D}" type="presOf" srcId="{074C7D4F-724C-462F-BE27-A0112860FFC6}" destId="{B0AE1D97-7686-4C77-97EB-738180761500}" srcOrd="0" destOrd="0" presId="urn:microsoft.com/office/officeart/2005/8/layout/orgChart1"/>
    <dgm:cxn modelId="{3924362B-75AB-410F-A8D4-5DEAC817C43D}" type="presOf" srcId="{B0F7328C-B709-4917-BFCE-E7A73C58DDE6}" destId="{D1F25778-9A52-4AC0-8967-1C760BD5A7B5}" srcOrd="0" destOrd="0" presId="urn:microsoft.com/office/officeart/2005/8/layout/orgChart1"/>
    <dgm:cxn modelId="{21C0360A-071D-4C67-A8B8-77AC53EAA2D6}" type="presOf" srcId="{32132041-032F-4E97-8A67-66C0783F38C1}" destId="{DCDBD131-0240-4455-B663-043F3A39818C}" srcOrd="0" destOrd="0" presId="urn:microsoft.com/office/officeart/2005/8/layout/orgChart1"/>
    <dgm:cxn modelId="{D6EAB73A-D924-4AEF-B98B-E8FB4EA87971}" type="presOf" srcId="{7B5ED471-27BD-4EDF-BCBF-3C48E195A282}" destId="{31291DFC-EE08-4D0D-B07A-CD6A657ADDE9}" srcOrd="1" destOrd="0" presId="urn:microsoft.com/office/officeart/2005/8/layout/orgChart1"/>
    <dgm:cxn modelId="{FA75DC93-FDEF-42A9-AC12-91D8DA4B5FE3}" srcId="{D7E550EF-3D3A-4D7A-A069-3A94E1E3BC88}" destId="{EC3779EB-4006-4092-B2A0-74951054B67D}" srcOrd="3" destOrd="0" parTransId="{D721AF67-1743-4B9F-9E78-9D3992B383F0}" sibTransId="{E459CFA5-3860-4404-8E40-C991E895723C}"/>
    <dgm:cxn modelId="{77796F36-2662-4CEC-B65B-CB2EB0FE20C2}" type="presOf" srcId="{D35B9780-2392-4777-800A-7C7FED9A848E}" destId="{5C400AF8-1112-4440-9C77-B6BCC70ACEB2}" srcOrd="0" destOrd="0" presId="urn:microsoft.com/office/officeart/2005/8/layout/orgChart1"/>
    <dgm:cxn modelId="{1122AE4A-0D09-49C7-9003-6A95B1D5915D}" type="presOf" srcId="{EC3779EB-4006-4092-B2A0-74951054B67D}" destId="{629D6D4A-E029-4BB2-BC59-161B6D4904E1}" srcOrd="1" destOrd="0" presId="urn:microsoft.com/office/officeart/2005/8/layout/orgChart1"/>
    <dgm:cxn modelId="{9A7F8C4F-19C5-42CB-94CF-2C85CBC58A2F}" type="presOf" srcId="{C4745888-BA78-4A13-A8D6-106670451E48}" destId="{A9D8DD42-FF76-4B41-8C36-A789322AC4D8}" srcOrd="1" destOrd="0" presId="urn:microsoft.com/office/officeart/2005/8/layout/orgChart1"/>
    <dgm:cxn modelId="{27BE790A-1452-4740-9886-DFB934213AA9}" type="presOf" srcId="{AB3B8355-1C80-47DB-858B-36038F28FF59}" destId="{BB6A0D7D-EE0C-4363-8615-221DDA314271}" srcOrd="1" destOrd="0" presId="urn:microsoft.com/office/officeart/2005/8/layout/orgChart1"/>
    <dgm:cxn modelId="{190A5732-0965-402A-8298-78CC195B9324}" type="presOf" srcId="{F46B7725-8DB9-4688-828C-1958BA34E4F3}" destId="{A54F6418-B7AB-4EAF-A07E-434DAA0068E9}" srcOrd="1" destOrd="0" presId="urn:microsoft.com/office/officeart/2005/8/layout/orgChart1"/>
    <dgm:cxn modelId="{7BC1B4C3-50B9-4102-868C-D33129653B29}" type="presOf" srcId="{1B8B23FA-F06D-4C6B-A08B-03B9F426DA25}" destId="{97F903CD-D838-4009-9E8E-F41C6D81115F}" srcOrd="1" destOrd="0" presId="urn:microsoft.com/office/officeart/2005/8/layout/orgChart1"/>
    <dgm:cxn modelId="{311BB675-11B5-4204-B00D-3D715CB9DB53}" type="presOf" srcId="{FBC2FC66-1CC4-458E-9123-F32B14980E09}" destId="{B7F0A83C-6E90-4B0D-AFBD-AE6BB5464724}" srcOrd="1" destOrd="0" presId="urn:microsoft.com/office/officeart/2005/8/layout/orgChart1"/>
    <dgm:cxn modelId="{BB9D0CB2-E998-4FE7-BDF4-8D4F65C789BB}" type="presOf" srcId="{4F14F0BE-BCED-48A8-99AD-91651B371F86}" destId="{64BB4CDA-1EA0-4EC8-8443-DFE7B94B3FDC}" srcOrd="0" destOrd="0" presId="urn:microsoft.com/office/officeart/2005/8/layout/orgChart1"/>
    <dgm:cxn modelId="{F0AE101B-2D2B-40A4-9DE1-C2056C62A62E}" type="presOf" srcId="{4EAAF61E-957D-4A7B-95DB-850F647DC44C}" destId="{540729D5-854F-4277-8B9F-331FB2BF3538}" srcOrd="0" destOrd="0" presId="urn:microsoft.com/office/officeart/2005/8/layout/orgChart1"/>
    <dgm:cxn modelId="{2FAA4B52-0C62-4FE6-98EC-CEBB17E3E663}" srcId="{FD7C7CA1-EB96-47A3-917C-5E0620913C83}" destId="{FBC2FC66-1CC4-458E-9123-F32B14980E09}" srcOrd="0" destOrd="0" parTransId="{A30CE60E-D85D-4180-8397-31001E1EB0BB}" sibTransId="{FD575524-A420-4415-A7F6-42102F85A1E0}"/>
    <dgm:cxn modelId="{8A4DE93C-AFD3-4D69-A6C8-B62516308976}" type="presOf" srcId="{D721AF67-1743-4B9F-9E78-9D3992B383F0}" destId="{ED157DEC-DFE4-4AB0-9E51-43BC8F14BA83}" srcOrd="0" destOrd="0" presId="urn:microsoft.com/office/officeart/2005/8/layout/orgChart1"/>
    <dgm:cxn modelId="{E66AE295-D4DB-435D-AF2C-A9C520D37CFC}" type="presOf" srcId="{0FF916A3-BC62-4513-B181-9561B03D2962}" destId="{ABB8D194-FDBD-4CC8-B290-56D7D78A29ED}" srcOrd="1" destOrd="0" presId="urn:microsoft.com/office/officeart/2005/8/layout/orgChart1"/>
    <dgm:cxn modelId="{17A98393-119A-4FD4-9EA3-10EFA941893F}" type="presOf" srcId="{D7E550EF-3D3A-4D7A-A069-3A94E1E3BC88}" destId="{3284ACA9-A078-400C-AC9E-58AFA8610DBA}" srcOrd="1" destOrd="0" presId="urn:microsoft.com/office/officeart/2005/8/layout/orgChart1"/>
    <dgm:cxn modelId="{1B094ABB-2884-4D88-A2A5-F82CEBC3DC8D}" type="presOf" srcId="{D0F5D046-6C92-4413-9655-2EA20D5F6A4D}" destId="{0B0900DC-D9B7-43DE-84C8-5B5300EE9CDE}" srcOrd="1" destOrd="0" presId="urn:microsoft.com/office/officeart/2005/8/layout/orgChart1"/>
    <dgm:cxn modelId="{AB661049-F3DF-4A68-9DE5-A9A070A0643E}" srcId="{FBC2FC66-1CC4-458E-9123-F32B14980E09}" destId="{C4745888-BA78-4A13-A8D6-106670451E48}" srcOrd="0" destOrd="0" parTransId="{E1682251-BB38-48AC-98DC-049CBF211057}" sibTransId="{29CBC541-F58C-46A1-88DA-62DE582494A1}"/>
    <dgm:cxn modelId="{A9EE2A94-FC31-45BD-BBB9-FD241AE9502E}" srcId="{3FBE94DB-025A-47F7-9869-3E0480661CE5}" destId="{A565A764-42B2-41B0-B665-F8D3AF84CDBF}" srcOrd="0" destOrd="0" parTransId="{5C3BE550-BDE3-402B-9332-06321FBFB2DB}" sibTransId="{97F7E487-E56B-4E9F-B60C-68ED3358D424}"/>
    <dgm:cxn modelId="{1E501817-0D1E-4BE3-BFFF-1AC6BE5FD04E}" type="presOf" srcId="{A46C2F36-55DD-41B8-AEA6-7E00A20ADCDB}" destId="{B93586C6-5446-4FD8-BF3D-CAE0A5992EE9}" srcOrd="0" destOrd="0" presId="urn:microsoft.com/office/officeart/2005/8/layout/orgChart1"/>
    <dgm:cxn modelId="{6C364202-FD00-4989-8C87-569CB8E0D919}" type="presOf" srcId="{6E784E8A-BE53-45B7-B569-D82ADA78D29A}" destId="{A3C392AF-9C01-46A4-9FD2-73AC7AEF5D09}" srcOrd="0" destOrd="0" presId="urn:microsoft.com/office/officeart/2005/8/layout/orgChart1"/>
    <dgm:cxn modelId="{74233492-F113-4856-AAA1-D6B1C552762F}" type="presOf" srcId="{A30CE60E-D85D-4180-8397-31001E1EB0BB}" destId="{AE16D997-1960-4879-9800-76FD458DF0CD}" srcOrd="0" destOrd="0" presId="urn:microsoft.com/office/officeart/2005/8/layout/orgChart1"/>
    <dgm:cxn modelId="{889DC8D1-CCDE-4D92-ABFF-36FDE252EDD8}" type="presOf" srcId="{1B8B23FA-F06D-4C6B-A08B-03B9F426DA25}" destId="{C72BCE78-38CE-4BC8-BC8B-469006215BCA}" srcOrd="0" destOrd="0" presId="urn:microsoft.com/office/officeart/2005/8/layout/orgChart1"/>
    <dgm:cxn modelId="{5C992A07-63C0-45FA-AA72-F0BD76312FD7}" type="presParOf" srcId="{02755DC6-DA7E-438B-9AC4-E16B561F765E}" destId="{932E188E-A331-495D-A64F-7AF0A82C926E}" srcOrd="0" destOrd="0" presId="urn:microsoft.com/office/officeart/2005/8/layout/orgChart1"/>
    <dgm:cxn modelId="{31F34D13-59C7-489E-9AD1-7C2FE75D2264}" type="presParOf" srcId="{932E188E-A331-495D-A64F-7AF0A82C926E}" destId="{55768425-ED5A-4779-9535-B090D73937BD}" srcOrd="0" destOrd="0" presId="urn:microsoft.com/office/officeart/2005/8/layout/orgChart1"/>
    <dgm:cxn modelId="{4058ECAA-B1B1-4AA5-A7D8-63FF6627BC25}" type="presParOf" srcId="{55768425-ED5A-4779-9535-B090D73937BD}" destId="{1AB17084-C907-4668-87B9-DA85B3E81A87}" srcOrd="0" destOrd="0" presId="urn:microsoft.com/office/officeart/2005/8/layout/orgChart1"/>
    <dgm:cxn modelId="{8428424A-1913-479A-98B7-750BD1F9C52C}" type="presParOf" srcId="{55768425-ED5A-4779-9535-B090D73937BD}" destId="{3284ACA9-A078-400C-AC9E-58AFA8610DBA}" srcOrd="1" destOrd="0" presId="urn:microsoft.com/office/officeart/2005/8/layout/orgChart1"/>
    <dgm:cxn modelId="{6961E960-4384-4DA7-B6C5-9D3A6AF211B1}" type="presParOf" srcId="{932E188E-A331-495D-A64F-7AF0A82C926E}" destId="{5E100A7B-B13A-46C9-9E0A-0E5BFE5516A1}" srcOrd="1" destOrd="0" presId="urn:microsoft.com/office/officeart/2005/8/layout/orgChart1"/>
    <dgm:cxn modelId="{091C1F43-BAF6-41C2-8DD6-B9E56861A5D2}" type="presParOf" srcId="{5E100A7B-B13A-46C9-9E0A-0E5BFE5516A1}" destId="{D1F25778-9A52-4AC0-8967-1C760BD5A7B5}" srcOrd="0" destOrd="0" presId="urn:microsoft.com/office/officeart/2005/8/layout/orgChart1"/>
    <dgm:cxn modelId="{0FA65FEA-A513-468F-A99B-C8424BF0341F}" type="presParOf" srcId="{5E100A7B-B13A-46C9-9E0A-0E5BFE5516A1}" destId="{F7929344-27C8-4E3C-B1C2-0C47725345B4}" srcOrd="1" destOrd="0" presId="urn:microsoft.com/office/officeart/2005/8/layout/orgChart1"/>
    <dgm:cxn modelId="{FB9306FC-B241-4C0F-BC41-221D8AA3DB36}" type="presParOf" srcId="{F7929344-27C8-4E3C-B1C2-0C47725345B4}" destId="{217594B9-40FD-4E65-9FB1-66EAC7770016}" srcOrd="0" destOrd="0" presId="urn:microsoft.com/office/officeart/2005/8/layout/orgChart1"/>
    <dgm:cxn modelId="{48894046-4DFB-41A8-AB1D-A96A800030AE}" type="presParOf" srcId="{217594B9-40FD-4E65-9FB1-66EAC7770016}" destId="{CF10B1F4-C64D-4E76-97BC-9BC465C7E1CB}" srcOrd="0" destOrd="0" presId="urn:microsoft.com/office/officeart/2005/8/layout/orgChart1"/>
    <dgm:cxn modelId="{C3292CAC-F357-45C0-B880-A767098788B8}" type="presParOf" srcId="{217594B9-40FD-4E65-9FB1-66EAC7770016}" destId="{EAFAF621-4D77-48D2-8E53-A91DCFF89EE1}" srcOrd="1" destOrd="0" presId="urn:microsoft.com/office/officeart/2005/8/layout/orgChart1"/>
    <dgm:cxn modelId="{D64D8171-07D9-4947-8EB3-147572A57832}" type="presParOf" srcId="{F7929344-27C8-4E3C-B1C2-0C47725345B4}" destId="{67FDC86B-4A75-4705-8788-48867EB16C16}" srcOrd="1" destOrd="0" presId="urn:microsoft.com/office/officeart/2005/8/layout/orgChart1"/>
    <dgm:cxn modelId="{766CE2C3-1AA9-4876-B0A0-5BF824AEBF24}" type="presParOf" srcId="{67FDC86B-4A75-4705-8788-48867EB16C16}" destId="{AE16D997-1960-4879-9800-76FD458DF0CD}" srcOrd="0" destOrd="0" presId="urn:microsoft.com/office/officeart/2005/8/layout/orgChart1"/>
    <dgm:cxn modelId="{EDDED773-5477-45B3-9298-807452AA23DB}" type="presParOf" srcId="{67FDC86B-4A75-4705-8788-48867EB16C16}" destId="{A8C1B425-D31E-4A1B-9696-F475BAE32660}" srcOrd="1" destOrd="0" presId="urn:microsoft.com/office/officeart/2005/8/layout/orgChart1"/>
    <dgm:cxn modelId="{8485C555-862F-4BEB-A930-A8F06CAA11FC}" type="presParOf" srcId="{A8C1B425-D31E-4A1B-9696-F475BAE32660}" destId="{E588C5FB-920C-47B8-9EA4-6D2C56D84052}" srcOrd="0" destOrd="0" presId="urn:microsoft.com/office/officeart/2005/8/layout/orgChart1"/>
    <dgm:cxn modelId="{EF05F553-FFC8-42D0-8C71-DAC6CEC704BB}" type="presParOf" srcId="{E588C5FB-920C-47B8-9EA4-6D2C56D84052}" destId="{769C8F6B-0B62-4721-BAB4-21A9AFCEF76F}" srcOrd="0" destOrd="0" presId="urn:microsoft.com/office/officeart/2005/8/layout/orgChart1"/>
    <dgm:cxn modelId="{C69FDFF4-8414-4CEB-8F3D-885A96BE4388}" type="presParOf" srcId="{E588C5FB-920C-47B8-9EA4-6D2C56D84052}" destId="{B7F0A83C-6E90-4B0D-AFBD-AE6BB5464724}" srcOrd="1" destOrd="0" presId="urn:microsoft.com/office/officeart/2005/8/layout/orgChart1"/>
    <dgm:cxn modelId="{6E6134D3-39A8-449A-BEB8-4D2CBF26B208}" type="presParOf" srcId="{A8C1B425-D31E-4A1B-9696-F475BAE32660}" destId="{8B866970-8923-4432-93C3-2E732A4BD3E3}" srcOrd="1" destOrd="0" presId="urn:microsoft.com/office/officeart/2005/8/layout/orgChart1"/>
    <dgm:cxn modelId="{208DDFE6-3178-4E91-9474-B0337557C9A9}" type="presParOf" srcId="{8B866970-8923-4432-93C3-2E732A4BD3E3}" destId="{0F61328B-FAE6-4728-9FFE-F6A1B9023F58}" srcOrd="0" destOrd="0" presId="urn:microsoft.com/office/officeart/2005/8/layout/orgChart1"/>
    <dgm:cxn modelId="{D251E3D0-87A8-4F76-B55F-C4678BBE266E}" type="presParOf" srcId="{8B866970-8923-4432-93C3-2E732A4BD3E3}" destId="{4B561E50-A234-4E39-A9D9-B2A663B6B5BC}" srcOrd="1" destOrd="0" presId="urn:microsoft.com/office/officeart/2005/8/layout/orgChart1"/>
    <dgm:cxn modelId="{EB1D280B-220E-4661-BD25-88A934F952C1}" type="presParOf" srcId="{4B561E50-A234-4E39-A9D9-B2A663B6B5BC}" destId="{B8C207DB-8FE0-42F5-86D9-85A77C57F3DB}" srcOrd="0" destOrd="0" presId="urn:microsoft.com/office/officeart/2005/8/layout/orgChart1"/>
    <dgm:cxn modelId="{FEEF74C8-967F-42BF-B3FE-51E7F235E46C}" type="presParOf" srcId="{B8C207DB-8FE0-42F5-86D9-85A77C57F3DB}" destId="{C0E652B7-6E10-4E65-AFE4-E8662E8D588F}" srcOrd="0" destOrd="0" presId="urn:microsoft.com/office/officeart/2005/8/layout/orgChart1"/>
    <dgm:cxn modelId="{617A7976-956F-4E6F-ACF6-C1D0040CB662}" type="presParOf" srcId="{B8C207DB-8FE0-42F5-86D9-85A77C57F3DB}" destId="{A9D8DD42-FF76-4B41-8C36-A789322AC4D8}" srcOrd="1" destOrd="0" presId="urn:microsoft.com/office/officeart/2005/8/layout/orgChart1"/>
    <dgm:cxn modelId="{497BE10B-199D-446C-9D71-E7179474A298}" type="presParOf" srcId="{4B561E50-A234-4E39-A9D9-B2A663B6B5BC}" destId="{8CF9D3DA-C229-49CC-825A-354476697C92}" srcOrd="1" destOrd="0" presId="urn:microsoft.com/office/officeart/2005/8/layout/orgChart1"/>
    <dgm:cxn modelId="{7C7BD590-2D1F-4B67-ABE5-B20D38496388}" type="presParOf" srcId="{4B561E50-A234-4E39-A9D9-B2A663B6B5BC}" destId="{0B3D9E4F-2281-4B12-B8E3-D372119E17F3}" srcOrd="2" destOrd="0" presId="urn:microsoft.com/office/officeart/2005/8/layout/orgChart1"/>
    <dgm:cxn modelId="{3C3965E5-39C8-4834-B78A-8CAF7290A41E}" type="presParOf" srcId="{A8C1B425-D31E-4A1B-9696-F475BAE32660}" destId="{AC166410-A3E2-4777-B87B-5EEAF243A1E3}" srcOrd="2" destOrd="0" presId="urn:microsoft.com/office/officeart/2005/8/layout/orgChart1"/>
    <dgm:cxn modelId="{F3A4EEBA-5860-469A-9F94-5ADF84889BFC}" type="presParOf" srcId="{F7929344-27C8-4E3C-B1C2-0C47725345B4}" destId="{9106CD69-F19E-42B1-AA9E-AA9E575E5157}" srcOrd="2" destOrd="0" presId="urn:microsoft.com/office/officeart/2005/8/layout/orgChart1"/>
    <dgm:cxn modelId="{41B1DC2E-179B-4C7B-82F0-ECFEB9AC7A70}" type="presParOf" srcId="{5E100A7B-B13A-46C9-9E0A-0E5BFE5516A1}" destId="{6DCC2246-06D8-46D0-8B8B-C2E2018790BD}" srcOrd="2" destOrd="0" presId="urn:microsoft.com/office/officeart/2005/8/layout/orgChart1"/>
    <dgm:cxn modelId="{D0F8C1F2-883E-4CB7-B69D-D8918A0D32A2}" type="presParOf" srcId="{5E100A7B-B13A-46C9-9E0A-0E5BFE5516A1}" destId="{35EBA6E7-7C5B-40FC-B142-6C71BE61E6CF}" srcOrd="3" destOrd="0" presId="urn:microsoft.com/office/officeart/2005/8/layout/orgChart1"/>
    <dgm:cxn modelId="{A8254B4D-B25E-41D8-BB7D-CD61AD6A7B2E}" type="presParOf" srcId="{35EBA6E7-7C5B-40FC-B142-6C71BE61E6CF}" destId="{75C7BD6C-A2A1-4598-984F-63BDFE8B281E}" srcOrd="0" destOrd="0" presId="urn:microsoft.com/office/officeart/2005/8/layout/orgChart1"/>
    <dgm:cxn modelId="{6AE66770-B4FB-4204-92B5-3D4B25F75D15}" type="presParOf" srcId="{75C7BD6C-A2A1-4598-984F-63BDFE8B281E}" destId="{C72BCE78-38CE-4BC8-BC8B-469006215BCA}" srcOrd="0" destOrd="0" presId="urn:microsoft.com/office/officeart/2005/8/layout/orgChart1"/>
    <dgm:cxn modelId="{60CF2954-6DBF-4783-A679-335723872BA2}" type="presParOf" srcId="{75C7BD6C-A2A1-4598-984F-63BDFE8B281E}" destId="{97F903CD-D838-4009-9E8E-F41C6D81115F}" srcOrd="1" destOrd="0" presId="urn:microsoft.com/office/officeart/2005/8/layout/orgChart1"/>
    <dgm:cxn modelId="{51527A46-33AE-4530-BA5C-AFB98E6DF882}" type="presParOf" srcId="{35EBA6E7-7C5B-40FC-B142-6C71BE61E6CF}" destId="{13024F00-5C49-4CB3-8820-84DA17CBDD20}" srcOrd="1" destOrd="0" presId="urn:microsoft.com/office/officeart/2005/8/layout/orgChart1"/>
    <dgm:cxn modelId="{431A4598-4190-4ED3-8836-622ADC5FE4F3}" type="presParOf" srcId="{13024F00-5C49-4CB3-8820-84DA17CBDD20}" destId="{EF5372FC-1146-4208-9BD8-49CEFB54317C}" srcOrd="0" destOrd="0" presId="urn:microsoft.com/office/officeart/2005/8/layout/orgChart1"/>
    <dgm:cxn modelId="{55981E8B-2137-41A0-8D3D-459A2CCF4658}" type="presParOf" srcId="{13024F00-5C49-4CB3-8820-84DA17CBDD20}" destId="{AA792360-7900-445E-BA38-DC4221B99022}" srcOrd="1" destOrd="0" presId="urn:microsoft.com/office/officeart/2005/8/layout/orgChart1"/>
    <dgm:cxn modelId="{0644FFD1-655D-4990-A1EF-9DD6BF32CD43}" type="presParOf" srcId="{AA792360-7900-445E-BA38-DC4221B99022}" destId="{1777766E-A316-4C96-94B3-86BBAC1C0AFB}" srcOrd="0" destOrd="0" presId="urn:microsoft.com/office/officeart/2005/8/layout/orgChart1"/>
    <dgm:cxn modelId="{3EDDBB61-77E1-4CC0-93D0-598004E16346}" type="presParOf" srcId="{1777766E-A316-4C96-94B3-86BBAC1C0AFB}" destId="{8E603A7A-C87D-435D-8737-C77A4B19CB8C}" srcOrd="0" destOrd="0" presId="urn:microsoft.com/office/officeart/2005/8/layout/orgChart1"/>
    <dgm:cxn modelId="{09A7EF0D-9781-4091-8220-599774A1897C}" type="presParOf" srcId="{1777766E-A316-4C96-94B3-86BBAC1C0AFB}" destId="{A54F6418-B7AB-4EAF-A07E-434DAA0068E9}" srcOrd="1" destOrd="0" presId="urn:microsoft.com/office/officeart/2005/8/layout/orgChart1"/>
    <dgm:cxn modelId="{A6146B61-B05B-4EA9-89CC-FC9DD7089452}" type="presParOf" srcId="{AA792360-7900-445E-BA38-DC4221B99022}" destId="{E5430D51-07A5-4E69-B4A2-9EEB3475FFB2}" srcOrd="1" destOrd="0" presId="urn:microsoft.com/office/officeart/2005/8/layout/orgChart1"/>
    <dgm:cxn modelId="{D49CB2D4-125F-4CBD-99B2-36278CB503EF}" type="presParOf" srcId="{AA792360-7900-445E-BA38-DC4221B99022}" destId="{93520B9A-3DE1-4CA1-9E67-14B49CD99567}" srcOrd="2" destOrd="0" presId="urn:microsoft.com/office/officeart/2005/8/layout/orgChart1"/>
    <dgm:cxn modelId="{C2A13362-736A-4134-9FC6-344F73635B2F}" type="presParOf" srcId="{13024F00-5C49-4CB3-8820-84DA17CBDD20}" destId="{7516E69F-354B-4A87-99B0-F507F448FE76}" srcOrd="2" destOrd="0" presId="urn:microsoft.com/office/officeart/2005/8/layout/orgChart1"/>
    <dgm:cxn modelId="{85FC3FF2-FBFE-4E4C-AA53-286966F0C7EC}" type="presParOf" srcId="{13024F00-5C49-4CB3-8820-84DA17CBDD20}" destId="{D718954C-F033-4736-87C0-3C71D3CDD4C1}" srcOrd="3" destOrd="0" presId="urn:microsoft.com/office/officeart/2005/8/layout/orgChart1"/>
    <dgm:cxn modelId="{8EA746FF-A1B7-49A6-861B-E8FC5C5042D6}" type="presParOf" srcId="{D718954C-F033-4736-87C0-3C71D3CDD4C1}" destId="{187F3B36-45B6-4DB1-9434-98AB842FD3B1}" srcOrd="0" destOrd="0" presId="urn:microsoft.com/office/officeart/2005/8/layout/orgChart1"/>
    <dgm:cxn modelId="{E87622F5-4BDA-48CD-8519-C33F7343DECF}" type="presParOf" srcId="{187F3B36-45B6-4DB1-9434-98AB842FD3B1}" destId="{96C7F7D4-9FD4-44F6-B29E-29F1E3514721}" srcOrd="0" destOrd="0" presId="urn:microsoft.com/office/officeart/2005/8/layout/orgChart1"/>
    <dgm:cxn modelId="{0D0E887E-096B-4781-B7C6-890BF414AE4F}" type="presParOf" srcId="{187F3B36-45B6-4DB1-9434-98AB842FD3B1}" destId="{ABB8D194-FDBD-4CC8-B290-56D7D78A29ED}" srcOrd="1" destOrd="0" presId="urn:microsoft.com/office/officeart/2005/8/layout/orgChart1"/>
    <dgm:cxn modelId="{545A6A1A-D41B-48FF-959F-FD33FE4CF629}" type="presParOf" srcId="{D718954C-F033-4736-87C0-3C71D3CDD4C1}" destId="{7CF8992E-60A5-4FD3-BEB8-09143BD22E07}" srcOrd="1" destOrd="0" presId="urn:microsoft.com/office/officeart/2005/8/layout/orgChart1"/>
    <dgm:cxn modelId="{4C711972-60E4-4C4A-AE41-71ECC92351ED}" type="presParOf" srcId="{D718954C-F033-4736-87C0-3C71D3CDD4C1}" destId="{24EAAC01-7A84-4B00-8876-E377A52D509A}" srcOrd="2" destOrd="0" presId="urn:microsoft.com/office/officeart/2005/8/layout/orgChart1"/>
    <dgm:cxn modelId="{A05A2E73-4D4C-4FCE-A3E9-F098F19BFD3C}" type="presParOf" srcId="{35EBA6E7-7C5B-40FC-B142-6C71BE61E6CF}" destId="{B8DD1711-7F40-4494-BA23-231F675F291B}" srcOrd="2" destOrd="0" presId="urn:microsoft.com/office/officeart/2005/8/layout/orgChart1"/>
    <dgm:cxn modelId="{DD7E5CC9-F379-4CBA-A69C-8FFEE5765B8C}" type="presParOf" srcId="{5E100A7B-B13A-46C9-9E0A-0E5BFE5516A1}" destId="{A3C392AF-9C01-46A4-9FD2-73AC7AEF5D09}" srcOrd="4" destOrd="0" presId="urn:microsoft.com/office/officeart/2005/8/layout/orgChart1"/>
    <dgm:cxn modelId="{29AE7365-2786-449F-81C8-5378C7D56CCF}" type="presParOf" srcId="{5E100A7B-B13A-46C9-9E0A-0E5BFE5516A1}" destId="{A14B13E8-C01D-4094-9AF7-79C57655A7A5}" srcOrd="5" destOrd="0" presId="urn:microsoft.com/office/officeart/2005/8/layout/orgChart1"/>
    <dgm:cxn modelId="{BE171718-7B4A-44B8-8B0C-5D945A165F83}" type="presParOf" srcId="{A14B13E8-C01D-4094-9AF7-79C57655A7A5}" destId="{3BC18C10-4E86-4B3E-B367-BB2B6A18C79C}" srcOrd="0" destOrd="0" presId="urn:microsoft.com/office/officeart/2005/8/layout/orgChart1"/>
    <dgm:cxn modelId="{2BB4958F-0784-4379-A3D5-44FEFB339B53}" type="presParOf" srcId="{3BC18C10-4E86-4B3E-B367-BB2B6A18C79C}" destId="{585B1D7D-91C5-4A18-B94F-DB4C71521DD3}" srcOrd="0" destOrd="0" presId="urn:microsoft.com/office/officeart/2005/8/layout/orgChart1"/>
    <dgm:cxn modelId="{349A5A0C-B9AB-44B5-BD81-4A0F03A59BE4}" type="presParOf" srcId="{3BC18C10-4E86-4B3E-B367-BB2B6A18C79C}" destId="{0B0900DC-D9B7-43DE-84C8-5B5300EE9CDE}" srcOrd="1" destOrd="0" presId="urn:microsoft.com/office/officeart/2005/8/layout/orgChart1"/>
    <dgm:cxn modelId="{9354CEE0-9D05-41F5-840E-7C695AB319E6}" type="presParOf" srcId="{A14B13E8-C01D-4094-9AF7-79C57655A7A5}" destId="{4995C6A2-5C89-4D3E-8ADA-1EDBE3B73CF4}" srcOrd="1" destOrd="0" presId="urn:microsoft.com/office/officeart/2005/8/layout/orgChart1"/>
    <dgm:cxn modelId="{DA9973A1-D726-4ECF-A15C-CA881CEE24EC}" type="presParOf" srcId="{4995C6A2-5C89-4D3E-8ADA-1EDBE3B73CF4}" destId="{5C400AF8-1112-4440-9C77-B6BCC70ACEB2}" srcOrd="0" destOrd="0" presId="urn:microsoft.com/office/officeart/2005/8/layout/orgChart1"/>
    <dgm:cxn modelId="{58EAA55E-EC92-4147-8658-AD7674D8D306}" type="presParOf" srcId="{4995C6A2-5C89-4D3E-8ADA-1EDBE3B73CF4}" destId="{04BA4EC3-35B9-4FBA-A89E-F0E981A6BB7F}" srcOrd="1" destOrd="0" presId="urn:microsoft.com/office/officeart/2005/8/layout/orgChart1"/>
    <dgm:cxn modelId="{8E0EBF53-4A92-42F6-B30D-71A2CE25E8DB}" type="presParOf" srcId="{04BA4EC3-35B9-4FBA-A89E-F0E981A6BB7F}" destId="{955C8C59-4E0F-463A-B3C0-DE8993B9116F}" srcOrd="0" destOrd="0" presId="urn:microsoft.com/office/officeart/2005/8/layout/orgChart1"/>
    <dgm:cxn modelId="{E980FC91-7C4C-492B-A8E9-E6EA4791E695}" type="presParOf" srcId="{955C8C59-4E0F-463A-B3C0-DE8993B9116F}" destId="{D241673A-199B-418B-93D1-9ECE271EC7C9}" srcOrd="0" destOrd="0" presId="urn:microsoft.com/office/officeart/2005/8/layout/orgChart1"/>
    <dgm:cxn modelId="{4E0D7C18-AD51-48E1-AB5A-0E90B9EE488C}" type="presParOf" srcId="{955C8C59-4E0F-463A-B3C0-DE8993B9116F}" destId="{31291DFC-EE08-4D0D-B07A-CD6A657ADDE9}" srcOrd="1" destOrd="0" presId="urn:microsoft.com/office/officeart/2005/8/layout/orgChart1"/>
    <dgm:cxn modelId="{3FEBF725-6DF7-4D42-9F8F-2F499E0A0D4E}" type="presParOf" srcId="{04BA4EC3-35B9-4FBA-A89E-F0E981A6BB7F}" destId="{ADDE9741-B2B9-45FF-8092-D8299C64F5A6}" srcOrd="1" destOrd="0" presId="urn:microsoft.com/office/officeart/2005/8/layout/orgChart1"/>
    <dgm:cxn modelId="{801BA506-3BC5-44A8-847E-F01D5861B9F9}" type="presParOf" srcId="{ADDE9741-B2B9-45FF-8092-D8299C64F5A6}" destId="{36598296-77BD-4B33-BCCF-445EE6211BDA}" srcOrd="0" destOrd="0" presId="urn:microsoft.com/office/officeart/2005/8/layout/orgChart1"/>
    <dgm:cxn modelId="{BF746383-3046-4A84-B8CB-2567597C5B84}" type="presParOf" srcId="{ADDE9741-B2B9-45FF-8092-D8299C64F5A6}" destId="{C02361CE-86A0-403B-9163-7EADB00F5DB3}" srcOrd="1" destOrd="0" presId="urn:microsoft.com/office/officeart/2005/8/layout/orgChart1"/>
    <dgm:cxn modelId="{4542A081-D997-478A-8ECE-3215C404ACB5}" type="presParOf" srcId="{C02361CE-86A0-403B-9163-7EADB00F5DB3}" destId="{5181EAC6-43F1-4FD4-ADB6-D7785DBADD15}" srcOrd="0" destOrd="0" presId="urn:microsoft.com/office/officeart/2005/8/layout/orgChart1"/>
    <dgm:cxn modelId="{20163CE0-21DE-40E0-928A-F91925B94266}" type="presParOf" srcId="{5181EAC6-43F1-4FD4-ADB6-D7785DBADD15}" destId="{21645053-3F4B-47EA-B556-5F6D638F4517}" srcOrd="0" destOrd="0" presId="urn:microsoft.com/office/officeart/2005/8/layout/orgChart1"/>
    <dgm:cxn modelId="{7338CB49-0A83-4532-BD61-4C9347C43EB3}" type="presParOf" srcId="{5181EAC6-43F1-4FD4-ADB6-D7785DBADD15}" destId="{E032D04E-723C-4712-8F62-17A47C5EA053}" srcOrd="1" destOrd="0" presId="urn:microsoft.com/office/officeart/2005/8/layout/orgChart1"/>
    <dgm:cxn modelId="{E8F47AD4-917A-4E04-915B-FC9C1364CA22}" type="presParOf" srcId="{C02361CE-86A0-403B-9163-7EADB00F5DB3}" destId="{63190F63-B6F7-4915-A2EF-808D5BF23288}" srcOrd="1" destOrd="0" presId="urn:microsoft.com/office/officeart/2005/8/layout/orgChart1"/>
    <dgm:cxn modelId="{B555803D-5E90-4E4D-A0D2-BA7FAA9BA733}" type="presParOf" srcId="{63190F63-B6F7-4915-A2EF-808D5BF23288}" destId="{8DD983DC-4DAA-4B84-83AE-8E07574516E4}" srcOrd="0" destOrd="0" presId="urn:microsoft.com/office/officeart/2005/8/layout/orgChart1"/>
    <dgm:cxn modelId="{D7104452-C341-49C0-BCB6-B02F3201512B}" type="presParOf" srcId="{63190F63-B6F7-4915-A2EF-808D5BF23288}" destId="{2E78B854-5568-436D-B8A3-144FCD0E1007}" srcOrd="1" destOrd="0" presId="urn:microsoft.com/office/officeart/2005/8/layout/orgChart1"/>
    <dgm:cxn modelId="{8D955EAC-C558-4894-B569-846FE756B95C}" type="presParOf" srcId="{2E78B854-5568-436D-B8A3-144FCD0E1007}" destId="{7C4A6CCA-C207-443B-B249-540AC36D26B4}" srcOrd="0" destOrd="0" presId="urn:microsoft.com/office/officeart/2005/8/layout/orgChart1"/>
    <dgm:cxn modelId="{575ACD04-727D-4FC6-BC78-F5DA0DC89FF7}" type="presParOf" srcId="{7C4A6CCA-C207-443B-B249-540AC36D26B4}" destId="{0CD25E49-327D-4024-9245-94B36C8B4FA6}" srcOrd="0" destOrd="0" presId="urn:microsoft.com/office/officeart/2005/8/layout/orgChart1"/>
    <dgm:cxn modelId="{DF4E55F3-8589-490B-9D91-4641261680D9}" type="presParOf" srcId="{7C4A6CCA-C207-443B-B249-540AC36D26B4}" destId="{5A042A36-B5A5-43EC-B5F5-0DD379817635}" srcOrd="1" destOrd="0" presId="urn:microsoft.com/office/officeart/2005/8/layout/orgChart1"/>
    <dgm:cxn modelId="{2C0424D0-0F00-4BEF-B978-CB2C12C2B1DE}" type="presParOf" srcId="{2E78B854-5568-436D-B8A3-144FCD0E1007}" destId="{EFC6F576-EDD3-4237-9B62-94EA898E7E9F}" srcOrd="1" destOrd="0" presId="urn:microsoft.com/office/officeart/2005/8/layout/orgChart1"/>
    <dgm:cxn modelId="{FD2B85AC-9528-4C9E-8F7A-E5679F7B6725}" type="presParOf" srcId="{EFC6F576-EDD3-4237-9B62-94EA898E7E9F}" destId="{429A4720-1D13-45E8-BDC2-2AB7F13F0DC4}" srcOrd="0" destOrd="0" presId="urn:microsoft.com/office/officeart/2005/8/layout/orgChart1"/>
    <dgm:cxn modelId="{3B932F59-9760-4B55-8F1C-EAC3F8D499D9}" type="presParOf" srcId="{EFC6F576-EDD3-4237-9B62-94EA898E7E9F}" destId="{A1C2DB77-0102-4957-A289-23AC3AD08309}" srcOrd="1" destOrd="0" presId="urn:microsoft.com/office/officeart/2005/8/layout/orgChart1"/>
    <dgm:cxn modelId="{B4944CD0-7B7F-4037-BD43-968259CC662E}" type="presParOf" srcId="{A1C2DB77-0102-4957-A289-23AC3AD08309}" destId="{03880C3E-AA6A-46B9-A5EC-BD716D9A2B6C}" srcOrd="0" destOrd="0" presId="urn:microsoft.com/office/officeart/2005/8/layout/orgChart1"/>
    <dgm:cxn modelId="{95195F1F-1019-48B6-99B2-9D6D3E1D4C5B}" type="presParOf" srcId="{03880C3E-AA6A-46B9-A5EC-BD716D9A2B6C}" destId="{B0AE1D97-7686-4C77-97EB-738180761500}" srcOrd="0" destOrd="0" presId="urn:microsoft.com/office/officeart/2005/8/layout/orgChart1"/>
    <dgm:cxn modelId="{6F56D32A-56D4-491D-9244-3D11E556F7FA}" type="presParOf" srcId="{03880C3E-AA6A-46B9-A5EC-BD716D9A2B6C}" destId="{7E582EF1-DE80-44B2-BA85-0F3AAA6F1FAB}" srcOrd="1" destOrd="0" presId="urn:microsoft.com/office/officeart/2005/8/layout/orgChart1"/>
    <dgm:cxn modelId="{67C6A0D1-B5EB-4613-8960-3FD9E454556A}" type="presParOf" srcId="{A1C2DB77-0102-4957-A289-23AC3AD08309}" destId="{6610CC96-203F-4D8D-A706-3E5285A718CB}" srcOrd="1" destOrd="0" presId="urn:microsoft.com/office/officeart/2005/8/layout/orgChart1"/>
    <dgm:cxn modelId="{C22C900A-AEFB-4C8B-8F7B-899A8308DAED}" type="presParOf" srcId="{6610CC96-203F-4D8D-A706-3E5285A718CB}" destId="{AA9E9A5A-61A0-4D38-9CB0-637AF54A5377}" srcOrd="0" destOrd="0" presId="urn:microsoft.com/office/officeart/2005/8/layout/orgChart1"/>
    <dgm:cxn modelId="{5B4CAAEA-8CFF-4DC2-A2C8-B5E492BDDDF8}" type="presParOf" srcId="{6610CC96-203F-4D8D-A706-3E5285A718CB}" destId="{F4F7EE79-30D9-4513-BF9D-AA42F549EED8}" srcOrd="1" destOrd="0" presId="urn:microsoft.com/office/officeart/2005/8/layout/orgChart1"/>
    <dgm:cxn modelId="{CB3F63B0-7906-41F7-A51B-76D53E42BB68}" type="presParOf" srcId="{F4F7EE79-30D9-4513-BF9D-AA42F549EED8}" destId="{BF538B2B-4E85-48C6-8AC0-72E9B7F34E8F}" srcOrd="0" destOrd="0" presId="urn:microsoft.com/office/officeart/2005/8/layout/orgChart1"/>
    <dgm:cxn modelId="{2FCF95DA-F95C-4E24-8C90-4190EECF01A4}" type="presParOf" srcId="{BF538B2B-4E85-48C6-8AC0-72E9B7F34E8F}" destId="{C1C0DA9E-5408-49D8-B62D-431D4759236F}" srcOrd="0" destOrd="0" presId="urn:microsoft.com/office/officeart/2005/8/layout/orgChart1"/>
    <dgm:cxn modelId="{6D2701E5-8378-4B35-B67F-2E524BC1C793}" type="presParOf" srcId="{BF538B2B-4E85-48C6-8AC0-72E9B7F34E8F}" destId="{AD119C04-EE53-4847-BCDE-57E09823CBEC}" srcOrd="1" destOrd="0" presId="urn:microsoft.com/office/officeart/2005/8/layout/orgChart1"/>
    <dgm:cxn modelId="{74242866-EF25-4C0A-8ADB-4C85FB3B62F5}" type="presParOf" srcId="{F4F7EE79-30D9-4513-BF9D-AA42F549EED8}" destId="{AD6AF7F9-F2A5-4912-AFB3-03399A206255}" srcOrd="1" destOrd="0" presId="urn:microsoft.com/office/officeart/2005/8/layout/orgChart1"/>
    <dgm:cxn modelId="{021F6F77-2A5B-4240-8AD8-67603A7F7F65}" type="presParOf" srcId="{F4F7EE79-30D9-4513-BF9D-AA42F549EED8}" destId="{76E118F5-5AB3-4870-BFF6-9817B9BCBBD5}" srcOrd="2" destOrd="0" presId="urn:microsoft.com/office/officeart/2005/8/layout/orgChart1"/>
    <dgm:cxn modelId="{CB9F474A-BC6C-4E9E-A5E4-7FFEDD1037C5}" type="presParOf" srcId="{A1C2DB77-0102-4957-A289-23AC3AD08309}" destId="{8ABE6757-7C5F-4ADA-9949-753E9388929C}" srcOrd="2" destOrd="0" presId="urn:microsoft.com/office/officeart/2005/8/layout/orgChart1"/>
    <dgm:cxn modelId="{B00F3741-F957-4AAE-B036-30F4A9422256}" type="presParOf" srcId="{2E78B854-5568-436D-B8A3-144FCD0E1007}" destId="{9DF229EF-CC07-4DF6-9B7C-407AAE729CD2}" srcOrd="2" destOrd="0" presId="urn:microsoft.com/office/officeart/2005/8/layout/orgChart1"/>
    <dgm:cxn modelId="{4AE584BE-45A7-420E-A5BF-D868FBD83C0A}" type="presParOf" srcId="{C02361CE-86A0-403B-9163-7EADB00F5DB3}" destId="{DB2397BD-80FE-4AB2-B003-A165D9C1A354}" srcOrd="2" destOrd="0" presId="urn:microsoft.com/office/officeart/2005/8/layout/orgChart1"/>
    <dgm:cxn modelId="{ECF40681-F25A-4173-AA15-B656FEFB9761}" type="presParOf" srcId="{04BA4EC3-35B9-4FBA-A89E-F0E981A6BB7F}" destId="{1B226FFC-AC07-469A-B45C-A1C25AEF00B7}" srcOrd="2" destOrd="0" presId="urn:microsoft.com/office/officeart/2005/8/layout/orgChart1"/>
    <dgm:cxn modelId="{F2DE1A06-7690-465A-9B58-7F5D018AFD83}" type="presParOf" srcId="{A14B13E8-C01D-4094-9AF7-79C57655A7A5}" destId="{2855B7E9-2069-4A95-8152-D7E6F8841C6C}" srcOrd="2" destOrd="0" presId="urn:microsoft.com/office/officeart/2005/8/layout/orgChart1"/>
    <dgm:cxn modelId="{A768FD3F-33B4-4C0B-B469-766DEFBDD37E}" type="presParOf" srcId="{5E100A7B-B13A-46C9-9E0A-0E5BFE5516A1}" destId="{ED157DEC-DFE4-4AB0-9E51-43BC8F14BA83}" srcOrd="6" destOrd="0" presId="urn:microsoft.com/office/officeart/2005/8/layout/orgChart1"/>
    <dgm:cxn modelId="{E7E7DD89-FC99-422E-8D67-09330B0AE52C}" type="presParOf" srcId="{5E100A7B-B13A-46C9-9E0A-0E5BFE5516A1}" destId="{23A7B8B0-ACF6-40A4-9620-3FC258C08F33}" srcOrd="7" destOrd="0" presId="urn:microsoft.com/office/officeart/2005/8/layout/orgChart1"/>
    <dgm:cxn modelId="{2AD0F3FC-4F95-4FEE-B6EF-B20B8515A4C6}" type="presParOf" srcId="{23A7B8B0-ACF6-40A4-9620-3FC258C08F33}" destId="{316141FC-207D-4E91-A5DF-5E188F0560D7}" srcOrd="0" destOrd="0" presId="urn:microsoft.com/office/officeart/2005/8/layout/orgChart1"/>
    <dgm:cxn modelId="{E4280413-9BD0-4731-B9F4-E7C63E84E06D}" type="presParOf" srcId="{316141FC-207D-4E91-A5DF-5E188F0560D7}" destId="{793617CE-44BB-45D4-BECE-E3C087312CA8}" srcOrd="0" destOrd="0" presId="urn:microsoft.com/office/officeart/2005/8/layout/orgChart1"/>
    <dgm:cxn modelId="{89D7E194-A425-4560-8EC8-DA65410CAA4D}" type="presParOf" srcId="{316141FC-207D-4E91-A5DF-5E188F0560D7}" destId="{629D6D4A-E029-4BB2-BC59-161B6D4904E1}" srcOrd="1" destOrd="0" presId="urn:microsoft.com/office/officeart/2005/8/layout/orgChart1"/>
    <dgm:cxn modelId="{7BA01E99-D49F-4D76-8874-B59444582771}" type="presParOf" srcId="{23A7B8B0-ACF6-40A4-9620-3FC258C08F33}" destId="{75194295-DC17-4AD5-BB82-3CDB3F000C48}" srcOrd="1" destOrd="0" presId="urn:microsoft.com/office/officeart/2005/8/layout/orgChart1"/>
    <dgm:cxn modelId="{814E6713-2851-47D5-B658-0A99E6F3764B}" type="presParOf" srcId="{75194295-DC17-4AD5-BB82-3CDB3F000C48}" destId="{540729D5-854F-4277-8B9F-331FB2BF3538}" srcOrd="0" destOrd="0" presId="urn:microsoft.com/office/officeart/2005/8/layout/orgChart1"/>
    <dgm:cxn modelId="{5E0BDD3F-0456-46D0-ADAA-252CA0E9FC49}" type="presParOf" srcId="{75194295-DC17-4AD5-BB82-3CDB3F000C48}" destId="{9F0644D5-7AEE-40E6-88A2-12C489E6B8A0}" srcOrd="1" destOrd="0" presId="urn:microsoft.com/office/officeart/2005/8/layout/orgChart1"/>
    <dgm:cxn modelId="{22A7665E-7983-4D6F-80C1-E6758C6D6609}" type="presParOf" srcId="{9F0644D5-7AEE-40E6-88A2-12C489E6B8A0}" destId="{DC3046F1-AB01-4342-B1B7-A2342F102356}" srcOrd="0" destOrd="0" presId="urn:microsoft.com/office/officeart/2005/8/layout/orgChart1"/>
    <dgm:cxn modelId="{4AE774D3-7FC0-44E0-A5B4-B90722CBCF20}" type="presParOf" srcId="{DC3046F1-AB01-4342-B1B7-A2342F102356}" destId="{5130258A-711A-4DE4-AF7F-EC88AB153761}" srcOrd="0" destOrd="0" presId="urn:microsoft.com/office/officeart/2005/8/layout/orgChart1"/>
    <dgm:cxn modelId="{35F5C8F1-E242-4649-AA43-126922116E4E}" type="presParOf" srcId="{DC3046F1-AB01-4342-B1B7-A2342F102356}" destId="{BB6A0D7D-EE0C-4363-8615-221DDA314271}" srcOrd="1" destOrd="0" presId="urn:microsoft.com/office/officeart/2005/8/layout/orgChart1"/>
    <dgm:cxn modelId="{BD1A8D88-E6C4-4E41-8E27-62108558BC37}" type="presParOf" srcId="{9F0644D5-7AEE-40E6-88A2-12C489E6B8A0}" destId="{4088B156-D95E-4E72-B2D3-395FA783BBE6}" srcOrd="1" destOrd="0" presId="urn:microsoft.com/office/officeart/2005/8/layout/orgChart1"/>
    <dgm:cxn modelId="{4D5BF5A7-A6AD-4D61-818D-ACF03CD519E1}" type="presParOf" srcId="{4088B156-D95E-4E72-B2D3-395FA783BBE6}" destId="{70E97D62-15ED-420C-9002-3382C999AAB2}" srcOrd="0" destOrd="0" presId="urn:microsoft.com/office/officeart/2005/8/layout/orgChart1"/>
    <dgm:cxn modelId="{F6583315-6816-4E00-B3E4-C048BDBDCF98}" type="presParOf" srcId="{4088B156-D95E-4E72-B2D3-395FA783BBE6}" destId="{4C1B88AA-1C43-4F9E-808E-B1EB03C2B67E}" srcOrd="1" destOrd="0" presId="urn:microsoft.com/office/officeart/2005/8/layout/orgChart1"/>
    <dgm:cxn modelId="{AD9F8D19-0542-4214-9920-52D1647B7988}" type="presParOf" srcId="{4C1B88AA-1C43-4F9E-808E-B1EB03C2B67E}" destId="{A9215260-F8DB-4670-A7AB-2AF390D62019}" srcOrd="0" destOrd="0" presId="urn:microsoft.com/office/officeart/2005/8/layout/orgChart1"/>
    <dgm:cxn modelId="{AB6DB3CD-680A-47BD-B68D-80735D9119AC}" type="presParOf" srcId="{A9215260-F8DB-4670-A7AB-2AF390D62019}" destId="{DCDBD131-0240-4455-B663-043F3A39818C}" srcOrd="0" destOrd="0" presId="urn:microsoft.com/office/officeart/2005/8/layout/orgChart1"/>
    <dgm:cxn modelId="{D74530BA-7B7E-4126-A771-9B63322348D6}" type="presParOf" srcId="{A9215260-F8DB-4670-A7AB-2AF390D62019}" destId="{4CBBF73F-C62D-4855-9C2C-A944955D2CEF}" srcOrd="1" destOrd="0" presId="urn:microsoft.com/office/officeart/2005/8/layout/orgChart1"/>
    <dgm:cxn modelId="{38DD298A-A783-4C80-AF8C-BED13967148E}" type="presParOf" srcId="{4C1B88AA-1C43-4F9E-808E-B1EB03C2B67E}" destId="{655CD120-CE7E-48A3-AFD6-2449894E7CDA}" srcOrd="1" destOrd="0" presId="urn:microsoft.com/office/officeart/2005/8/layout/orgChart1"/>
    <dgm:cxn modelId="{C9F3FFDC-D60C-46E4-8D1A-FAB1C07FDBCC}" type="presParOf" srcId="{655CD120-CE7E-48A3-AFD6-2449894E7CDA}" destId="{3876A487-3F2D-4A41-A882-D33B27EB703A}" srcOrd="0" destOrd="0" presId="urn:microsoft.com/office/officeart/2005/8/layout/orgChart1"/>
    <dgm:cxn modelId="{F200755D-30CC-4B38-A081-78B9E6B39F48}" type="presParOf" srcId="{655CD120-CE7E-48A3-AFD6-2449894E7CDA}" destId="{89A0CF97-AC42-4C29-A180-FDFAB8A44E35}" srcOrd="1" destOrd="0" presId="urn:microsoft.com/office/officeart/2005/8/layout/orgChart1"/>
    <dgm:cxn modelId="{AC25DF3B-B279-4B40-80CD-8B760DC1EE3E}" type="presParOf" srcId="{89A0CF97-AC42-4C29-A180-FDFAB8A44E35}" destId="{C93C0E59-980A-4B2A-97CF-DB589EF50733}" srcOrd="0" destOrd="0" presId="urn:microsoft.com/office/officeart/2005/8/layout/orgChart1"/>
    <dgm:cxn modelId="{13C9F15D-0526-4C97-BE49-D3F9A1BD4A78}" type="presParOf" srcId="{C93C0E59-980A-4B2A-97CF-DB589EF50733}" destId="{E2618F09-9DE9-408F-AE3E-2151FBBE6220}" srcOrd="0" destOrd="0" presId="urn:microsoft.com/office/officeart/2005/8/layout/orgChart1"/>
    <dgm:cxn modelId="{8722FA4E-F69C-42C3-8556-2786E403656D}" type="presParOf" srcId="{C93C0E59-980A-4B2A-97CF-DB589EF50733}" destId="{6F709E93-9579-4196-83E4-397EB4266AA1}" srcOrd="1" destOrd="0" presId="urn:microsoft.com/office/officeart/2005/8/layout/orgChart1"/>
    <dgm:cxn modelId="{18FE7135-1E00-4480-B2A5-B31751ADE0B5}" type="presParOf" srcId="{89A0CF97-AC42-4C29-A180-FDFAB8A44E35}" destId="{315ECFCD-C8CF-4F29-A3EB-2A3D7D1BD409}" srcOrd="1" destOrd="0" presId="urn:microsoft.com/office/officeart/2005/8/layout/orgChart1"/>
    <dgm:cxn modelId="{7C1608C7-F9BB-4546-BC59-BE7A059EA5C8}" type="presParOf" srcId="{315ECFCD-C8CF-4F29-A3EB-2A3D7D1BD409}" destId="{7068374F-FAEA-4F4F-95A0-C09EB2EAA419}" srcOrd="0" destOrd="0" presId="urn:microsoft.com/office/officeart/2005/8/layout/orgChart1"/>
    <dgm:cxn modelId="{AFBA26E2-6567-4CF2-8E1A-C4B05D701BE8}" type="presParOf" srcId="{315ECFCD-C8CF-4F29-A3EB-2A3D7D1BD409}" destId="{36071D02-82A8-4E5C-9C74-F1FA80A833BB}" srcOrd="1" destOrd="0" presId="urn:microsoft.com/office/officeart/2005/8/layout/orgChart1"/>
    <dgm:cxn modelId="{1A81839E-6E3A-4133-BA8E-2340EA90DBAD}" type="presParOf" srcId="{36071D02-82A8-4E5C-9C74-F1FA80A833BB}" destId="{CE29CFD4-D9BC-4BC8-B065-0A34D2BF2297}" srcOrd="0" destOrd="0" presId="urn:microsoft.com/office/officeart/2005/8/layout/orgChart1"/>
    <dgm:cxn modelId="{FA7160AE-4336-4EFA-92DF-A9310683B9A2}" type="presParOf" srcId="{CE29CFD4-D9BC-4BC8-B065-0A34D2BF2297}" destId="{B93586C6-5446-4FD8-BF3D-CAE0A5992EE9}" srcOrd="0" destOrd="0" presId="urn:microsoft.com/office/officeart/2005/8/layout/orgChart1"/>
    <dgm:cxn modelId="{82262195-7BD7-480E-B416-9095BDB91124}" type="presParOf" srcId="{CE29CFD4-D9BC-4BC8-B065-0A34D2BF2297}" destId="{A2C0AD7F-C683-4ED4-9C19-6E3D25F812E4}" srcOrd="1" destOrd="0" presId="urn:microsoft.com/office/officeart/2005/8/layout/orgChart1"/>
    <dgm:cxn modelId="{6D76F909-E877-45BF-A031-9F6C5E693B97}" type="presParOf" srcId="{36071D02-82A8-4E5C-9C74-F1FA80A833BB}" destId="{4AF140C9-A3C1-4180-A093-45C1A154C0F0}" srcOrd="1" destOrd="0" presId="urn:microsoft.com/office/officeart/2005/8/layout/orgChart1"/>
    <dgm:cxn modelId="{206AC739-6425-4452-B04B-783E7B5DD4FF}" type="presParOf" srcId="{4AF140C9-A3C1-4180-A093-45C1A154C0F0}" destId="{F8387438-5463-46D2-B18E-E1A31625D8E4}" srcOrd="0" destOrd="0" presId="urn:microsoft.com/office/officeart/2005/8/layout/orgChart1"/>
    <dgm:cxn modelId="{20E06AC6-245C-469B-A60F-3CFD8393403C}" type="presParOf" srcId="{4AF140C9-A3C1-4180-A093-45C1A154C0F0}" destId="{F07905F9-F6DE-481B-BB66-987DB5349841}" srcOrd="1" destOrd="0" presId="urn:microsoft.com/office/officeart/2005/8/layout/orgChart1"/>
    <dgm:cxn modelId="{CC7EF51E-8F27-4660-B0AD-1FB7F0CC44F5}" type="presParOf" srcId="{F07905F9-F6DE-481B-BB66-987DB5349841}" destId="{728A9112-F86F-451C-978A-75F49D5F8435}" srcOrd="0" destOrd="0" presId="urn:microsoft.com/office/officeart/2005/8/layout/orgChart1"/>
    <dgm:cxn modelId="{E56C192D-F335-4FB3-B7DF-CCA6200FA82E}" type="presParOf" srcId="{728A9112-F86F-451C-978A-75F49D5F8435}" destId="{64BB4CDA-1EA0-4EC8-8443-DFE7B94B3FDC}" srcOrd="0" destOrd="0" presId="urn:microsoft.com/office/officeart/2005/8/layout/orgChart1"/>
    <dgm:cxn modelId="{6DFBB3F7-BCBB-46CA-BAA3-AA25F0E99D11}" type="presParOf" srcId="{728A9112-F86F-451C-978A-75F49D5F8435}" destId="{9BF3AF7A-A67C-4B45-A1B4-C75E06872B23}" srcOrd="1" destOrd="0" presId="urn:microsoft.com/office/officeart/2005/8/layout/orgChart1"/>
    <dgm:cxn modelId="{7CB22690-A81A-4B82-BE45-92EFB18F1442}" type="presParOf" srcId="{F07905F9-F6DE-481B-BB66-987DB5349841}" destId="{F24F0019-5C23-414B-8C5C-F1EC93C47C8C}" srcOrd="1" destOrd="0" presId="urn:microsoft.com/office/officeart/2005/8/layout/orgChart1"/>
    <dgm:cxn modelId="{C6E058CE-13C6-436B-BEED-60947968CC17}" type="presParOf" srcId="{F07905F9-F6DE-481B-BB66-987DB5349841}" destId="{0F920FB2-4A10-465D-A52A-3D7582353D1D}" srcOrd="2" destOrd="0" presId="urn:microsoft.com/office/officeart/2005/8/layout/orgChart1"/>
    <dgm:cxn modelId="{A5DB2073-E2C5-45F0-9376-A27F5B10030C}" type="presParOf" srcId="{36071D02-82A8-4E5C-9C74-F1FA80A833BB}" destId="{24F6E05D-2352-4C99-B0F5-74FC37AA15F5}" srcOrd="2" destOrd="0" presId="urn:microsoft.com/office/officeart/2005/8/layout/orgChart1"/>
    <dgm:cxn modelId="{B096CBBA-8D37-4E93-A028-69601135A05E}" type="presParOf" srcId="{89A0CF97-AC42-4C29-A180-FDFAB8A44E35}" destId="{6E4B6F22-2CFA-417C-AEF9-1DBA0F5F2F45}" srcOrd="2" destOrd="0" presId="urn:microsoft.com/office/officeart/2005/8/layout/orgChart1"/>
    <dgm:cxn modelId="{2A775325-0C65-4E01-BC4A-9D675ED3ED2C}" type="presParOf" srcId="{4C1B88AA-1C43-4F9E-808E-B1EB03C2B67E}" destId="{C5D6EDE9-3C46-4449-B61D-9D767F7A0D50}" srcOrd="2" destOrd="0" presId="urn:microsoft.com/office/officeart/2005/8/layout/orgChart1"/>
    <dgm:cxn modelId="{1920D858-A35D-4170-B3A1-FF5CC42A5C59}" type="presParOf" srcId="{9F0644D5-7AEE-40E6-88A2-12C489E6B8A0}" destId="{40029EC8-94DA-46CD-84F3-1C528D053E83}" srcOrd="2" destOrd="0" presId="urn:microsoft.com/office/officeart/2005/8/layout/orgChart1"/>
    <dgm:cxn modelId="{C4D4A0E0-794E-4929-A83A-25605EF4F3D2}" type="presParOf" srcId="{23A7B8B0-ACF6-40A4-9620-3FC258C08F33}" destId="{92201150-F02D-49AB-B28E-CD30726A6218}" srcOrd="2" destOrd="0" presId="urn:microsoft.com/office/officeart/2005/8/layout/orgChart1"/>
    <dgm:cxn modelId="{8F8081C8-4D30-4464-B06A-500BDD7289E0}" type="presParOf" srcId="{932E188E-A331-495D-A64F-7AF0A82C926E}" destId="{2F9BEDA8-9693-4FB6-B528-60C57A6CAD3F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BA8640-7DD6-46D9-914E-D08B18F16FFC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pt-BR"/>
        </a:p>
      </dgm:t>
    </dgm:pt>
    <dgm:pt modelId="{D7E550EF-3D3A-4D7A-A069-3A94E1E3BC88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Desenvolvimento do Sistema</a:t>
          </a:r>
        </a:p>
      </dgm:t>
    </dgm:pt>
    <dgm:pt modelId="{713F36B2-09E9-44F0-9382-567061858786}" type="parTrans" cxnId="{E6A41196-FC01-45E2-89CB-14488996909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33A102D-76E4-444F-893E-2E00F051EC51}" type="sibTrans" cxnId="{E6A41196-FC01-45E2-89CB-14488996909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AFCBCC0B-8C9C-420F-9BED-7B1F75C0173D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Estudos</a:t>
          </a:r>
        </a:p>
      </dgm:t>
    </dgm:pt>
    <dgm:pt modelId="{6CDDAECC-D052-4371-9093-C12AA5FADD02}" type="parTrans" cxnId="{8725031E-92C2-4666-AE04-6747E520EF46}">
      <dgm:prSet/>
      <dgm:spPr/>
      <dgm:t>
        <a:bodyPr/>
        <a:lstStyle/>
        <a:p>
          <a:endParaRPr lang="pt-BR"/>
        </a:p>
      </dgm:t>
    </dgm:pt>
    <dgm:pt modelId="{01A3B6A0-3657-4EA8-B2DB-04B15AB89469}" type="sibTrans" cxnId="{8725031E-92C2-4666-AE04-6747E520EF46}">
      <dgm:prSet/>
      <dgm:spPr/>
      <dgm:t>
        <a:bodyPr/>
        <a:lstStyle/>
        <a:p>
          <a:endParaRPr lang="pt-BR"/>
        </a:p>
      </dgm:t>
    </dgm:pt>
    <dgm:pt modelId="{E32C80A6-B1B9-4CF0-B9DC-A746707F8CA2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Eng. de Requisitos</a:t>
          </a:r>
        </a:p>
      </dgm:t>
    </dgm:pt>
    <dgm:pt modelId="{AE54AF21-E00A-4D0B-B366-DB3A7BC9289F}" type="parTrans" cxnId="{086ED6D2-5BAE-4713-9EF3-5079ADEB0EF7}">
      <dgm:prSet/>
      <dgm:spPr/>
      <dgm:t>
        <a:bodyPr/>
        <a:lstStyle/>
        <a:p>
          <a:endParaRPr lang="pt-BR"/>
        </a:p>
      </dgm:t>
    </dgm:pt>
    <dgm:pt modelId="{B769F635-B0BA-4E1A-AF56-67E2482F3ACA}" type="sibTrans" cxnId="{086ED6D2-5BAE-4713-9EF3-5079ADEB0EF7}">
      <dgm:prSet/>
      <dgm:spPr/>
      <dgm:t>
        <a:bodyPr/>
        <a:lstStyle/>
        <a:p>
          <a:endParaRPr lang="pt-BR"/>
        </a:p>
      </dgm:t>
    </dgm:pt>
    <dgm:pt modelId="{1FBAAA08-5653-44C8-BFD5-9E3446044735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Análise de Sistema</a:t>
          </a:r>
        </a:p>
      </dgm:t>
    </dgm:pt>
    <dgm:pt modelId="{1D80803C-D8C3-4769-BEB0-278DA5690F7E}" type="parTrans" cxnId="{836F106F-24CB-4E7C-B901-13ED25E7745B}">
      <dgm:prSet/>
      <dgm:spPr/>
      <dgm:t>
        <a:bodyPr/>
        <a:lstStyle/>
        <a:p>
          <a:endParaRPr lang="pt-BR"/>
        </a:p>
      </dgm:t>
    </dgm:pt>
    <dgm:pt modelId="{2AD18684-DF10-4B9C-B283-6F788CAD9337}" type="sibTrans" cxnId="{836F106F-24CB-4E7C-B901-13ED25E7745B}">
      <dgm:prSet/>
      <dgm:spPr/>
      <dgm:t>
        <a:bodyPr/>
        <a:lstStyle/>
        <a:p>
          <a:endParaRPr lang="pt-BR"/>
        </a:p>
      </dgm:t>
    </dgm:pt>
    <dgm:pt modelId="{3D552559-8B88-44F3-8B25-08B313D38418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Projeto do sistema</a:t>
          </a:r>
        </a:p>
      </dgm:t>
    </dgm:pt>
    <dgm:pt modelId="{53D00769-BC6B-420C-92BC-7F1C80AC142B}" type="parTrans" cxnId="{6406267B-9621-4B59-93E2-E480E756C49E}">
      <dgm:prSet/>
      <dgm:spPr/>
      <dgm:t>
        <a:bodyPr/>
        <a:lstStyle/>
        <a:p>
          <a:endParaRPr lang="pt-BR"/>
        </a:p>
      </dgm:t>
    </dgm:pt>
    <dgm:pt modelId="{230B559E-6D76-471C-B2BF-72ECEBB9B131}" type="sibTrans" cxnId="{6406267B-9621-4B59-93E2-E480E756C49E}">
      <dgm:prSet/>
      <dgm:spPr/>
      <dgm:t>
        <a:bodyPr/>
        <a:lstStyle/>
        <a:p>
          <a:endParaRPr lang="pt-BR"/>
        </a:p>
      </dgm:t>
    </dgm:pt>
    <dgm:pt modelId="{E88E6ED4-D476-49B0-A5A7-A8D227972BBB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Implementação</a:t>
          </a:r>
        </a:p>
      </dgm:t>
    </dgm:pt>
    <dgm:pt modelId="{CB22EC09-5BA3-44E0-AA6A-B6B97E33569D}" type="parTrans" cxnId="{B852ADD4-94FD-4644-8773-5BC53F0E6F05}">
      <dgm:prSet/>
      <dgm:spPr/>
      <dgm:t>
        <a:bodyPr/>
        <a:lstStyle/>
        <a:p>
          <a:endParaRPr lang="pt-BR"/>
        </a:p>
      </dgm:t>
    </dgm:pt>
    <dgm:pt modelId="{880F3C8A-E5E8-4E1D-AD6B-62C02DF965D7}" type="sibTrans" cxnId="{B852ADD4-94FD-4644-8773-5BC53F0E6F05}">
      <dgm:prSet/>
      <dgm:spPr/>
      <dgm:t>
        <a:bodyPr/>
        <a:lstStyle/>
        <a:p>
          <a:endParaRPr lang="pt-BR"/>
        </a:p>
      </dgm:t>
    </dgm:pt>
    <dgm:pt modelId="{151DF0B3-32D1-43D5-9747-56DB5B024638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Integração e Teste</a:t>
          </a:r>
        </a:p>
      </dgm:t>
    </dgm:pt>
    <dgm:pt modelId="{FC950CB0-B0C7-4D3E-BAE7-1CAD464F67F7}" type="parTrans" cxnId="{F5F37697-F161-4959-9F6F-D9DA12A846EE}">
      <dgm:prSet/>
      <dgm:spPr/>
      <dgm:t>
        <a:bodyPr/>
        <a:lstStyle/>
        <a:p>
          <a:endParaRPr lang="pt-BR"/>
        </a:p>
      </dgm:t>
    </dgm:pt>
    <dgm:pt modelId="{1E17EA48-B8CE-4D78-BF97-7640F9768A34}" type="sibTrans" cxnId="{F5F37697-F161-4959-9F6F-D9DA12A846EE}">
      <dgm:prSet/>
      <dgm:spPr/>
      <dgm:t>
        <a:bodyPr/>
        <a:lstStyle/>
        <a:p>
          <a:endParaRPr lang="pt-BR"/>
        </a:p>
      </dgm:t>
    </dgm:pt>
    <dgm:pt modelId="{F8478645-BC1C-4ED4-AE88-491C293744A7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Especificação de Requisitos</a:t>
          </a:r>
        </a:p>
      </dgm:t>
    </dgm:pt>
    <dgm:pt modelId="{3278A370-4A74-4393-ABE9-F46295FD865E}" type="parTrans" cxnId="{3DB2902A-9CE5-4D7E-ACC6-F23DFF336FCE}">
      <dgm:prSet/>
      <dgm:spPr/>
      <dgm:t>
        <a:bodyPr/>
        <a:lstStyle/>
        <a:p>
          <a:endParaRPr lang="pt-BR"/>
        </a:p>
      </dgm:t>
    </dgm:pt>
    <dgm:pt modelId="{8594178E-48F4-4ADB-8E83-A6685C2A0A82}" type="sibTrans" cxnId="{3DB2902A-9CE5-4D7E-ACC6-F23DFF336FCE}">
      <dgm:prSet/>
      <dgm:spPr/>
      <dgm:t>
        <a:bodyPr/>
        <a:lstStyle/>
        <a:p>
          <a:endParaRPr lang="pt-BR"/>
        </a:p>
      </dgm:t>
    </dgm:pt>
    <dgm:pt modelId="{6987A2B0-552C-404B-8D5B-7605D0C0CE13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Especificação do Sistema</a:t>
          </a:r>
        </a:p>
      </dgm:t>
    </dgm:pt>
    <dgm:pt modelId="{73CBEE91-7675-4C1A-B077-985AF1E6641C}" type="parTrans" cxnId="{1F02729A-7444-46E0-8039-C1B3AA7B3BFE}">
      <dgm:prSet/>
      <dgm:spPr/>
      <dgm:t>
        <a:bodyPr/>
        <a:lstStyle/>
        <a:p>
          <a:endParaRPr lang="pt-BR"/>
        </a:p>
      </dgm:t>
    </dgm:pt>
    <dgm:pt modelId="{98D7AA2D-77A0-431A-96CB-0A190F45859C}" type="sibTrans" cxnId="{1F02729A-7444-46E0-8039-C1B3AA7B3BFE}">
      <dgm:prSet/>
      <dgm:spPr/>
      <dgm:t>
        <a:bodyPr/>
        <a:lstStyle/>
        <a:p>
          <a:endParaRPr lang="pt-BR"/>
        </a:p>
      </dgm:t>
    </dgm:pt>
    <dgm:pt modelId="{220080E8-E4AB-4FB8-92D6-6C99412A5795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Arquitetura do Sistema</a:t>
          </a:r>
        </a:p>
      </dgm:t>
    </dgm:pt>
    <dgm:pt modelId="{7D139BA5-02B8-4F69-9A1F-739149101076}" type="parTrans" cxnId="{CFF174D3-828F-4655-9A0B-B235FE9041DD}">
      <dgm:prSet/>
      <dgm:spPr/>
      <dgm:t>
        <a:bodyPr/>
        <a:lstStyle/>
        <a:p>
          <a:endParaRPr lang="pt-BR"/>
        </a:p>
      </dgm:t>
    </dgm:pt>
    <dgm:pt modelId="{524824EC-DD77-4852-B16F-65B4877227C8}" type="sibTrans" cxnId="{CFF174D3-828F-4655-9A0B-B235FE9041DD}">
      <dgm:prSet/>
      <dgm:spPr/>
      <dgm:t>
        <a:bodyPr/>
        <a:lstStyle/>
        <a:p>
          <a:endParaRPr lang="pt-BR"/>
        </a:p>
      </dgm:t>
    </dgm:pt>
    <dgm:pt modelId="{AB7BBC1B-44FA-4335-BE52-A811A5DB021B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Planejamento para Integração</a:t>
          </a:r>
        </a:p>
      </dgm:t>
    </dgm:pt>
    <dgm:pt modelId="{ABFA1E0B-97FF-4EE1-B72F-F2583CD509B3}" type="parTrans" cxnId="{36F72337-AC96-44F1-ACFB-910BB695B0E6}">
      <dgm:prSet/>
      <dgm:spPr/>
      <dgm:t>
        <a:bodyPr/>
        <a:lstStyle/>
        <a:p>
          <a:endParaRPr lang="pt-BR"/>
        </a:p>
      </dgm:t>
    </dgm:pt>
    <dgm:pt modelId="{D4C74F80-95DD-423A-AF75-7339BBDD05C1}" type="sibTrans" cxnId="{36F72337-AC96-44F1-ACFB-910BB695B0E6}">
      <dgm:prSet/>
      <dgm:spPr/>
      <dgm:t>
        <a:bodyPr/>
        <a:lstStyle/>
        <a:p>
          <a:endParaRPr lang="pt-BR"/>
        </a:p>
      </dgm:t>
    </dgm:pt>
    <dgm:pt modelId="{948FC518-92E4-4141-9AE9-372E74461D29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Codificação dos Módulos</a:t>
          </a:r>
        </a:p>
      </dgm:t>
    </dgm:pt>
    <dgm:pt modelId="{33AB10F5-60AA-428B-A7FB-F521BA49BC9E}" type="parTrans" cxnId="{B8ECB83B-D153-4F55-92E5-9C6B9C545DC0}">
      <dgm:prSet/>
      <dgm:spPr/>
      <dgm:t>
        <a:bodyPr/>
        <a:lstStyle/>
        <a:p>
          <a:endParaRPr lang="pt-BR"/>
        </a:p>
      </dgm:t>
    </dgm:pt>
    <dgm:pt modelId="{3A33E321-04E4-4C17-8BF4-32F9D5064225}" type="sibTrans" cxnId="{B8ECB83B-D153-4F55-92E5-9C6B9C545DC0}">
      <dgm:prSet/>
      <dgm:spPr/>
      <dgm:t>
        <a:bodyPr/>
        <a:lstStyle/>
        <a:p>
          <a:endParaRPr lang="pt-BR"/>
        </a:p>
      </dgm:t>
    </dgm:pt>
    <dgm:pt modelId="{708D657A-D0E7-4412-A8C2-C881BE22E244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Teste dos Módulos</a:t>
          </a:r>
        </a:p>
      </dgm:t>
    </dgm:pt>
    <dgm:pt modelId="{BEF288B6-8190-4C05-8E85-F32AE68086B6}" type="parTrans" cxnId="{98E80AEF-10A5-4C27-87FD-5D60E9826BB2}">
      <dgm:prSet/>
      <dgm:spPr/>
      <dgm:t>
        <a:bodyPr/>
        <a:lstStyle/>
        <a:p>
          <a:endParaRPr lang="pt-BR"/>
        </a:p>
      </dgm:t>
    </dgm:pt>
    <dgm:pt modelId="{88EE06B4-73BB-4D1C-8914-66AF69208883}" type="sibTrans" cxnId="{98E80AEF-10A5-4C27-87FD-5D60E9826BB2}">
      <dgm:prSet/>
      <dgm:spPr/>
      <dgm:t>
        <a:bodyPr/>
        <a:lstStyle/>
        <a:p>
          <a:endParaRPr lang="pt-BR"/>
        </a:p>
      </dgm:t>
    </dgm:pt>
    <dgm:pt modelId="{5DE29087-4E07-4F69-AA37-8878D0A45268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Teste do Sistema</a:t>
          </a:r>
        </a:p>
      </dgm:t>
    </dgm:pt>
    <dgm:pt modelId="{DB55D422-76F7-4E19-A725-EBE9D7C9F295}" type="parTrans" cxnId="{137F14EA-C2AB-49C0-80A3-F6C9913FD87B}">
      <dgm:prSet/>
      <dgm:spPr/>
      <dgm:t>
        <a:bodyPr/>
        <a:lstStyle/>
        <a:p>
          <a:endParaRPr lang="pt-BR"/>
        </a:p>
      </dgm:t>
    </dgm:pt>
    <dgm:pt modelId="{412CD861-9E08-4EC6-8250-4CFA679E92E1}" type="sibTrans" cxnId="{137F14EA-C2AB-49C0-80A3-F6C9913FD87B}">
      <dgm:prSet/>
      <dgm:spPr/>
      <dgm:t>
        <a:bodyPr/>
        <a:lstStyle/>
        <a:p>
          <a:endParaRPr lang="pt-BR"/>
        </a:p>
      </dgm:t>
    </dgm:pt>
    <dgm:pt modelId="{51D932B8-C7EC-43CA-B033-991D7DB71D1C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Análise de Requisitos</a:t>
          </a:r>
        </a:p>
      </dgm:t>
    </dgm:pt>
    <dgm:pt modelId="{0570A15A-B6F0-4A75-AE46-E46E0F416ECF}" type="parTrans" cxnId="{942B1BF4-B953-4F69-9B59-36D11E670868}">
      <dgm:prSet/>
      <dgm:spPr/>
      <dgm:t>
        <a:bodyPr/>
        <a:lstStyle/>
        <a:p>
          <a:endParaRPr lang="pt-BR"/>
        </a:p>
      </dgm:t>
    </dgm:pt>
    <dgm:pt modelId="{43F49FF3-A62D-4164-9DF1-0CE57576F4C1}" type="sibTrans" cxnId="{942B1BF4-B953-4F69-9B59-36D11E670868}">
      <dgm:prSet/>
      <dgm:spPr/>
      <dgm:t>
        <a:bodyPr/>
        <a:lstStyle/>
        <a:p>
          <a:endParaRPr lang="pt-BR"/>
        </a:p>
      </dgm:t>
    </dgm:pt>
    <dgm:pt modelId="{DFDF5657-5BB5-4C9A-829E-BE2423C8BB93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</a:rPr>
            <a:t>Intergração dos Módulos</a:t>
          </a:r>
        </a:p>
      </dgm:t>
    </dgm:pt>
    <dgm:pt modelId="{DF03FF82-8588-4721-8332-B2BB7F79BC68}" type="parTrans" cxnId="{FC97D3DA-A3E6-47DC-BF7E-A8B699534A95}">
      <dgm:prSet/>
      <dgm:spPr/>
    </dgm:pt>
    <dgm:pt modelId="{D320B51E-72A9-4B92-BE46-59A595DEC218}" type="sibTrans" cxnId="{FC97D3DA-A3E6-47DC-BF7E-A8B699534A95}">
      <dgm:prSet/>
      <dgm:spPr/>
    </dgm:pt>
    <dgm:pt modelId="{02755DC6-DA7E-438B-9AC4-E16B561F765E}" type="pres">
      <dgm:prSet presAssocID="{D8BA8640-7DD6-46D9-914E-D08B18F16F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32E188E-A331-495D-A64F-7AF0A82C926E}" type="pres">
      <dgm:prSet presAssocID="{D7E550EF-3D3A-4D7A-A069-3A94E1E3BC88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5768425-ED5A-4779-9535-B090D73937BD}" type="pres">
      <dgm:prSet presAssocID="{D7E550EF-3D3A-4D7A-A069-3A94E1E3BC88}" presName="rootComposite1" presStyleCnt="0"/>
      <dgm:spPr/>
      <dgm:t>
        <a:bodyPr/>
        <a:lstStyle/>
        <a:p>
          <a:endParaRPr lang="pt-BR"/>
        </a:p>
      </dgm:t>
    </dgm:pt>
    <dgm:pt modelId="{1AB17084-C907-4668-87B9-DA85B3E81A87}" type="pres">
      <dgm:prSet presAssocID="{D7E550EF-3D3A-4D7A-A069-3A94E1E3BC88}" presName="rootText1" presStyleLbl="node0" presStyleIdx="0" presStyleCnt="1" custScaleX="12432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84ACA9-A078-400C-AC9E-58AFA8610DBA}" type="pres">
      <dgm:prSet presAssocID="{D7E550EF-3D3A-4D7A-A069-3A94E1E3BC88}" presName="rootConnector1" presStyleLbl="node1" presStyleIdx="0" presStyleCnt="0"/>
      <dgm:spPr/>
      <dgm:t>
        <a:bodyPr/>
        <a:lstStyle/>
        <a:p>
          <a:endParaRPr lang="pt-BR"/>
        </a:p>
      </dgm:t>
    </dgm:pt>
    <dgm:pt modelId="{5E100A7B-B13A-46C9-9E0A-0E5BFE5516A1}" type="pres">
      <dgm:prSet presAssocID="{D7E550EF-3D3A-4D7A-A069-3A94E1E3BC88}" presName="hierChild2" presStyleCnt="0"/>
      <dgm:spPr/>
      <dgm:t>
        <a:bodyPr/>
        <a:lstStyle/>
        <a:p>
          <a:endParaRPr lang="pt-BR"/>
        </a:p>
      </dgm:t>
    </dgm:pt>
    <dgm:pt modelId="{2CF35114-8D98-4786-9E6B-FA104DDE62CB}" type="pres">
      <dgm:prSet presAssocID="{6CDDAECC-D052-4371-9093-C12AA5FADD02}" presName="Name37" presStyleLbl="parChTrans1D2" presStyleIdx="0" presStyleCnt="6"/>
      <dgm:spPr/>
      <dgm:t>
        <a:bodyPr/>
        <a:lstStyle/>
        <a:p>
          <a:endParaRPr lang="pt-BR"/>
        </a:p>
      </dgm:t>
    </dgm:pt>
    <dgm:pt modelId="{2074FE73-3BE8-46D9-9EE1-82DA9A3174F6}" type="pres">
      <dgm:prSet presAssocID="{AFCBCC0B-8C9C-420F-9BED-7B1F75C0173D}" presName="hierRoot2" presStyleCnt="0">
        <dgm:presLayoutVars>
          <dgm:hierBranch val="init"/>
        </dgm:presLayoutVars>
      </dgm:prSet>
      <dgm:spPr/>
    </dgm:pt>
    <dgm:pt modelId="{E9B7BD48-6FE7-4ADA-88D4-D5CE9A411C1C}" type="pres">
      <dgm:prSet presAssocID="{AFCBCC0B-8C9C-420F-9BED-7B1F75C0173D}" presName="rootComposite" presStyleCnt="0"/>
      <dgm:spPr/>
    </dgm:pt>
    <dgm:pt modelId="{C9186B26-72F2-4F1B-AA75-31B93CFEC200}" type="pres">
      <dgm:prSet presAssocID="{AFCBCC0B-8C9C-420F-9BED-7B1F75C0173D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C84A5F-A535-465C-A2DF-D4D348F6285F}" type="pres">
      <dgm:prSet presAssocID="{AFCBCC0B-8C9C-420F-9BED-7B1F75C0173D}" presName="rootConnector" presStyleLbl="node2" presStyleIdx="0" presStyleCnt="6"/>
      <dgm:spPr/>
      <dgm:t>
        <a:bodyPr/>
        <a:lstStyle/>
        <a:p>
          <a:endParaRPr lang="pt-BR"/>
        </a:p>
      </dgm:t>
    </dgm:pt>
    <dgm:pt modelId="{CE2D7657-6211-4DE6-9AC4-62D5DB4F59F1}" type="pres">
      <dgm:prSet presAssocID="{AFCBCC0B-8C9C-420F-9BED-7B1F75C0173D}" presName="hierChild4" presStyleCnt="0"/>
      <dgm:spPr/>
    </dgm:pt>
    <dgm:pt modelId="{54085043-A66A-4851-BF39-6C102532D55B}" type="pres">
      <dgm:prSet presAssocID="{AFCBCC0B-8C9C-420F-9BED-7B1F75C0173D}" presName="hierChild5" presStyleCnt="0"/>
      <dgm:spPr/>
    </dgm:pt>
    <dgm:pt modelId="{B7B9DBCA-D1A7-4656-B647-953CE3936849}" type="pres">
      <dgm:prSet presAssocID="{AE54AF21-E00A-4D0B-B366-DB3A7BC9289F}" presName="Name37" presStyleLbl="parChTrans1D2" presStyleIdx="1" presStyleCnt="6"/>
      <dgm:spPr/>
      <dgm:t>
        <a:bodyPr/>
        <a:lstStyle/>
        <a:p>
          <a:endParaRPr lang="pt-BR"/>
        </a:p>
      </dgm:t>
    </dgm:pt>
    <dgm:pt modelId="{8A9509A5-50EF-4D9A-A6A2-EBE84E2A6964}" type="pres">
      <dgm:prSet presAssocID="{E32C80A6-B1B9-4CF0-B9DC-A746707F8CA2}" presName="hierRoot2" presStyleCnt="0">
        <dgm:presLayoutVars>
          <dgm:hierBranch val="init"/>
        </dgm:presLayoutVars>
      </dgm:prSet>
      <dgm:spPr/>
    </dgm:pt>
    <dgm:pt modelId="{110BD830-8FA2-4CA1-ADE6-743AE29DADE0}" type="pres">
      <dgm:prSet presAssocID="{E32C80A6-B1B9-4CF0-B9DC-A746707F8CA2}" presName="rootComposite" presStyleCnt="0"/>
      <dgm:spPr/>
    </dgm:pt>
    <dgm:pt modelId="{291416BF-D247-4F49-86BC-85CDB7385063}" type="pres">
      <dgm:prSet presAssocID="{E32C80A6-B1B9-4CF0-B9DC-A746707F8CA2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67F355-0FA3-4A02-AD0A-C673B2F7DD96}" type="pres">
      <dgm:prSet presAssocID="{E32C80A6-B1B9-4CF0-B9DC-A746707F8CA2}" presName="rootConnector" presStyleLbl="node2" presStyleIdx="1" presStyleCnt="6"/>
      <dgm:spPr/>
      <dgm:t>
        <a:bodyPr/>
        <a:lstStyle/>
        <a:p>
          <a:endParaRPr lang="pt-BR"/>
        </a:p>
      </dgm:t>
    </dgm:pt>
    <dgm:pt modelId="{44DD62AB-C49E-4B07-A444-D1DF031DA15D}" type="pres">
      <dgm:prSet presAssocID="{E32C80A6-B1B9-4CF0-B9DC-A746707F8CA2}" presName="hierChild4" presStyleCnt="0"/>
      <dgm:spPr/>
    </dgm:pt>
    <dgm:pt modelId="{2E83DDC7-DCEC-41C7-8153-AD042B70D956}" type="pres">
      <dgm:prSet presAssocID="{0570A15A-B6F0-4A75-AE46-E46E0F416ECF}" presName="Name37" presStyleLbl="parChTrans1D3" presStyleIdx="0" presStyleCnt="9"/>
      <dgm:spPr/>
    </dgm:pt>
    <dgm:pt modelId="{86DFCFED-84D1-48C8-9645-82B78058E42F}" type="pres">
      <dgm:prSet presAssocID="{51D932B8-C7EC-43CA-B033-991D7DB71D1C}" presName="hierRoot2" presStyleCnt="0">
        <dgm:presLayoutVars>
          <dgm:hierBranch val="init"/>
        </dgm:presLayoutVars>
      </dgm:prSet>
      <dgm:spPr/>
    </dgm:pt>
    <dgm:pt modelId="{6E68D5FC-BDD7-48E4-932F-4A3760D03DAA}" type="pres">
      <dgm:prSet presAssocID="{51D932B8-C7EC-43CA-B033-991D7DB71D1C}" presName="rootComposite" presStyleCnt="0"/>
      <dgm:spPr/>
    </dgm:pt>
    <dgm:pt modelId="{EDBAC3ED-95A7-4733-BC1A-C0139E6A29CF}" type="pres">
      <dgm:prSet presAssocID="{51D932B8-C7EC-43CA-B033-991D7DB71D1C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3B4A7C-E635-4DBE-86C1-512A8CAA6B15}" type="pres">
      <dgm:prSet presAssocID="{51D932B8-C7EC-43CA-B033-991D7DB71D1C}" presName="rootConnector" presStyleLbl="node3" presStyleIdx="0" presStyleCnt="9"/>
      <dgm:spPr/>
      <dgm:t>
        <a:bodyPr/>
        <a:lstStyle/>
        <a:p>
          <a:endParaRPr lang="pt-BR"/>
        </a:p>
      </dgm:t>
    </dgm:pt>
    <dgm:pt modelId="{947F8703-426D-4995-A6E5-912125524996}" type="pres">
      <dgm:prSet presAssocID="{51D932B8-C7EC-43CA-B033-991D7DB71D1C}" presName="hierChild4" presStyleCnt="0"/>
      <dgm:spPr/>
    </dgm:pt>
    <dgm:pt modelId="{B1C7075C-652A-40A5-99C9-A97AA7AA9969}" type="pres">
      <dgm:prSet presAssocID="{51D932B8-C7EC-43CA-B033-991D7DB71D1C}" presName="hierChild5" presStyleCnt="0"/>
      <dgm:spPr/>
    </dgm:pt>
    <dgm:pt modelId="{48F5B201-3726-48F8-8E74-586117F26CDB}" type="pres">
      <dgm:prSet presAssocID="{3278A370-4A74-4393-ABE9-F46295FD865E}" presName="Name37" presStyleLbl="parChTrans1D3" presStyleIdx="1" presStyleCnt="9"/>
      <dgm:spPr/>
      <dgm:t>
        <a:bodyPr/>
        <a:lstStyle/>
        <a:p>
          <a:endParaRPr lang="pt-BR"/>
        </a:p>
      </dgm:t>
    </dgm:pt>
    <dgm:pt modelId="{68F09AF2-DB0B-4FBA-8214-D205CDE8C8FD}" type="pres">
      <dgm:prSet presAssocID="{F8478645-BC1C-4ED4-AE88-491C293744A7}" presName="hierRoot2" presStyleCnt="0">
        <dgm:presLayoutVars>
          <dgm:hierBranch val="init"/>
        </dgm:presLayoutVars>
      </dgm:prSet>
      <dgm:spPr/>
    </dgm:pt>
    <dgm:pt modelId="{C38C857A-7F86-480E-B1FD-D3018012564A}" type="pres">
      <dgm:prSet presAssocID="{F8478645-BC1C-4ED4-AE88-491C293744A7}" presName="rootComposite" presStyleCnt="0"/>
      <dgm:spPr/>
    </dgm:pt>
    <dgm:pt modelId="{A2815B6E-D326-43B0-A571-334321A341C6}" type="pres">
      <dgm:prSet presAssocID="{F8478645-BC1C-4ED4-AE88-491C293744A7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A9CD44-4EFF-4C0D-804E-3B6AE82C9660}" type="pres">
      <dgm:prSet presAssocID="{F8478645-BC1C-4ED4-AE88-491C293744A7}" presName="rootConnector" presStyleLbl="node3" presStyleIdx="1" presStyleCnt="9"/>
      <dgm:spPr/>
      <dgm:t>
        <a:bodyPr/>
        <a:lstStyle/>
        <a:p>
          <a:endParaRPr lang="pt-BR"/>
        </a:p>
      </dgm:t>
    </dgm:pt>
    <dgm:pt modelId="{FA1B6E55-12EB-4DEB-AB41-9C25906978B8}" type="pres">
      <dgm:prSet presAssocID="{F8478645-BC1C-4ED4-AE88-491C293744A7}" presName="hierChild4" presStyleCnt="0"/>
      <dgm:spPr/>
    </dgm:pt>
    <dgm:pt modelId="{3E324CDB-7CC6-451B-9D19-A085022DAFC0}" type="pres">
      <dgm:prSet presAssocID="{F8478645-BC1C-4ED4-AE88-491C293744A7}" presName="hierChild5" presStyleCnt="0"/>
      <dgm:spPr/>
    </dgm:pt>
    <dgm:pt modelId="{A954CA73-78D7-4B5E-AF63-3010068F1530}" type="pres">
      <dgm:prSet presAssocID="{E32C80A6-B1B9-4CF0-B9DC-A746707F8CA2}" presName="hierChild5" presStyleCnt="0"/>
      <dgm:spPr/>
    </dgm:pt>
    <dgm:pt modelId="{AA90C5B8-F9CC-491F-A7CF-24EA01996D1E}" type="pres">
      <dgm:prSet presAssocID="{1D80803C-D8C3-4769-BEB0-278DA5690F7E}" presName="Name37" presStyleLbl="parChTrans1D2" presStyleIdx="2" presStyleCnt="6"/>
      <dgm:spPr/>
      <dgm:t>
        <a:bodyPr/>
        <a:lstStyle/>
        <a:p>
          <a:endParaRPr lang="pt-BR"/>
        </a:p>
      </dgm:t>
    </dgm:pt>
    <dgm:pt modelId="{427082B4-2159-4C8B-91C4-F330FF9567C3}" type="pres">
      <dgm:prSet presAssocID="{1FBAAA08-5653-44C8-BFD5-9E3446044735}" presName="hierRoot2" presStyleCnt="0">
        <dgm:presLayoutVars>
          <dgm:hierBranch val="init"/>
        </dgm:presLayoutVars>
      </dgm:prSet>
      <dgm:spPr/>
    </dgm:pt>
    <dgm:pt modelId="{5200A8F9-D7AD-42A6-ADC6-F533E58CCF77}" type="pres">
      <dgm:prSet presAssocID="{1FBAAA08-5653-44C8-BFD5-9E3446044735}" presName="rootComposite" presStyleCnt="0"/>
      <dgm:spPr/>
    </dgm:pt>
    <dgm:pt modelId="{CF5A844E-108F-49E9-865F-D1485D68B26C}" type="pres">
      <dgm:prSet presAssocID="{1FBAAA08-5653-44C8-BFD5-9E3446044735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33E36DC-E5F0-4617-AB8B-EF35113A78F4}" type="pres">
      <dgm:prSet presAssocID="{1FBAAA08-5653-44C8-BFD5-9E3446044735}" presName="rootConnector" presStyleLbl="node2" presStyleIdx="2" presStyleCnt="6"/>
      <dgm:spPr/>
      <dgm:t>
        <a:bodyPr/>
        <a:lstStyle/>
        <a:p>
          <a:endParaRPr lang="pt-BR"/>
        </a:p>
      </dgm:t>
    </dgm:pt>
    <dgm:pt modelId="{461A7D4E-FDF3-4AFC-835E-1BA66C427888}" type="pres">
      <dgm:prSet presAssocID="{1FBAAA08-5653-44C8-BFD5-9E3446044735}" presName="hierChild4" presStyleCnt="0"/>
      <dgm:spPr/>
    </dgm:pt>
    <dgm:pt modelId="{0EAF31D4-4115-4C11-845C-59FD7F455DEC}" type="pres">
      <dgm:prSet presAssocID="{73CBEE91-7675-4C1A-B077-985AF1E6641C}" presName="Name37" presStyleLbl="parChTrans1D3" presStyleIdx="2" presStyleCnt="9"/>
      <dgm:spPr/>
      <dgm:t>
        <a:bodyPr/>
        <a:lstStyle/>
        <a:p>
          <a:endParaRPr lang="pt-BR"/>
        </a:p>
      </dgm:t>
    </dgm:pt>
    <dgm:pt modelId="{AF5B811B-CE82-4A4A-95B4-517A096FF62B}" type="pres">
      <dgm:prSet presAssocID="{6987A2B0-552C-404B-8D5B-7605D0C0CE13}" presName="hierRoot2" presStyleCnt="0">
        <dgm:presLayoutVars>
          <dgm:hierBranch val="init"/>
        </dgm:presLayoutVars>
      </dgm:prSet>
      <dgm:spPr/>
    </dgm:pt>
    <dgm:pt modelId="{1D1E8BAF-4BF2-422D-A1E5-A21790E53814}" type="pres">
      <dgm:prSet presAssocID="{6987A2B0-552C-404B-8D5B-7605D0C0CE13}" presName="rootComposite" presStyleCnt="0"/>
      <dgm:spPr/>
    </dgm:pt>
    <dgm:pt modelId="{55272A44-BB5A-460F-B8C8-A77EADDCE3B7}" type="pres">
      <dgm:prSet presAssocID="{6987A2B0-552C-404B-8D5B-7605D0C0CE13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CFF0AD-B72B-4924-8991-AAA1AC82F042}" type="pres">
      <dgm:prSet presAssocID="{6987A2B0-552C-404B-8D5B-7605D0C0CE13}" presName="rootConnector" presStyleLbl="node3" presStyleIdx="2" presStyleCnt="9"/>
      <dgm:spPr/>
      <dgm:t>
        <a:bodyPr/>
        <a:lstStyle/>
        <a:p>
          <a:endParaRPr lang="pt-BR"/>
        </a:p>
      </dgm:t>
    </dgm:pt>
    <dgm:pt modelId="{2E3139A3-40A1-4DAB-8DCA-A45322F26096}" type="pres">
      <dgm:prSet presAssocID="{6987A2B0-552C-404B-8D5B-7605D0C0CE13}" presName="hierChild4" presStyleCnt="0"/>
      <dgm:spPr/>
    </dgm:pt>
    <dgm:pt modelId="{79C1E0AD-48A8-4EEE-9C0F-AC3C6AB805D8}" type="pres">
      <dgm:prSet presAssocID="{6987A2B0-552C-404B-8D5B-7605D0C0CE13}" presName="hierChild5" presStyleCnt="0"/>
      <dgm:spPr/>
    </dgm:pt>
    <dgm:pt modelId="{254D5D65-2287-4F41-AB7A-939B18C62482}" type="pres">
      <dgm:prSet presAssocID="{1FBAAA08-5653-44C8-BFD5-9E3446044735}" presName="hierChild5" presStyleCnt="0"/>
      <dgm:spPr/>
    </dgm:pt>
    <dgm:pt modelId="{754499E3-5E97-48DA-90CE-0C9443D62730}" type="pres">
      <dgm:prSet presAssocID="{53D00769-BC6B-420C-92BC-7F1C80AC142B}" presName="Name37" presStyleLbl="parChTrans1D2" presStyleIdx="3" presStyleCnt="6"/>
      <dgm:spPr/>
      <dgm:t>
        <a:bodyPr/>
        <a:lstStyle/>
        <a:p>
          <a:endParaRPr lang="pt-BR"/>
        </a:p>
      </dgm:t>
    </dgm:pt>
    <dgm:pt modelId="{7C7B555A-23EF-4F55-9D8A-37B44C188A49}" type="pres">
      <dgm:prSet presAssocID="{3D552559-8B88-44F3-8B25-08B313D38418}" presName="hierRoot2" presStyleCnt="0">
        <dgm:presLayoutVars>
          <dgm:hierBranch val="init"/>
        </dgm:presLayoutVars>
      </dgm:prSet>
      <dgm:spPr/>
    </dgm:pt>
    <dgm:pt modelId="{CECF7E15-F61B-44DE-8FFC-FC642D3A8391}" type="pres">
      <dgm:prSet presAssocID="{3D552559-8B88-44F3-8B25-08B313D38418}" presName="rootComposite" presStyleCnt="0"/>
      <dgm:spPr/>
    </dgm:pt>
    <dgm:pt modelId="{EE6EAC87-6FE9-4A55-ADFF-94ED1D7E1F9B}" type="pres">
      <dgm:prSet presAssocID="{3D552559-8B88-44F3-8B25-08B313D38418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A5F820-8905-460F-9EEA-08D87665BAE4}" type="pres">
      <dgm:prSet presAssocID="{3D552559-8B88-44F3-8B25-08B313D38418}" presName="rootConnector" presStyleLbl="node2" presStyleIdx="3" presStyleCnt="6"/>
      <dgm:spPr/>
      <dgm:t>
        <a:bodyPr/>
        <a:lstStyle/>
        <a:p>
          <a:endParaRPr lang="pt-BR"/>
        </a:p>
      </dgm:t>
    </dgm:pt>
    <dgm:pt modelId="{FC8717DB-75E8-4D8F-B1B6-AD296F658DE6}" type="pres">
      <dgm:prSet presAssocID="{3D552559-8B88-44F3-8B25-08B313D38418}" presName="hierChild4" presStyleCnt="0"/>
      <dgm:spPr/>
    </dgm:pt>
    <dgm:pt modelId="{87E1B46B-D497-4BE2-8BF1-C5A88BEAE2A5}" type="pres">
      <dgm:prSet presAssocID="{7D139BA5-02B8-4F69-9A1F-739149101076}" presName="Name37" presStyleLbl="parChTrans1D3" presStyleIdx="3" presStyleCnt="9"/>
      <dgm:spPr/>
      <dgm:t>
        <a:bodyPr/>
        <a:lstStyle/>
        <a:p>
          <a:endParaRPr lang="pt-BR"/>
        </a:p>
      </dgm:t>
    </dgm:pt>
    <dgm:pt modelId="{989F62F3-53CF-4AE3-B98B-0FB41F0F32E1}" type="pres">
      <dgm:prSet presAssocID="{220080E8-E4AB-4FB8-92D6-6C99412A5795}" presName="hierRoot2" presStyleCnt="0">
        <dgm:presLayoutVars>
          <dgm:hierBranch val="init"/>
        </dgm:presLayoutVars>
      </dgm:prSet>
      <dgm:spPr/>
    </dgm:pt>
    <dgm:pt modelId="{3D38162F-FEE6-4921-97F7-CEF760CB402F}" type="pres">
      <dgm:prSet presAssocID="{220080E8-E4AB-4FB8-92D6-6C99412A5795}" presName="rootComposite" presStyleCnt="0"/>
      <dgm:spPr/>
    </dgm:pt>
    <dgm:pt modelId="{A1685A6C-B992-429A-B432-A9DDF9AB3182}" type="pres">
      <dgm:prSet presAssocID="{220080E8-E4AB-4FB8-92D6-6C99412A5795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7AE77B-2AC9-4CF9-BB74-A7FC60FEAC07}" type="pres">
      <dgm:prSet presAssocID="{220080E8-E4AB-4FB8-92D6-6C99412A5795}" presName="rootConnector" presStyleLbl="node3" presStyleIdx="3" presStyleCnt="9"/>
      <dgm:spPr/>
      <dgm:t>
        <a:bodyPr/>
        <a:lstStyle/>
        <a:p>
          <a:endParaRPr lang="pt-BR"/>
        </a:p>
      </dgm:t>
    </dgm:pt>
    <dgm:pt modelId="{8AB74CA6-340F-4595-961B-E1D57654ED9A}" type="pres">
      <dgm:prSet presAssocID="{220080E8-E4AB-4FB8-92D6-6C99412A5795}" presName="hierChild4" presStyleCnt="0"/>
      <dgm:spPr/>
    </dgm:pt>
    <dgm:pt modelId="{8057B13F-1972-42C1-A205-517D5C9E689F}" type="pres">
      <dgm:prSet presAssocID="{220080E8-E4AB-4FB8-92D6-6C99412A5795}" presName="hierChild5" presStyleCnt="0"/>
      <dgm:spPr/>
    </dgm:pt>
    <dgm:pt modelId="{44F416AD-74D3-49D6-884F-29251ED296C9}" type="pres">
      <dgm:prSet presAssocID="{ABFA1E0B-97FF-4EE1-B72F-F2583CD509B3}" presName="Name37" presStyleLbl="parChTrans1D3" presStyleIdx="4" presStyleCnt="9"/>
      <dgm:spPr/>
      <dgm:t>
        <a:bodyPr/>
        <a:lstStyle/>
        <a:p>
          <a:endParaRPr lang="pt-BR"/>
        </a:p>
      </dgm:t>
    </dgm:pt>
    <dgm:pt modelId="{F90E84C0-5A73-4DC8-A03B-5AF05C85A8A3}" type="pres">
      <dgm:prSet presAssocID="{AB7BBC1B-44FA-4335-BE52-A811A5DB021B}" presName="hierRoot2" presStyleCnt="0">
        <dgm:presLayoutVars>
          <dgm:hierBranch val="init"/>
        </dgm:presLayoutVars>
      </dgm:prSet>
      <dgm:spPr/>
    </dgm:pt>
    <dgm:pt modelId="{EB7847A0-87FE-4333-A1DB-507C7E8904AD}" type="pres">
      <dgm:prSet presAssocID="{AB7BBC1B-44FA-4335-BE52-A811A5DB021B}" presName="rootComposite" presStyleCnt="0"/>
      <dgm:spPr/>
    </dgm:pt>
    <dgm:pt modelId="{6C2B3E35-D286-4F99-9AA4-FB98A2FC731B}" type="pres">
      <dgm:prSet presAssocID="{AB7BBC1B-44FA-4335-BE52-A811A5DB021B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BA4AE8-B8E7-4DDD-9505-68C487519175}" type="pres">
      <dgm:prSet presAssocID="{AB7BBC1B-44FA-4335-BE52-A811A5DB021B}" presName="rootConnector" presStyleLbl="node3" presStyleIdx="4" presStyleCnt="9"/>
      <dgm:spPr/>
      <dgm:t>
        <a:bodyPr/>
        <a:lstStyle/>
        <a:p>
          <a:endParaRPr lang="pt-BR"/>
        </a:p>
      </dgm:t>
    </dgm:pt>
    <dgm:pt modelId="{41BD541B-7202-4C7C-8FC8-40E2DB682077}" type="pres">
      <dgm:prSet presAssocID="{AB7BBC1B-44FA-4335-BE52-A811A5DB021B}" presName="hierChild4" presStyleCnt="0"/>
      <dgm:spPr/>
    </dgm:pt>
    <dgm:pt modelId="{3C96CBD9-0A34-4516-A763-5AA9FB549C17}" type="pres">
      <dgm:prSet presAssocID="{AB7BBC1B-44FA-4335-BE52-A811A5DB021B}" presName="hierChild5" presStyleCnt="0"/>
      <dgm:spPr/>
    </dgm:pt>
    <dgm:pt modelId="{594A8C8D-7ACF-4648-900B-F7264D7CB439}" type="pres">
      <dgm:prSet presAssocID="{3D552559-8B88-44F3-8B25-08B313D38418}" presName="hierChild5" presStyleCnt="0"/>
      <dgm:spPr/>
    </dgm:pt>
    <dgm:pt modelId="{86EC3AD9-1E85-46B8-B4D7-29AB73F41E57}" type="pres">
      <dgm:prSet presAssocID="{CB22EC09-5BA3-44E0-AA6A-B6B97E33569D}" presName="Name37" presStyleLbl="parChTrans1D2" presStyleIdx="4" presStyleCnt="6"/>
      <dgm:spPr/>
      <dgm:t>
        <a:bodyPr/>
        <a:lstStyle/>
        <a:p>
          <a:endParaRPr lang="pt-BR"/>
        </a:p>
      </dgm:t>
    </dgm:pt>
    <dgm:pt modelId="{B1525C29-FB0A-4141-98FD-2D76C92196A8}" type="pres">
      <dgm:prSet presAssocID="{E88E6ED4-D476-49B0-A5A7-A8D227972BBB}" presName="hierRoot2" presStyleCnt="0">
        <dgm:presLayoutVars>
          <dgm:hierBranch val="init"/>
        </dgm:presLayoutVars>
      </dgm:prSet>
      <dgm:spPr/>
    </dgm:pt>
    <dgm:pt modelId="{D89483D4-AD33-4272-BC3D-73B2866C8EB8}" type="pres">
      <dgm:prSet presAssocID="{E88E6ED4-D476-49B0-A5A7-A8D227972BBB}" presName="rootComposite" presStyleCnt="0"/>
      <dgm:spPr/>
    </dgm:pt>
    <dgm:pt modelId="{09D3FD01-1932-433E-8145-6138D9C96A2B}" type="pres">
      <dgm:prSet presAssocID="{E88E6ED4-D476-49B0-A5A7-A8D227972BBB}" presName="rootText" presStyleLbl="node2" presStyleIdx="4" presStyleCnt="6" custScaleX="1056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6672B8-DAB3-4B22-9446-13FD41297DE7}" type="pres">
      <dgm:prSet presAssocID="{E88E6ED4-D476-49B0-A5A7-A8D227972BBB}" presName="rootConnector" presStyleLbl="node2" presStyleIdx="4" presStyleCnt="6"/>
      <dgm:spPr/>
      <dgm:t>
        <a:bodyPr/>
        <a:lstStyle/>
        <a:p>
          <a:endParaRPr lang="pt-BR"/>
        </a:p>
      </dgm:t>
    </dgm:pt>
    <dgm:pt modelId="{EE60BC08-AC4A-4047-A404-70333D329DCB}" type="pres">
      <dgm:prSet presAssocID="{E88E6ED4-D476-49B0-A5A7-A8D227972BBB}" presName="hierChild4" presStyleCnt="0"/>
      <dgm:spPr/>
    </dgm:pt>
    <dgm:pt modelId="{DA604A13-451E-41AC-ACF6-3AC28F45B265}" type="pres">
      <dgm:prSet presAssocID="{33AB10F5-60AA-428B-A7FB-F521BA49BC9E}" presName="Name37" presStyleLbl="parChTrans1D3" presStyleIdx="5" presStyleCnt="9"/>
      <dgm:spPr/>
      <dgm:t>
        <a:bodyPr/>
        <a:lstStyle/>
        <a:p>
          <a:endParaRPr lang="pt-BR"/>
        </a:p>
      </dgm:t>
    </dgm:pt>
    <dgm:pt modelId="{99EC4940-05DB-48B7-B172-8FF18868B6B4}" type="pres">
      <dgm:prSet presAssocID="{948FC518-92E4-4141-9AE9-372E74461D29}" presName="hierRoot2" presStyleCnt="0">
        <dgm:presLayoutVars>
          <dgm:hierBranch val="init"/>
        </dgm:presLayoutVars>
      </dgm:prSet>
      <dgm:spPr/>
    </dgm:pt>
    <dgm:pt modelId="{58990F5C-89FA-4672-88D5-5507C4B2B34F}" type="pres">
      <dgm:prSet presAssocID="{948FC518-92E4-4141-9AE9-372E74461D29}" presName="rootComposite" presStyleCnt="0"/>
      <dgm:spPr/>
    </dgm:pt>
    <dgm:pt modelId="{884185A0-D851-4E8A-ABE0-7622E9F2C032}" type="pres">
      <dgm:prSet presAssocID="{948FC518-92E4-4141-9AE9-372E74461D29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FE9208-A1C8-424A-874D-1808F64D4531}" type="pres">
      <dgm:prSet presAssocID="{948FC518-92E4-4141-9AE9-372E74461D29}" presName="rootConnector" presStyleLbl="node3" presStyleIdx="5" presStyleCnt="9"/>
      <dgm:spPr/>
      <dgm:t>
        <a:bodyPr/>
        <a:lstStyle/>
        <a:p>
          <a:endParaRPr lang="pt-BR"/>
        </a:p>
      </dgm:t>
    </dgm:pt>
    <dgm:pt modelId="{BD017A34-44A5-48B7-9F74-4F06E681F7BB}" type="pres">
      <dgm:prSet presAssocID="{948FC518-92E4-4141-9AE9-372E74461D29}" presName="hierChild4" presStyleCnt="0"/>
      <dgm:spPr/>
    </dgm:pt>
    <dgm:pt modelId="{2DEB40D2-5C95-4C98-8963-F7D2144B02AF}" type="pres">
      <dgm:prSet presAssocID="{948FC518-92E4-4141-9AE9-372E74461D29}" presName="hierChild5" presStyleCnt="0"/>
      <dgm:spPr/>
    </dgm:pt>
    <dgm:pt modelId="{CFB7005D-5E59-4491-8FC3-5F62AE88F7D9}" type="pres">
      <dgm:prSet presAssocID="{BEF288B6-8190-4C05-8E85-F32AE68086B6}" presName="Name37" presStyleLbl="parChTrans1D3" presStyleIdx="6" presStyleCnt="9"/>
      <dgm:spPr/>
      <dgm:t>
        <a:bodyPr/>
        <a:lstStyle/>
        <a:p>
          <a:endParaRPr lang="pt-BR"/>
        </a:p>
      </dgm:t>
    </dgm:pt>
    <dgm:pt modelId="{245D53D8-CE23-471F-821A-140A67480D18}" type="pres">
      <dgm:prSet presAssocID="{708D657A-D0E7-4412-A8C2-C881BE22E244}" presName="hierRoot2" presStyleCnt="0">
        <dgm:presLayoutVars>
          <dgm:hierBranch val="init"/>
        </dgm:presLayoutVars>
      </dgm:prSet>
      <dgm:spPr/>
    </dgm:pt>
    <dgm:pt modelId="{DF9A64B5-80EC-4344-B9B5-6382AC556BC1}" type="pres">
      <dgm:prSet presAssocID="{708D657A-D0E7-4412-A8C2-C881BE22E244}" presName="rootComposite" presStyleCnt="0"/>
      <dgm:spPr/>
    </dgm:pt>
    <dgm:pt modelId="{FAD712BB-7D82-4FA2-8CBC-E209D3B81303}" type="pres">
      <dgm:prSet presAssocID="{708D657A-D0E7-4412-A8C2-C881BE22E244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B789BC-AF0E-423B-B7D6-8438B9715157}" type="pres">
      <dgm:prSet presAssocID="{708D657A-D0E7-4412-A8C2-C881BE22E244}" presName="rootConnector" presStyleLbl="node3" presStyleIdx="6" presStyleCnt="9"/>
      <dgm:spPr/>
      <dgm:t>
        <a:bodyPr/>
        <a:lstStyle/>
        <a:p>
          <a:endParaRPr lang="pt-BR"/>
        </a:p>
      </dgm:t>
    </dgm:pt>
    <dgm:pt modelId="{ABF112A0-D303-499E-AE2A-A953A9FC910E}" type="pres">
      <dgm:prSet presAssocID="{708D657A-D0E7-4412-A8C2-C881BE22E244}" presName="hierChild4" presStyleCnt="0"/>
      <dgm:spPr/>
    </dgm:pt>
    <dgm:pt modelId="{56B0AC61-7B0D-4533-9E5B-8FC48EFC76A8}" type="pres">
      <dgm:prSet presAssocID="{708D657A-D0E7-4412-A8C2-C881BE22E244}" presName="hierChild5" presStyleCnt="0"/>
      <dgm:spPr/>
    </dgm:pt>
    <dgm:pt modelId="{8FD0166E-E945-427B-A2F5-10398BCA859D}" type="pres">
      <dgm:prSet presAssocID="{E88E6ED4-D476-49B0-A5A7-A8D227972BBB}" presName="hierChild5" presStyleCnt="0"/>
      <dgm:spPr/>
    </dgm:pt>
    <dgm:pt modelId="{874EF1AF-B2E3-47E5-B4D1-BA6BC8D3AEB2}" type="pres">
      <dgm:prSet presAssocID="{FC950CB0-B0C7-4D3E-BAE7-1CAD464F67F7}" presName="Name37" presStyleLbl="parChTrans1D2" presStyleIdx="5" presStyleCnt="6"/>
      <dgm:spPr/>
      <dgm:t>
        <a:bodyPr/>
        <a:lstStyle/>
        <a:p>
          <a:endParaRPr lang="pt-BR"/>
        </a:p>
      </dgm:t>
    </dgm:pt>
    <dgm:pt modelId="{8DDD6A91-BBF3-42FB-9B0F-5214895C144B}" type="pres">
      <dgm:prSet presAssocID="{151DF0B3-32D1-43D5-9747-56DB5B024638}" presName="hierRoot2" presStyleCnt="0">
        <dgm:presLayoutVars>
          <dgm:hierBranch val="init"/>
        </dgm:presLayoutVars>
      </dgm:prSet>
      <dgm:spPr/>
    </dgm:pt>
    <dgm:pt modelId="{B6776EEC-CCB3-4875-825C-9426B12F4914}" type="pres">
      <dgm:prSet presAssocID="{151DF0B3-32D1-43D5-9747-56DB5B024638}" presName="rootComposite" presStyleCnt="0"/>
      <dgm:spPr/>
    </dgm:pt>
    <dgm:pt modelId="{3FEF6B4D-8FE0-4368-A788-AE7E7C5DD708}" type="pres">
      <dgm:prSet presAssocID="{151DF0B3-32D1-43D5-9747-56DB5B024638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3DD7A7-4214-4800-9E6B-FDE4FC309CD1}" type="pres">
      <dgm:prSet presAssocID="{151DF0B3-32D1-43D5-9747-56DB5B024638}" presName="rootConnector" presStyleLbl="node2" presStyleIdx="5" presStyleCnt="6"/>
      <dgm:spPr/>
      <dgm:t>
        <a:bodyPr/>
        <a:lstStyle/>
        <a:p>
          <a:endParaRPr lang="pt-BR"/>
        </a:p>
      </dgm:t>
    </dgm:pt>
    <dgm:pt modelId="{11ABAA5D-AE38-4D34-AD27-99D18B4C5A13}" type="pres">
      <dgm:prSet presAssocID="{151DF0B3-32D1-43D5-9747-56DB5B024638}" presName="hierChild4" presStyleCnt="0"/>
      <dgm:spPr/>
    </dgm:pt>
    <dgm:pt modelId="{355EEF4C-A42A-4CAD-96B0-4883F10DC9FB}" type="pres">
      <dgm:prSet presAssocID="{DF03FF82-8588-4721-8332-B2BB7F79BC68}" presName="Name37" presStyleLbl="parChTrans1D3" presStyleIdx="7" presStyleCnt="9"/>
      <dgm:spPr/>
    </dgm:pt>
    <dgm:pt modelId="{6AC0F959-F459-4A8C-A07E-BB8EE8FB6D0F}" type="pres">
      <dgm:prSet presAssocID="{DFDF5657-5BB5-4C9A-829E-BE2423C8BB93}" presName="hierRoot2" presStyleCnt="0">
        <dgm:presLayoutVars>
          <dgm:hierBranch val="init"/>
        </dgm:presLayoutVars>
      </dgm:prSet>
      <dgm:spPr/>
    </dgm:pt>
    <dgm:pt modelId="{4A1AF5F5-FFBD-4919-B25D-ECD1497EC3A9}" type="pres">
      <dgm:prSet presAssocID="{DFDF5657-5BB5-4C9A-829E-BE2423C8BB93}" presName="rootComposite" presStyleCnt="0"/>
      <dgm:spPr/>
    </dgm:pt>
    <dgm:pt modelId="{B6E16F30-79BF-4169-B7C1-960F42E2588D}" type="pres">
      <dgm:prSet presAssocID="{DFDF5657-5BB5-4C9A-829E-BE2423C8BB93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6015DB-1392-47F6-8149-70D555D2E9AC}" type="pres">
      <dgm:prSet presAssocID="{DFDF5657-5BB5-4C9A-829E-BE2423C8BB93}" presName="rootConnector" presStyleLbl="node3" presStyleIdx="7" presStyleCnt="9"/>
      <dgm:spPr/>
      <dgm:t>
        <a:bodyPr/>
        <a:lstStyle/>
        <a:p>
          <a:endParaRPr lang="pt-BR"/>
        </a:p>
      </dgm:t>
    </dgm:pt>
    <dgm:pt modelId="{469D3932-1AFC-4777-AF6E-45DF056BD901}" type="pres">
      <dgm:prSet presAssocID="{DFDF5657-5BB5-4C9A-829E-BE2423C8BB93}" presName="hierChild4" presStyleCnt="0"/>
      <dgm:spPr/>
    </dgm:pt>
    <dgm:pt modelId="{4F3592F5-9F02-49CD-9056-D8799EE12996}" type="pres">
      <dgm:prSet presAssocID="{DFDF5657-5BB5-4C9A-829E-BE2423C8BB93}" presName="hierChild5" presStyleCnt="0"/>
      <dgm:spPr/>
    </dgm:pt>
    <dgm:pt modelId="{1B88D25B-8808-48D7-A96A-3CA3A8072BD2}" type="pres">
      <dgm:prSet presAssocID="{DB55D422-76F7-4E19-A725-EBE9D7C9F295}" presName="Name37" presStyleLbl="parChTrans1D3" presStyleIdx="8" presStyleCnt="9"/>
      <dgm:spPr/>
      <dgm:t>
        <a:bodyPr/>
        <a:lstStyle/>
        <a:p>
          <a:endParaRPr lang="pt-BR"/>
        </a:p>
      </dgm:t>
    </dgm:pt>
    <dgm:pt modelId="{97151D9D-1658-4A72-8761-826DDFF565B5}" type="pres">
      <dgm:prSet presAssocID="{5DE29087-4E07-4F69-AA37-8878D0A45268}" presName="hierRoot2" presStyleCnt="0">
        <dgm:presLayoutVars>
          <dgm:hierBranch val="init"/>
        </dgm:presLayoutVars>
      </dgm:prSet>
      <dgm:spPr/>
    </dgm:pt>
    <dgm:pt modelId="{B42F51A2-4C67-495E-B6E3-CFA34AB56F64}" type="pres">
      <dgm:prSet presAssocID="{5DE29087-4E07-4F69-AA37-8878D0A45268}" presName="rootComposite" presStyleCnt="0"/>
      <dgm:spPr/>
    </dgm:pt>
    <dgm:pt modelId="{ADA28F74-B6AA-4CE7-A92E-28C7EEBA9BED}" type="pres">
      <dgm:prSet presAssocID="{5DE29087-4E07-4F69-AA37-8878D0A45268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37556D-08E5-4051-B45E-767A963792A1}" type="pres">
      <dgm:prSet presAssocID="{5DE29087-4E07-4F69-AA37-8878D0A45268}" presName="rootConnector" presStyleLbl="node3" presStyleIdx="8" presStyleCnt="9"/>
      <dgm:spPr/>
      <dgm:t>
        <a:bodyPr/>
        <a:lstStyle/>
        <a:p>
          <a:endParaRPr lang="pt-BR"/>
        </a:p>
      </dgm:t>
    </dgm:pt>
    <dgm:pt modelId="{67B6EA0D-B166-45B2-B951-6D1C931C572A}" type="pres">
      <dgm:prSet presAssocID="{5DE29087-4E07-4F69-AA37-8878D0A45268}" presName="hierChild4" presStyleCnt="0"/>
      <dgm:spPr/>
    </dgm:pt>
    <dgm:pt modelId="{EE79264C-79F9-4A5C-B930-D95073CFBBBB}" type="pres">
      <dgm:prSet presAssocID="{5DE29087-4E07-4F69-AA37-8878D0A45268}" presName="hierChild5" presStyleCnt="0"/>
      <dgm:spPr/>
    </dgm:pt>
    <dgm:pt modelId="{97FC575C-D6D1-4E0B-BAE1-109161782957}" type="pres">
      <dgm:prSet presAssocID="{151DF0B3-32D1-43D5-9747-56DB5B024638}" presName="hierChild5" presStyleCnt="0"/>
      <dgm:spPr/>
    </dgm:pt>
    <dgm:pt modelId="{2F9BEDA8-9693-4FB6-B528-60C57A6CAD3F}" type="pres">
      <dgm:prSet presAssocID="{D7E550EF-3D3A-4D7A-A069-3A94E1E3BC88}" presName="hierChild3" presStyleCnt="0"/>
      <dgm:spPr/>
      <dgm:t>
        <a:bodyPr/>
        <a:lstStyle/>
        <a:p>
          <a:endParaRPr lang="pt-BR"/>
        </a:p>
      </dgm:t>
    </dgm:pt>
  </dgm:ptLst>
  <dgm:cxnLst>
    <dgm:cxn modelId="{BE9EAC3D-69D5-4129-9B0B-4F504F7A5EFF}" type="presOf" srcId="{151DF0B3-32D1-43D5-9747-56DB5B024638}" destId="{3FEF6B4D-8FE0-4368-A788-AE7E7C5DD708}" srcOrd="0" destOrd="0" presId="urn:microsoft.com/office/officeart/2005/8/layout/orgChart1"/>
    <dgm:cxn modelId="{DD295243-7330-4F2A-9309-9D24850D7A63}" type="presOf" srcId="{AB7BBC1B-44FA-4335-BE52-A811A5DB021B}" destId="{6C2B3E35-D286-4F99-9AA4-FB98A2FC731B}" srcOrd="0" destOrd="0" presId="urn:microsoft.com/office/officeart/2005/8/layout/orgChart1"/>
    <dgm:cxn modelId="{1D0DA8EE-DA8E-428E-BC17-0987975145AF}" type="presOf" srcId="{E88E6ED4-D476-49B0-A5A7-A8D227972BBB}" destId="{09D3FD01-1932-433E-8145-6138D9C96A2B}" srcOrd="0" destOrd="0" presId="urn:microsoft.com/office/officeart/2005/8/layout/orgChart1"/>
    <dgm:cxn modelId="{C328C43C-0129-48DD-B877-9DA37C873518}" type="presOf" srcId="{51D932B8-C7EC-43CA-B033-991D7DB71D1C}" destId="{EDBAC3ED-95A7-4733-BC1A-C0139E6A29CF}" srcOrd="0" destOrd="0" presId="urn:microsoft.com/office/officeart/2005/8/layout/orgChart1"/>
    <dgm:cxn modelId="{2B0879D2-EF66-429C-A75F-305928AB23FA}" type="presOf" srcId="{33AB10F5-60AA-428B-A7FB-F521BA49BC9E}" destId="{DA604A13-451E-41AC-ACF6-3AC28F45B265}" srcOrd="0" destOrd="0" presId="urn:microsoft.com/office/officeart/2005/8/layout/orgChart1"/>
    <dgm:cxn modelId="{368647B5-FD82-4238-A286-5F97328A41A8}" type="presOf" srcId="{BEF288B6-8190-4C05-8E85-F32AE68086B6}" destId="{CFB7005D-5E59-4491-8FC3-5F62AE88F7D9}" srcOrd="0" destOrd="0" presId="urn:microsoft.com/office/officeart/2005/8/layout/orgChart1"/>
    <dgm:cxn modelId="{CFF174D3-828F-4655-9A0B-B235FE9041DD}" srcId="{3D552559-8B88-44F3-8B25-08B313D38418}" destId="{220080E8-E4AB-4FB8-92D6-6C99412A5795}" srcOrd="0" destOrd="0" parTransId="{7D139BA5-02B8-4F69-9A1F-739149101076}" sibTransId="{524824EC-DD77-4852-B16F-65B4877227C8}"/>
    <dgm:cxn modelId="{CA80AD97-52CD-4CCC-8EB6-5424275E6C49}" type="presOf" srcId="{220080E8-E4AB-4FB8-92D6-6C99412A5795}" destId="{A1685A6C-B992-429A-B432-A9DDF9AB3182}" srcOrd="0" destOrd="0" presId="urn:microsoft.com/office/officeart/2005/8/layout/orgChart1"/>
    <dgm:cxn modelId="{86902143-7D62-477C-9EF0-48599D1F2354}" type="presOf" srcId="{AFCBCC0B-8C9C-420F-9BED-7B1F75C0173D}" destId="{79C84A5F-A535-465C-A2DF-D4D348F6285F}" srcOrd="1" destOrd="0" presId="urn:microsoft.com/office/officeart/2005/8/layout/orgChart1"/>
    <dgm:cxn modelId="{B4F73986-DCB7-4A8B-96C0-73362BDE0E69}" type="presOf" srcId="{1FBAAA08-5653-44C8-BFD5-9E3446044735}" destId="{D33E36DC-E5F0-4617-AB8B-EF35113A78F4}" srcOrd="1" destOrd="0" presId="urn:microsoft.com/office/officeart/2005/8/layout/orgChart1"/>
    <dgm:cxn modelId="{1F2A30C1-86A5-4FD9-A3D5-A023C3B582DF}" type="presOf" srcId="{948FC518-92E4-4141-9AE9-372E74461D29}" destId="{884185A0-D851-4E8A-ABE0-7622E9F2C032}" srcOrd="0" destOrd="0" presId="urn:microsoft.com/office/officeart/2005/8/layout/orgChart1"/>
    <dgm:cxn modelId="{1F02729A-7444-46E0-8039-C1B3AA7B3BFE}" srcId="{1FBAAA08-5653-44C8-BFD5-9E3446044735}" destId="{6987A2B0-552C-404B-8D5B-7605D0C0CE13}" srcOrd="0" destOrd="0" parTransId="{73CBEE91-7675-4C1A-B077-985AF1E6641C}" sibTransId="{98D7AA2D-77A0-431A-96CB-0A190F45859C}"/>
    <dgm:cxn modelId="{086ED6D2-5BAE-4713-9EF3-5079ADEB0EF7}" srcId="{D7E550EF-3D3A-4D7A-A069-3A94E1E3BC88}" destId="{E32C80A6-B1B9-4CF0-B9DC-A746707F8CA2}" srcOrd="1" destOrd="0" parTransId="{AE54AF21-E00A-4D0B-B366-DB3A7BC9289F}" sibTransId="{B769F635-B0BA-4E1A-AF56-67E2482F3ACA}"/>
    <dgm:cxn modelId="{40D63555-D867-4FF2-832C-4D6C23502B1F}" type="presOf" srcId="{DFDF5657-5BB5-4C9A-829E-BE2423C8BB93}" destId="{156015DB-1392-47F6-8149-70D555D2E9AC}" srcOrd="1" destOrd="0" presId="urn:microsoft.com/office/officeart/2005/8/layout/orgChart1"/>
    <dgm:cxn modelId="{36F72337-AC96-44F1-ACFB-910BB695B0E6}" srcId="{3D552559-8B88-44F3-8B25-08B313D38418}" destId="{AB7BBC1B-44FA-4335-BE52-A811A5DB021B}" srcOrd="1" destOrd="0" parTransId="{ABFA1E0B-97FF-4EE1-B72F-F2583CD509B3}" sibTransId="{D4C74F80-95DD-423A-AF75-7339BBDD05C1}"/>
    <dgm:cxn modelId="{0A6E2851-BD6F-4FE2-BA86-BF564932BC39}" type="presOf" srcId="{ABFA1E0B-97FF-4EE1-B72F-F2583CD509B3}" destId="{44F416AD-74D3-49D6-884F-29251ED296C9}" srcOrd="0" destOrd="0" presId="urn:microsoft.com/office/officeart/2005/8/layout/orgChart1"/>
    <dgm:cxn modelId="{DD0AE401-D579-4230-96ED-4354173F6EA5}" type="presOf" srcId="{51D932B8-C7EC-43CA-B033-991D7DB71D1C}" destId="{513B4A7C-E635-4DBE-86C1-512A8CAA6B15}" srcOrd="1" destOrd="0" presId="urn:microsoft.com/office/officeart/2005/8/layout/orgChart1"/>
    <dgm:cxn modelId="{B852ADD4-94FD-4644-8773-5BC53F0E6F05}" srcId="{D7E550EF-3D3A-4D7A-A069-3A94E1E3BC88}" destId="{E88E6ED4-D476-49B0-A5A7-A8D227972BBB}" srcOrd="4" destOrd="0" parTransId="{CB22EC09-5BA3-44E0-AA6A-B6B97E33569D}" sibTransId="{880F3C8A-E5E8-4E1D-AD6B-62C02DF965D7}"/>
    <dgm:cxn modelId="{40DD74AD-FA07-4558-B0F8-CD044D096F94}" type="presOf" srcId="{73CBEE91-7675-4C1A-B077-985AF1E6641C}" destId="{0EAF31D4-4115-4C11-845C-59FD7F455DEC}" srcOrd="0" destOrd="0" presId="urn:microsoft.com/office/officeart/2005/8/layout/orgChart1"/>
    <dgm:cxn modelId="{3BCF15AB-5548-4B97-BEE3-7C2D868764C3}" type="presOf" srcId="{5DE29087-4E07-4F69-AA37-8878D0A45268}" destId="{C937556D-08E5-4051-B45E-767A963792A1}" srcOrd="1" destOrd="0" presId="urn:microsoft.com/office/officeart/2005/8/layout/orgChart1"/>
    <dgm:cxn modelId="{98E80AEF-10A5-4C27-87FD-5D60E9826BB2}" srcId="{E88E6ED4-D476-49B0-A5A7-A8D227972BBB}" destId="{708D657A-D0E7-4412-A8C2-C881BE22E244}" srcOrd="1" destOrd="0" parTransId="{BEF288B6-8190-4C05-8E85-F32AE68086B6}" sibTransId="{88EE06B4-73BB-4D1C-8914-66AF69208883}"/>
    <dgm:cxn modelId="{8797DE1D-0E3E-44F7-899F-B6030B790420}" type="presOf" srcId="{708D657A-D0E7-4412-A8C2-C881BE22E244}" destId="{33B789BC-AF0E-423B-B7D6-8438B9715157}" srcOrd="1" destOrd="0" presId="urn:microsoft.com/office/officeart/2005/8/layout/orgChart1"/>
    <dgm:cxn modelId="{3DB2902A-9CE5-4D7E-ACC6-F23DFF336FCE}" srcId="{E32C80A6-B1B9-4CF0-B9DC-A746707F8CA2}" destId="{F8478645-BC1C-4ED4-AE88-491C293744A7}" srcOrd="1" destOrd="0" parTransId="{3278A370-4A74-4393-ABE9-F46295FD865E}" sibTransId="{8594178E-48F4-4ADB-8E83-A6685C2A0A82}"/>
    <dgm:cxn modelId="{2F3CF6ED-74A3-49E9-B272-26E0E542D98D}" type="presOf" srcId="{F8478645-BC1C-4ED4-AE88-491C293744A7}" destId="{3EA9CD44-4EFF-4C0D-804E-3B6AE82C9660}" srcOrd="1" destOrd="0" presId="urn:microsoft.com/office/officeart/2005/8/layout/orgChart1"/>
    <dgm:cxn modelId="{A9D668E5-7A9F-4A55-B39C-FEB5D7D27827}" type="presOf" srcId="{151DF0B3-32D1-43D5-9747-56DB5B024638}" destId="{BE3DD7A7-4214-4800-9E6B-FDE4FC309CD1}" srcOrd="1" destOrd="0" presId="urn:microsoft.com/office/officeart/2005/8/layout/orgChart1"/>
    <dgm:cxn modelId="{E9ADE5E9-6615-4740-8B47-0AEBEB74CC83}" type="presOf" srcId="{6CDDAECC-D052-4371-9093-C12AA5FADD02}" destId="{2CF35114-8D98-4786-9E6B-FA104DDE62CB}" srcOrd="0" destOrd="0" presId="urn:microsoft.com/office/officeart/2005/8/layout/orgChart1"/>
    <dgm:cxn modelId="{4425AD23-7A3F-4E87-B60B-855E15008CFB}" type="presOf" srcId="{DFDF5657-5BB5-4C9A-829E-BE2423C8BB93}" destId="{B6E16F30-79BF-4169-B7C1-960F42E2588D}" srcOrd="0" destOrd="0" presId="urn:microsoft.com/office/officeart/2005/8/layout/orgChart1"/>
    <dgm:cxn modelId="{836F106F-24CB-4E7C-B901-13ED25E7745B}" srcId="{D7E550EF-3D3A-4D7A-A069-3A94E1E3BC88}" destId="{1FBAAA08-5653-44C8-BFD5-9E3446044735}" srcOrd="2" destOrd="0" parTransId="{1D80803C-D8C3-4769-BEB0-278DA5690F7E}" sibTransId="{2AD18684-DF10-4B9C-B283-6F788CAD9337}"/>
    <dgm:cxn modelId="{1BDF7D16-78AE-4BFD-B2C1-36D5BD1C09C0}" type="presOf" srcId="{AE54AF21-E00A-4D0B-B366-DB3A7BC9289F}" destId="{B7B9DBCA-D1A7-4656-B647-953CE3936849}" srcOrd="0" destOrd="0" presId="urn:microsoft.com/office/officeart/2005/8/layout/orgChart1"/>
    <dgm:cxn modelId="{6406267B-9621-4B59-93E2-E480E756C49E}" srcId="{D7E550EF-3D3A-4D7A-A069-3A94E1E3BC88}" destId="{3D552559-8B88-44F3-8B25-08B313D38418}" srcOrd="3" destOrd="0" parTransId="{53D00769-BC6B-420C-92BC-7F1C80AC142B}" sibTransId="{230B559E-6D76-471C-B2BF-72ECEBB9B131}"/>
    <dgm:cxn modelId="{E889D421-D589-4264-B857-664523352DD0}" type="presOf" srcId="{E32C80A6-B1B9-4CF0-B9DC-A746707F8CA2}" destId="{291416BF-D247-4F49-86BC-85CDB7385063}" srcOrd="0" destOrd="0" presId="urn:microsoft.com/office/officeart/2005/8/layout/orgChart1"/>
    <dgm:cxn modelId="{D534DA2D-EB0C-42FE-97D9-922748280EE5}" type="presOf" srcId="{1D80803C-D8C3-4769-BEB0-278DA5690F7E}" destId="{AA90C5B8-F9CC-491F-A7CF-24EA01996D1E}" srcOrd="0" destOrd="0" presId="urn:microsoft.com/office/officeart/2005/8/layout/orgChart1"/>
    <dgm:cxn modelId="{FEAA0486-FEFD-4564-AD66-8A6DC32AA2F6}" type="presOf" srcId="{DF03FF82-8588-4721-8332-B2BB7F79BC68}" destId="{355EEF4C-A42A-4CAD-96B0-4883F10DC9FB}" srcOrd="0" destOrd="0" presId="urn:microsoft.com/office/officeart/2005/8/layout/orgChart1"/>
    <dgm:cxn modelId="{16F6D5D1-8566-439F-BDB2-CECBECC17BD1}" type="presOf" srcId="{D8BA8640-7DD6-46D9-914E-D08B18F16FFC}" destId="{02755DC6-DA7E-438B-9AC4-E16B561F765E}" srcOrd="0" destOrd="0" presId="urn:microsoft.com/office/officeart/2005/8/layout/orgChart1"/>
    <dgm:cxn modelId="{80553C46-2438-434B-9B1B-7E1F24678586}" type="presOf" srcId="{948FC518-92E4-4141-9AE9-372E74461D29}" destId="{50FE9208-A1C8-424A-874D-1808F64D4531}" srcOrd="1" destOrd="0" presId="urn:microsoft.com/office/officeart/2005/8/layout/orgChart1"/>
    <dgm:cxn modelId="{B1F01550-C5AE-4CFE-9093-658F5A2DE750}" type="presOf" srcId="{6987A2B0-552C-404B-8D5B-7605D0C0CE13}" destId="{FECFF0AD-B72B-4924-8991-AAA1AC82F042}" srcOrd="1" destOrd="0" presId="urn:microsoft.com/office/officeart/2005/8/layout/orgChart1"/>
    <dgm:cxn modelId="{25D14B63-18AA-4C1A-A2F8-55EE9579FE03}" type="presOf" srcId="{220080E8-E4AB-4FB8-92D6-6C99412A5795}" destId="{967AE77B-2AC9-4CF9-BB74-A7FC60FEAC07}" srcOrd="1" destOrd="0" presId="urn:microsoft.com/office/officeart/2005/8/layout/orgChart1"/>
    <dgm:cxn modelId="{9A5E4BEC-1719-4C03-9CFD-AE88D58CC5A5}" type="presOf" srcId="{5DE29087-4E07-4F69-AA37-8878D0A45268}" destId="{ADA28F74-B6AA-4CE7-A92E-28C7EEBA9BED}" srcOrd="0" destOrd="0" presId="urn:microsoft.com/office/officeart/2005/8/layout/orgChart1"/>
    <dgm:cxn modelId="{8D4E63BD-5F6A-490E-9A06-0825CCE721B1}" type="presOf" srcId="{F8478645-BC1C-4ED4-AE88-491C293744A7}" destId="{A2815B6E-D326-43B0-A571-334321A341C6}" srcOrd="0" destOrd="0" presId="urn:microsoft.com/office/officeart/2005/8/layout/orgChart1"/>
    <dgm:cxn modelId="{EE0E5CD9-4016-44F5-B26B-0BCFF19FD202}" type="presOf" srcId="{3278A370-4A74-4393-ABE9-F46295FD865E}" destId="{48F5B201-3726-48F8-8E74-586117F26CDB}" srcOrd="0" destOrd="0" presId="urn:microsoft.com/office/officeart/2005/8/layout/orgChart1"/>
    <dgm:cxn modelId="{214EB7FB-7CD5-4C63-9EF2-84A20571E202}" type="presOf" srcId="{3D552559-8B88-44F3-8B25-08B313D38418}" destId="{EE6EAC87-6FE9-4A55-ADFF-94ED1D7E1F9B}" srcOrd="0" destOrd="0" presId="urn:microsoft.com/office/officeart/2005/8/layout/orgChart1"/>
    <dgm:cxn modelId="{05507E7A-74D6-4491-A61B-1D8BF7BB7C8D}" type="presOf" srcId="{D7E550EF-3D3A-4D7A-A069-3A94E1E3BC88}" destId="{3284ACA9-A078-400C-AC9E-58AFA8610DBA}" srcOrd="1" destOrd="0" presId="urn:microsoft.com/office/officeart/2005/8/layout/orgChart1"/>
    <dgm:cxn modelId="{3E17E5C9-1738-44AA-BFA4-0ED28A42E3A1}" type="presOf" srcId="{CB22EC09-5BA3-44E0-AA6A-B6B97E33569D}" destId="{86EC3AD9-1E85-46B8-B4D7-29AB73F41E57}" srcOrd="0" destOrd="0" presId="urn:microsoft.com/office/officeart/2005/8/layout/orgChart1"/>
    <dgm:cxn modelId="{8725031E-92C2-4666-AE04-6747E520EF46}" srcId="{D7E550EF-3D3A-4D7A-A069-3A94E1E3BC88}" destId="{AFCBCC0B-8C9C-420F-9BED-7B1F75C0173D}" srcOrd="0" destOrd="0" parTransId="{6CDDAECC-D052-4371-9093-C12AA5FADD02}" sibTransId="{01A3B6A0-3657-4EA8-B2DB-04B15AB89469}"/>
    <dgm:cxn modelId="{09A20353-CD7C-455E-922D-CA11F397BCC9}" type="presOf" srcId="{1FBAAA08-5653-44C8-BFD5-9E3446044735}" destId="{CF5A844E-108F-49E9-865F-D1485D68B26C}" srcOrd="0" destOrd="0" presId="urn:microsoft.com/office/officeart/2005/8/layout/orgChart1"/>
    <dgm:cxn modelId="{F5F37697-F161-4959-9F6F-D9DA12A846EE}" srcId="{D7E550EF-3D3A-4D7A-A069-3A94E1E3BC88}" destId="{151DF0B3-32D1-43D5-9747-56DB5B024638}" srcOrd="5" destOrd="0" parTransId="{FC950CB0-B0C7-4D3E-BAE7-1CAD464F67F7}" sibTransId="{1E17EA48-B8CE-4D78-BF97-7640F9768A34}"/>
    <dgm:cxn modelId="{518BD71F-024F-4C0A-B159-AF263F395AF3}" type="presOf" srcId="{0570A15A-B6F0-4A75-AE46-E46E0F416ECF}" destId="{2E83DDC7-DCEC-41C7-8153-AD042B70D956}" srcOrd="0" destOrd="0" presId="urn:microsoft.com/office/officeart/2005/8/layout/orgChart1"/>
    <dgm:cxn modelId="{A9346A80-95B8-4AE6-85AA-415C00BBB3E1}" type="presOf" srcId="{D7E550EF-3D3A-4D7A-A069-3A94E1E3BC88}" destId="{1AB17084-C907-4668-87B9-DA85B3E81A87}" srcOrd="0" destOrd="0" presId="urn:microsoft.com/office/officeart/2005/8/layout/orgChart1"/>
    <dgm:cxn modelId="{942B1BF4-B953-4F69-9B59-36D11E670868}" srcId="{E32C80A6-B1B9-4CF0-B9DC-A746707F8CA2}" destId="{51D932B8-C7EC-43CA-B033-991D7DB71D1C}" srcOrd="0" destOrd="0" parTransId="{0570A15A-B6F0-4A75-AE46-E46E0F416ECF}" sibTransId="{43F49FF3-A62D-4164-9DF1-0CE57576F4C1}"/>
    <dgm:cxn modelId="{CD55FD24-7613-4048-A708-9A48EE39F918}" type="presOf" srcId="{E32C80A6-B1B9-4CF0-B9DC-A746707F8CA2}" destId="{3F67F355-0FA3-4A02-AD0A-C673B2F7DD96}" srcOrd="1" destOrd="0" presId="urn:microsoft.com/office/officeart/2005/8/layout/orgChart1"/>
    <dgm:cxn modelId="{3859312F-3025-47AB-8E5F-D88644FAC8E1}" type="presOf" srcId="{7D139BA5-02B8-4F69-9A1F-739149101076}" destId="{87E1B46B-D497-4BE2-8BF1-C5A88BEAE2A5}" srcOrd="0" destOrd="0" presId="urn:microsoft.com/office/officeart/2005/8/layout/orgChart1"/>
    <dgm:cxn modelId="{FCAA9C1A-D737-4117-8972-88B90BFA9CBF}" type="presOf" srcId="{DB55D422-76F7-4E19-A725-EBE9D7C9F295}" destId="{1B88D25B-8808-48D7-A96A-3CA3A8072BD2}" srcOrd="0" destOrd="0" presId="urn:microsoft.com/office/officeart/2005/8/layout/orgChart1"/>
    <dgm:cxn modelId="{8B0B525B-A112-4642-B843-4F9A53925650}" type="presOf" srcId="{AFCBCC0B-8C9C-420F-9BED-7B1F75C0173D}" destId="{C9186B26-72F2-4F1B-AA75-31B93CFEC200}" srcOrd="0" destOrd="0" presId="urn:microsoft.com/office/officeart/2005/8/layout/orgChart1"/>
    <dgm:cxn modelId="{137F14EA-C2AB-49C0-80A3-F6C9913FD87B}" srcId="{151DF0B3-32D1-43D5-9747-56DB5B024638}" destId="{5DE29087-4E07-4F69-AA37-8878D0A45268}" srcOrd="1" destOrd="0" parTransId="{DB55D422-76F7-4E19-A725-EBE9D7C9F295}" sibTransId="{412CD861-9E08-4EC6-8250-4CFA679E92E1}"/>
    <dgm:cxn modelId="{666AF95C-9B5E-460A-A4EA-8972E1C788F2}" type="presOf" srcId="{E88E6ED4-D476-49B0-A5A7-A8D227972BBB}" destId="{F46672B8-DAB3-4B22-9446-13FD41297DE7}" srcOrd="1" destOrd="0" presId="urn:microsoft.com/office/officeart/2005/8/layout/orgChart1"/>
    <dgm:cxn modelId="{4C412262-CF21-45C3-8AAD-EA8D70BEAE45}" type="presOf" srcId="{FC950CB0-B0C7-4D3E-BAE7-1CAD464F67F7}" destId="{874EF1AF-B2E3-47E5-B4D1-BA6BC8D3AEB2}" srcOrd="0" destOrd="0" presId="urn:microsoft.com/office/officeart/2005/8/layout/orgChart1"/>
    <dgm:cxn modelId="{E7806974-B0F1-4FA2-8249-79742FFFE1DE}" type="presOf" srcId="{53D00769-BC6B-420C-92BC-7F1C80AC142B}" destId="{754499E3-5E97-48DA-90CE-0C9443D62730}" srcOrd="0" destOrd="0" presId="urn:microsoft.com/office/officeart/2005/8/layout/orgChart1"/>
    <dgm:cxn modelId="{E6A41196-FC01-45E2-89CB-144889969098}" srcId="{D8BA8640-7DD6-46D9-914E-D08B18F16FFC}" destId="{D7E550EF-3D3A-4D7A-A069-3A94E1E3BC88}" srcOrd="0" destOrd="0" parTransId="{713F36B2-09E9-44F0-9382-567061858786}" sibTransId="{C33A102D-76E4-444F-893E-2E00F051EC51}"/>
    <dgm:cxn modelId="{B8ECB83B-D153-4F55-92E5-9C6B9C545DC0}" srcId="{E88E6ED4-D476-49B0-A5A7-A8D227972BBB}" destId="{948FC518-92E4-4141-9AE9-372E74461D29}" srcOrd="0" destOrd="0" parTransId="{33AB10F5-60AA-428B-A7FB-F521BA49BC9E}" sibTransId="{3A33E321-04E4-4C17-8BF4-32F9D5064225}"/>
    <dgm:cxn modelId="{9ECE961A-9870-437F-BEC5-6B89C3ED200B}" type="presOf" srcId="{3D552559-8B88-44F3-8B25-08B313D38418}" destId="{CDA5F820-8905-460F-9EEA-08D87665BAE4}" srcOrd="1" destOrd="0" presId="urn:microsoft.com/office/officeart/2005/8/layout/orgChart1"/>
    <dgm:cxn modelId="{FC97D3DA-A3E6-47DC-BF7E-A8B699534A95}" srcId="{151DF0B3-32D1-43D5-9747-56DB5B024638}" destId="{DFDF5657-5BB5-4C9A-829E-BE2423C8BB93}" srcOrd="0" destOrd="0" parTransId="{DF03FF82-8588-4721-8332-B2BB7F79BC68}" sibTransId="{D320B51E-72A9-4B92-BE46-59A595DEC218}"/>
    <dgm:cxn modelId="{0C1DE897-5607-4DCA-BCEE-E53A93C25337}" type="presOf" srcId="{6987A2B0-552C-404B-8D5B-7605D0C0CE13}" destId="{55272A44-BB5A-460F-B8C8-A77EADDCE3B7}" srcOrd="0" destOrd="0" presId="urn:microsoft.com/office/officeart/2005/8/layout/orgChart1"/>
    <dgm:cxn modelId="{97BF704B-F430-46E1-B8E0-D5F429D16978}" type="presOf" srcId="{708D657A-D0E7-4412-A8C2-C881BE22E244}" destId="{FAD712BB-7D82-4FA2-8CBC-E209D3B81303}" srcOrd="0" destOrd="0" presId="urn:microsoft.com/office/officeart/2005/8/layout/orgChart1"/>
    <dgm:cxn modelId="{00895C73-7527-47FF-A5E6-C89713E0D4E4}" type="presOf" srcId="{AB7BBC1B-44FA-4335-BE52-A811A5DB021B}" destId="{91BA4AE8-B8E7-4DDD-9505-68C487519175}" srcOrd="1" destOrd="0" presId="urn:microsoft.com/office/officeart/2005/8/layout/orgChart1"/>
    <dgm:cxn modelId="{B5DC8F61-E20B-47C1-9DEE-55BDA25BE75F}" type="presParOf" srcId="{02755DC6-DA7E-438B-9AC4-E16B561F765E}" destId="{932E188E-A331-495D-A64F-7AF0A82C926E}" srcOrd="0" destOrd="0" presId="urn:microsoft.com/office/officeart/2005/8/layout/orgChart1"/>
    <dgm:cxn modelId="{8F24293B-0DB2-4400-A7DA-03994F774EBE}" type="presParOf" srcId="{932E188E-A331-495D-A64F-7AF0A82C926E}" destId="{55768425-ED5A-4779-9535-B090D73937BD}" srcOrd="0" destOrd="0" presId="urn:microsoft.com/office/officeart/2005/8/layout/orgChart1"/>
    <dgm:cxn modelId="{8AE6DCBB-CFAA-4680-BAF2-0FFFD8E1A64D}" type="presParOf" srcId="{55768425-ED5A-4779-9535-B090D73937BD}" destId="{1AB17084-C907-4668-87B9-DA85B3E81A87}" srcOrd="0" destOrd="0" presId="urn:microsoft.com/office/officeart/2005/8/layout/orgChart1"/>
    <dgm:cxn modelId="{5B094873-5C5E-461D-8955-2D04580AC46E}" type="presParOf" srcId="{55768425-ED5A-4779-9535-B090D73937BD}" destId="{3284ACA9-A078-400C-AC9E-58AFA8610DBA}" srcOrd="1" destOrd="0" presId="urn:microsoft.com/office/officeart/2005/8/layout/orgChart1"/>
    <dgm:cxn modelId="{0D545814-4F69-4216-BF76-6C95BC5A34A6}" type="presParOf" srcId="{932E188E-A331-495D-A64F-7AF0A82C926E}" destId="{5E100A7B-B13A-46C9-9E0A-0E5BFE5516A1}" srcOrd="1" destOrd="0" presId="urn:microsoft.com/office/officeart/2005/8/layout/orgChart1"/>
    <dgm:cxn modelId="{21DFE04B-13C7-4587-A5EF-A01DF5BB09B0}" type="presParOf" srcId="{5E100A7B-B13A-46C9-9E0A-0E5BFE5516A1}" destId="{2CF35114-8D98-4786-9E6B-FA104DDE62CB}" srcOrd="0" destOrd="0" presId="urn:microsoft.com/office/officeart/2005/8/layout/orgChart1"/>
    <dgm:cxn modelId="{B37EB487-D5F7-4299-92B3-8E69D051EE69}" type="presParOf" srcId="{5E100A7B-B13A-46C9-9E0A-0E5BFE5516A1}" destId="{2074FE73-3BE8-46D9-9EE1-82DA9A3174F6}" srcOrd="1" destOrd="0" presId="urn:microsoft.com/office/officeart/2005/8/layout/orgChart1"/>
    <dgm:cxn modelId="{382683CC-BC39-4970-9F9F-490E4A805A35}" type="presParOf" srcId="{2074FE73-3BE8-46D9-9EE1-82DA9A3174F6}" destId="{E9B7BD48-6FE7-4ADA-88D4-D5CE9A411C1C}" srcOrd="0" destOrd="0" presId="urn:microsoft.com/office/officeart/2005/8/layout/orgChart1"/>
    <dgm:cxn modelId="{139DCC0E-EC99-4857-85AB-2847D89ED39F}" type="presParOf" srcId="{E9B7BD48-6FE7-4ADA-88D4-D5CE9A411C1C}" destId="{C9186B26-72F2-4F1B-AA75-31B93CFEC200}" srcOrd="0" destOrd="0" presId="urn:microsoft.com/office/officeart/2005/8/layout/orgChart1"/>
    <dgm:cxn modelId="{FB832B37-9531-4714-AA7B-E3C2BA376D1B}" type="presParOf" srcId="{E9B7BD48-6FE7-4ADA-88D4-D5CE9A411C1C}" destId="{79C84A5F-A535-465C-A2DF-D4D348F6285F}" srcOrd="1" destOrd="0" presId="urn:microsoft.com/office/officeart/2005/8/layout/orgChart1"/>
    <dgm:cxn modelId="{AC687E45-817C-484B-B5AA-E89CA9DC417F}" type="presParOf" srcId="{2074FE73-3BE8-46D9-9EE1-82DA9A3174F6}" destId="{CE2D7657-6211-4DE6-9AC4-62D5DB4F59F1}" srcOrd="1" destOrd="0" presId="urn:microsoft.com/office/officeart/2005/8/layout/orgChart1"/>
    <dgm:cxn modelId="{933BDBE5-6A8A-4DAC-9ADD-C0DFB27D73CA}" type="presParOf" srcId="{2074FE73-3BE8-46D9-9EE1-82DA9A3174F6}" destId="{54085043-A66A-4851-BF39-6C102532D55B}" srcOrd="2" destOrd="0" presId="urn:microsoft.com/office/officeart/2005/8/layout/orgChart1"/>
    <dgm:cxn modelId="{3C0A4262-3692-4008-95AB-F88765B34C13}" type="presParOf" srcId="{5E100A7B-B13A-46C9-9E0A-0E5BFE5516A1}" destId="{B7B9DBCA-D1A7-4656-B647-953CE3936849}" srcOrd="2" destOrd="0" presId="urn:microsoft.com/office/officeart/2005/8/layout/orgChart1"/>
    <dgm:cxn modelId="{A73C2147-7D98-4D95-85E6-7DB5884A8D94}" type="presParOf" srcId="{5E100A7B-B13A-46C9-9E0A-0E5BFE5516A1}" destId="{8A9509A5-50EF-4D9A-A6A2-EBE84E2A6964}" srcOrd="3" destOrd="0" presId="urn:microsoft.com/office/officeart/2005/8/layout/orgChart1"/>
    <dgm:cxn modelId="{70540454-B242-45FD-800D-273EFF7F7CBA}" type="presParOf" srcId="{8A9509A5-50EF-4D9A-A6A2-EBE84E2A6964}" destId="{110BD830-8FA2-4CA1-ADE6-743AE29DADE0}" srcOrd="0" destOrd="0" presId="urn:microsoft.com/office/officeart/2005/8/layout/orgChart1"/>
    <dgm:cxn modelId="{ECE39EC4-004F-4AD7-9CE0-F7AC8F49F5C0}" type="presParOf" srcId="{110BD830-8FA2-4CA1-ADE6-743AE29DADE0}" destId="{291416BF-D247-4F49-86BC-85CDB7385063}" srcOrd="0" destOrd="0" presId="urn:microsoft.com/office/officeart/2005/8/layout/orgChart1"/>
    <dgm:cxn modelId="{7EFC5EEC-5097-4FB6-8FBD-3D63B4C1771A}" type="presParOf" srcId="{110BD830-8FA2-4CA1-ADE6-743AE29DADE0}" destId="{3F67F355-0FA3-4A02-AD0A-C673B2F7DD96}" srcOrd="1" destOrd="0" presId="urn:microsoft.com/office/officeart/2005/8/layout/orgChart1"/>
    <dgm:cxn modelId="{6882FFC2-270D-4D1B-809E-EA2ABE297725}" type="presParOf" srcId="{8A9509A5-50EF-4D9A-A6A2-EBE84E2A6964}" destId="{44DD62AB-C49E-4B07-A444-D1DF031DA15D}" srcOrd="1" destOrd="0" presId="urn:microsoft.com/office/officeart/2005/8/layout/orgChart1"/>
    <dgm:cxn modelId="{B252D350-DFAF-4EBF-AF47-73BC8E92C935}" type="presParOf" srcId="{44DD62AB-C49E-4B07-A444-D1DF031DA15D}" destId="{2E83DDC7-DCEC-41C7-8153-AD042B70D956}" srcOrd="0" destOrd="0" presId="urn:microsoft.com/office/officeart/2005/8/layout/orgChart1"/>
    <dgm:cxn modelId="{45D776D8-5D9A-4CA2-876F-60F340BCCC7F}" type="presParOf" srcId="{44DD62AB-C49E-4B07-A444-D1DF031DA15D}" destId="{86DFCFED-84D1-48C8-9645-82B78058E42F}" srcOrd="1" destOrd="0" presId="urn:microsoft.com/office/officeart/2005/8/layout/orgChart1"/>
    <dgm:cxn modelId="{5B0ADCA4-FD72-4ADC-94A3-7A9562AA3D86}" type="presParOf" srcId="{86DFCFED-84D1-48C8-9645-82B78058E42F}" destId="{6E68D5FC-BDD7-48E4-932F-4A3760D03DAA}" srcOrd="0" destOrd="0" presId="urn:microsoft.com/office/officeart/2005/8/layout/orgChart1"/>
    <dgm:cxn modelId="{1AAB9034-C80A-47A8-A776-64092C25E087}" type="presParOf" srcId="{6E68D5FC-BDD7-48E4-932F-4A3760D03DAA}" destId="{EDBAC3ED-95A7-4733-BC1A-C0139E6A29CF}" srcOrd="0" destOrd="0" presId="urn:microsoft.com/office/officeart/2005/8/layout/orgChart1"/>
    <dgm:cxn modelId="{72D4FE2B-CAA1-4A7E-8235-C959584C820C}" type="presParOf" srcId="{6E68D5FC-BDD7-48E4-932F-4A3760D03DAA}" destId="{513B4A7C-E635-4DBE-86C1-512A8CAA6B15}" srcOrd="1" destOrd="0" presId="urn:microsoft.com/office/officeart/2005/8/layout/orgChart1"/>
    <dgm:cxn modelId="{16141BA3-76FF-4A04-85DD-18E2FAF905D5}" type="presParOf" srcId="{86DFCFED-84D1-48C8-9645-82B78058E42F}" destId="{947F8703-426D-4995-A6E5-912125524996}" srcOrd="1" destOrd="0" presId="urn:microsoft.com/office/officeart/2005/8/layout/orgChart1"/>
    <dgm:cxn modelId="{E8BF0B51-D6A8-4764-AD90-91617448B3C0}" type="presParOf" srcId="{86DFCFED-84D1-48C8-9645-82B78058E42F}" destId="{B1C7075C-652A-40A5-99C9-A97AA7AA9969}" srcOrd="2" destOrd="0" presId="urn:microsoft.com/office/officeart/2005/8/layout/orgChart1"/>
    <dgm:cxn modelId="{5CD639B4-E9E3-4B50-AD93-523C858C174C}" type="presParOf" srcId="{44DD62AB-C49E-4B07-A444-D1DF031DA15D}" destId="{48F5B201-3726-48F8-8E74-586117F26CDB}" srcOrd="2" destOrd="0" presId="urn:microsoft.com/office/officeart/2005/8/layout/orgChart1"/>
    <dgm:cxn modelId="{865ADAC8-9C81-4048-93B8-28583D7C90AB}" type="presParOf" srcId="{44DD62AB-C49E-4B07-A444-D1DF031DA15D}" destId="{68F09AF2-DB0B-4FBA-8214-D205CDE8C8FD}" srcOrd="3" destOrd="0" presId="urn:microsoft.com/office/officeart/2005/8/layout/orgChart1"/>
    <dgm:cxn modelId="{CC667AE8-2A57-4D7F-AAFB-704CCF67AC0F}" type="presParOf" srcId="{68F09AF2-DB0B-4FBA-8214-D205CDE8C8FD}" destId="{C38C857A-7F86-480E-B1FD-D3018012564A}" srcOrd="0" destOrd="0" presId="urn:microsoft.com/office/officeart/2005/8/layout/orgChart1"/>
    <dgm:cxn modelId="{2A963BCA-9E6E-4AAC-B8EF-EB5ED551D06A}" type="presParOf" srcId="{C38C857A-7F86-480E-B1FD-D3018012564A}" destId="{A2815B6E-D326-43B0-A571-334321A341C6}" srcOrd="0" destOrd="0" presId="urn:microsoft.com/office/officeart/2005/8/layout/orgChart1"/>
    <dgm:cxn modelId="{0017463F-3C7E-47E6-A0A5-CFC80E12DFDE}" type="presParOf" srcId="{C38C857A-7F86-480E-B1FD-D3018012564A}" destId="{3EA9CD44-4EFF-4C0D-804E-3B6AE82C9660}" srcOrd="1" destOrd="0" presId="urn:microsoft.com/office/officeart/2005/8/layout/orgChart1"/>
    <dgm:cxn modelId="{B83174E9-7A32-404F-B6E5-0FACD00C4F5D}" type="presParOf" srcId="{68F09AF2-DB0B-4FBA-8214-D205CDE8C8FD}" destId="{FA1B6E55-12EB-4DEB-AB41-9C25906978B8}" srcOrd="1" destOrd="0" presId="urn:microsoft.com/office/officeart/2005/8/layout/orgChart1"/>
    <dgm:cxn modelId="{C5D4D03F-3B1E-42CE-ABCC-35DC60065C63}" type="presParOf" srcId="{68F09AF2-DB0B-4FBA-8214-D205CDE8C8FD}" destId="{3E324CDB-7CC6-451B-9D19-A085022DAFC0}" srcOrd="2" destOrd="0" presId="urn:microsoft.com/office/officeart/2005/8/layout/orgChart1"/>
    <dgm:cxn modelId="{ACE113A0-BD36-4C35-8445-9F78BA014716}" type="presParOf" srcId="{8A9509A5-50EF-4D9A-A6A2-EBE84E2A6964}" destId="{A954CA73-78D7-4B5E-AF63-3010068F1530}" srcOrd="2" destOrd="0" presId="urn:microsoft.com/office/officeart/2005/8/layout/orgChart1"/>
    <dgm:cxn modelId="{CB3CE17A-3235-4C40-97BA-B4FD22114DD7}" type="presParOf" srcId="{5E100A7B-B13A-46C9-9E0A-0E5BFE5516A1}" destId="{AA90C5B8-F9CC-491F-A7CF-24EA01996D1E}" srcOrd="4" destOrd="0" presId="urn:microsoft.com/office/officeart/2005/8/layout/orgChart1"/>
    <dgm:cxn modelId="{C53E1370-D8A7-4445-B84F-565951E80F0E}" type="presParOf" srcId="{5E100A7B-B13A-46C9-9E0A-0E5BFE5516A1}" destId="{427082B4-2159-4C8B-91C4-F330FF9567C3}" srcOrd="5" destOrd="0" presId="urn:microsoft.com/office/officeart/2005/8/layout/orgChart1"/>
    <dgm:cxn modelId="{96F8826B-9599-4A8D-9147-E70082A1998C}" type="presParOf" srcId="{427082B4-2159-4C8B-91C4-F330FF9567C3}" destId="{5200A8F9-D7AD-42A6-ADC6-F533E58CCF77}" srcOrd="0" destOrd="0" presId="urn:microsoft.com/office/officeart/2005/8/layout/orgChart1"/>
    <dgm:cxn modelId="{930CEF79-DFBC-4B2C-A153-82040669C1E7}" type="presParOf" srcId="{5200A8F9-D7AD-42A6-ADC6-F533E58CCF77}" destId="{CF5A844E-108F-49E9-865F-D1485D68B26C}" srcOrd="0" destOrd="0" presId="urn:microsoft.com/office/officeart/2005/8/layout/orgChart1"/>
    <dgm:cxn modelId="{39F9DB9B-FAEA-4024-9B78-D48D17411853}" type="presParOf" srcId="{5200A8F9-D7AD-42A6-ADC6-F533E58CCF77}" destId="{D33E36DC-E5F0-4617-AB8B-EF35113A78F4}" srcOrd="1" destOrd="0" presId="urn:microsoft.com/office/officeart/2005/8/layout/orgChart1"/>
    <dgm:cxn modelId="{C9B3F980-E0D4-45D8-AE8C-241BABF56DA3}" type="presParOf" srcId="{427082B4-2159-4C8B-91C4-F330FF9567C3}" destId="{461A7D4E-FDF3-4AFC-835E-1BA66C427888}" srcOrd="1" destOrd="0" presId="urn:microsoft.com/office/officeart/2005/8/layout/orgChart1"/>
    <dgm:cxn modelId="{D2E91E9C-5260-4FA7-B3C0-3A9D2D068D36}" type="presParOf" srcId="{461A7D4E-FDF3-4AFC-835E-1BA66C427888}" destId="{0EAF31D4-4115-4C11-845C-59FD7F455DEC}" srcOrd="0" destOrd="0" presId="urn:microsoft.com/office/officeart/2005/8/layout/orgChart1"/>
    <dgm:cxn modelId="{435A9EA0-D9A7-4BF2-A9F8-B558C1149E9B}" type="presParOf" srcId="{461A7D4E-FDF3-4AFC-835E-1BA66C427888}" destId="{AF5B811B-CE82-4A4A-95B4-517A096FF62B}" srcOrd="1" destOrd="0" presId="urn:microsoft.com/office/officeart/2005/8/layout/orgChart1"/>
    <dgm:cxn modelId="{78A73F32-1DE9-49A9-8C77-B5D277DE2F80}" type="presParOf" srcId="{AF5B811B-CE82-4A4A-95B4-517A096FF62B}" destId="{1D1E8BAF-4BF2-422D-A1E5-A21790E53814}" srcOrd="0" destOrd="0" presId="urn:microsoft.com/office/officeart/2005/8/layout/orgChart1"/>
    <dgm:cxn modelId="{BE42A4A7-605C-4A5F-A429-766171E0E5CE}" type="presParOf" srcId="{1D1E8BAF-4BF2-422D-A1E5-A21790E53814}" destId="{55272A44-BB5A-460F-B8C8-A77EADDCE3B7}" srcOrd="0" destOrd="0" presId="urn:microsoft.com/office/officeart/2005/8/layout/orgChart1"/>
    <dgm:cxn modelId="{E5C53132-D2B8-4F6E-82E0-7BF9DA8B1F62}" type="presParOf" srcId="{1D1E8BAF-4BF2-422D-A1E5-A21790E53814}" destId="{FECFF0AD-B72B-4924-8991-AAA1AC82F042}" srcOrd="1" destOrd="0" presId="urn:microsoft.com/office/officeart/2005/8/layout/orgChart1"/>
    <dgm:cxn modelId="{89DCD125-0EB5-4816-BCB3-805B6F72E21E}" type="presParOf" srcId="{AF5B811B-CE82-4A4A-95B4-517A096FF62B}" destId="{2E3139A3-40A1-4DAB-8DCA-A45322F26096}" srcOrd="1" destOrd="0" presId="urn:microsoft.com/office/officeart/2005/8/layout/orgChart1"/>
    <dgm:cxn modelId="{677AA5AF-9411-4AC3-B486-D6F2074CFA60}" type="presParOf" srcId="{AF5B811B-CE82-4A4A-95B4-517A096FF62B}" destId="{79C1E0AD-48A8-4EEE-9C0F-AC3C6AB805D8}" srcOrd="2" destOrd="0" presId="urn:microsoft.com/office/officeart/2005/8/layout/orgChart1"/>
    <dgm:cxn modelId="{D914C3CF-CD5E-4FCA-9484-D92C7F864C43}" type="presParOf" srcId="{427082B4-2159-4C8B-91C4-F330FF9567C3}" destId="{254D5D65-2287-4F41-AB7A-939B18C62482}" srcOrd="2" destOrd="0" presId="urn:microsoft.com/office/officeart/2005/8/layout/orgChart1"/>
    <dgm:cxn modelId="{72C2DC9C-E530-4C35-AC77-B914D582A3A0}" type="presParOf" srcId="{5E100A7B-B13A-46C9-9E0A-0E5BFE5516A1}" destId="{754499E3-5E97-48DA-90CE-0C9443D62730}" srcOrd="6" destOrd="0" presId="urn:microsoft.com/office/officeart/2005/8/layout/orgChart1"/>
    <dgm:cxn modelId="{81FD1E54-A8F4-4C07-8465-2C91534AF854}" type="presParOf" srcId="{5E100A7B-B13A-46C9-9E0A-0E5BFE5516A1}" destId="{7C7B555A-23EF-4F55-9D8A-37B44C188A49}" srcOrd="7" destOrd="0" presId="urn:microsoft.com/office/officeart/2005/8/layout/orgChart1"/>
    <dgm:cxn modelId="{A9EA0FDC-F154-4F44-929F-DA7E2300FD24}" type="presParOf" srcId="{7C7B555A-23EF-4F55-9D8A-37B44C188A49}" destId="{CECF7E15-F61B-44DE-8FFC-FC642D3A8391}" srcOrd="0" destOrd="0" presId="urn:microsoft.com/office/officeart/2005/8/layout/orgChart1"/>
    <dgm:cxn modelId="{2903AD06-BA57-4EC1-A324-0DB4A59B7678}" type="presParOf" srcId="{CECF7E15-F61B-44DE-8FFC-FC642D3A8391}" destId="{EE6EAC87-6FE9-4A55-ADFF-94ED1D7E1F9B}" srcOrd="0" destOrd="0" presId="urn:microsoft.com/office/officeart/2005/8/layout/orgChart1"/>
    <dgm:cxn modelId="{2DEBC8E9-35E8-404C-AD84-DB9FA77B1811}" type="presParOf" srcId="{CECF7E15-F61B-44DE-8FFC-FC642D3A8391}" destId="{CDA5F820-8905-460F-9EEA-08D87665BAE4}" srcOrd="1" destOrd="0" presId="urn:microsoft.com/office/officeart/2005/8/layout/orgChart1"/>
    <dgm:cxn modelId="{14542085-C507-4BB1-9619-D15097A2D90E}" type="presParOf" srcId="{7C7B555A-23EF-4F55-9D8A-37B44C188A49}" destId="{FC8717DB-75E8-4D8F-B1B6-AD296F658DE6}" srcOrd="1" destOrd="0" presId="urn:microsoft.com/office/officeart/2005/8/layout/orgChart1"/>
    <dgm:cxn modelId="{0E4D3CF7-C412-453A-9B38-58E27B5F3289}" type="presParOf" srcId="{FC8717DB-75E8-4D8F-B1B6-AD296F658DE6}" destId="{87E1B46B-D497-4BE2-8BF1-C5A88BEAE2A5}" srcOrd="0" destOrd="0" presId="urn:microsoft.com/office/officeart/2005/8/layout/orgChart1"/>
    <dgm:cxn modelId="{5F49B510-5A21-4A33-B45C-2DE39B0F56A2}" type="presParOf" srcId="{FC8717DB-75E8-4D8F-B1B6-AD296F658DE6}" destId="{989F62F3-53CF-4AE3-B98B-0FB41F0F32E1}" srcOrd="1" destOrd="0" presId="urn:microsoft.com/office/officeart/2005/8/layout/orgChart1"/>
    <dgm:cxn modelId="{329B2AE8-E55A-4041-8E45-A5986AB97EAA}" type="presParOf" srcId="{989F62F3-53CF-4AE3-B98B-0FB41F0F32E1}" destId="{3D38162F-FEE6-4921-97F7-CEF760CB402F}" srcOrd="0" destOrd="0" presId="urn:microsoft.com/office/officeart/2005/8/layout/orgChart1"/>
    <dgm:cxn modelId="{E7D2C8DE-D9C7-4F22-BF63-16D290C6EA86}" type="presParOf" srcId="{3D38162F-FEE6-4921-97F7-CEF760CB402F}" destId="{A1685A6C-B992-429A-B432-A9DDF9AB3182}" srcOrd="0" destOrd="0" presId="urn:microsoft.com/office/officeart/2005/8/layout/orgChart1"/>
    <dgm:cxn modelId="{3F4A229C-CAE0-4889-8F21-2C338E315A7E}" type="presParOf" srcId="{3D38162F-FEE6-4921-97F7-CEF760CB402F}" destId="{967AE77B-2AC9-4CF9-BB74-A7FC60FEAC07}" srcOrd="1" destOrd="0" presId="urn:microsoft.com/office/officeart/2005/8/layout/orgChart1"/>
    <dgm:cxn modelId="{E4274871-042A-4D5F-8913-B64C16A9ECE7}" type="presParOf" srcId="{989F62F3-53CF-4AE3-B98B-0FB41F0F32E1}" destId="{8AB74CA6-340F-4595-961B-E1D57654ED9A}" srcOrd="1" destOrd="0" presId="urn:microsoft.com/office/officeart/2005/8/layout/orgChart1"/>
    <dgm:cxn modelId="{06BE64B0-1046-4D84-B6B9-7B3EE4A60915}" type="presParOf" srcId="{989F62F3-53CF-4AE3-B98B-0FB41F0F32E1}" destId="{8057B13F-1972-42C1-A205-517D5C9E689F}" srcOrd="2" destOrd="0" presId="urn:microsoft.com/office/officeart/2005/8/layout/orgChart1"/>
    <dgm:cxn modelId="{925ABC6F-1D40-4429-8A1A-73B4FCE33562}" type="presParOf" srcId="{FC8717DB-75E8-4D8F-B1B6-AD296F658DE6}" destId="{44F416AD-74D3-49D6-884F-29251ED296C9}" srcOrd="2" destOrd="0" presId="urn:microsoft.com/office/officeart/2005/8/layout/orgChart1"/>
    <dgm:cxn modelId="{EA7EBBE4-3E82-4003-ADB5-E014D73ECD24}" type="presParOf" srcId="{FC8717DB-75E8-4D8F-B1B6-AD296F658DE6}" destId="{F90E84C0-5A73-4DC8-A03B-5AF05C85A8A3}" srcOrd="3" destOrd="0" presId="urn:microsoft.com/office/officeart/2005/8/layout/orgChart1"/>
    <dgm:cxn modelId="{2FEDF16F-ED28-4179-9D82-0F4C666CDEF9}" type="presParOf" srcId="{F90E84C0-5A73-4DC8-A03B-5AF05C85A8A3}" destId="{EB7847A0-87FE-4333-A1DB-507C7E8904AD}" srcOrd="0" destOrd="0" presId="urn:microsoft.com/office/officeart/2005/8/layout/orgChart1"/>
    <dgm:cxn modelId="{4E50F331-02D8-4553-9CBA-9438A0E97943}" type="presParOf" srcId="{EB7847A0-87FE-4333-A1DB-507C7E8904AD}" destId="{6C2B3E35-D286-4F99-9AA4-FB98A2FC731B}" srcOrd="0" destOrd="0" presId="urn:microsoft.com/office/officeart/2005/8/layout/orgChart1"/>
    <dgm:cxn modelId="{DA99F4C3-B3DE-44D8-A284-7A9BFF095F65}" type="presParOf" srcId="{EB7847A0-87FE-4333-A1DB-507C7E8904AD}" destId="{91BA4AE8-B8E7-4DDD-9505-68C487519175}" srcOrd="1" destOrd="0" presId="urn:microsoft.com/office/officeart/2005/8/layout/orgChart1"/>
    <dgm:cxn modelId="{E61B64F9-E746-4CD7-BFF9-DB91B26C4A99}" type="presParOf" srcId="{F90E84C0-5A73-4DC8-A03B-5AF05C85A8A3}" destId="{41BD541B-7202-4C7C-8FC8-40E2DB682077}" srcOrd="1" destOrd="0" presId="urn:microsoft.com/office/officeart/2005/8/layout/orgChart1"/>
    <dgm:cxn modelId="{6167BDE0-5067-4EA3-85E3-8D8002E7950E}" type="presParOf" srcId="{F90E84C0-5A73-4DC8-A03B-5AF05C85A8A3}" destId="{3C96CBD9-0A34-4516-A763-5AA9FB549C17}" srcOrd="2" destOrd="0" presId="urn:microsoft.com/office/officeart/2005/8/layout/orgChart1"/>
    <dgm:cxn modelId="{694BEF7A-DC85-48E8-977D-0DC9013811E9}" type="presParOf" srcId="{7C7B555A-23EF-4F55-9D8A-37B44C188A49}" destId="{594A8C8D-7ACF-4648-900B-F7264D7CB439}" srcOrd="2" destOrd="0" presId="urn:microsoft.com/office/officeart/2005/8/layout/orgChart1"/>
    <dgm:cxn modelId="{37D2B7E1-DDFF-4E90-B06F-20CEFC3D2B34}" type="presParOf" srcId="{5E100A7B-B13A-46C9-9E0A-0E5BFE5516A1}" destId="{86EC3AD9-1E85-46B8-B4D7-29AB73F41E57}" srcOrd="8" destOrd="0" presId="urn:microsoft.com/office/officeart/2005/8/layout/orgChart1"/>
    <dgm:cxn modelId="{BC68C2FC-E62D-4208-A7DB-00C1FED8E05D}" type="presParOf" srcId="{5E100A7B-B13A-46C9-9E0A-0E5BFE5516A1}" destId="{B1525C29-FB0A-4141-98FD-2D76C92196A8}" srcOrd="9" destOrd="0" presId="urn:microsoft.com/office/officeart/2005/8/layout/orgChart1"/>
    <dgm:cxn modelId="{B2E15337-7923-4607-ADC0-26B1A8709B5C}" type="presParOf" srcId="{B1525C29-FB0A-4141-98FD-2D76C92196A8}" destId="{D89483D4-AD33-4272-BC3D-73B2866C8EB8}" srcOrd="0" destOrd="0" presId="urn:microsoft.com/office/officeart/2005/8/layout/orgChart1"/>
    <dgm:cxn modelId="{98FB3F83-C485-404B-802F-E05EFBD345D5}" type="presParOf" srcId="{D89483D4-AD33-4272-BC3D-73B2866C8EB8}" destId="{09D3FD01-1932-433E-8145-6138D9C96A2B}" srcOrd="0" destOrd="0" presId="urn:microsoft.com/office/officeart/2005/8/layout/orgChart1"/>
    <dgm:cxn modelId="{C615F345-8D4F-4AD5-A766-15918A53E1D1}" type="presParOf" srcId="{D89483D4-AD33-4272-BC3D-73B2866C8EB8}" destId="{F46672B8-DAB3-4B22-9446-13FD41297DE7}" srcOrd="1" destOrd="0" presId="urn:microsoft.com/office/officeart/2005/8/layout/orgChart1"/>
    <dgm:cxn modelId="{DA239944-31F3-439B-9432-BC3833DBB6EA}" type="presParOf" srcId="{B1525C29-FB0A-4141-98FD-2D76C92196A8}" destId="{EE60BC08-AC4A-4047-A404-70333D329DCB}" srcOrd="1" destOrd="0" presId="urn:microsoft.com/office/officeart/2005/8/layout/orgChart1"/>
    <dgm:cxn modelId="{00ABADDB-2D85-4F0F-A1D5-52C04AA10304}" type="presParOf" srcId="{EE60BC08-AC4A-4047-A404-70333D329DCB}" destId="{DA604A13-451E-41AC-ACF6-3AC28F45B265}" srcOrd="0" destOrd="0" presId="urn:microsoft.com/office/officeart/2005/8/layout/orgChart1"/>
    <dgm:cxn modelId="{5A0A3A86-C2DB-4FFC-8CFB-A331EBB63291}" type="presParOf" srcId="{EE60BC08-AC4A-4047-A404-70333D329DCB}" destId="{99EC4940-05DB-48B7-B172-8FF18868B6B4}" srcOrd="1" destOrd="0" presId="urn:microsoft.com/office/officeart/2005/8/layout/orgChart1"/>
    <dgm:cxn modelId="{79A5871E-22FE-4847-AB22-0547E6EBAC4B}" type="presParOf" srcId="{99EC4940-05DB-48B7-B172-8FF18868B6B4}" destId="{58990F5C-89FA-4672-88D5-5507C4B2B34F}" srcOrd="0" destOrd="0" presId="urn:microsoft.com/office/officeart/2005/8/layout/orgChart1"/>
    <dgm:cxn modelId="{4F00AA46-431A-4DA3-B424-CA37F2539E41}" type="presParOf" srcId="{58990F5C-89FA-4672-88D5-5507C4B2B34F}" destId="{884185A0-D851-4E8A-ABE0-7622E9F2C032}" srcOrd="0" destOrd="0" presId="urn:microsoft.com/office/officeart/2005/8/layout/orgChart1"/>
    <dgm:cxn modelId="{E92265FB-BB39-4926-9F2D-3B4129A0C31B}" type="presParOf" srcId="{58990F5C-89FA-4672-88D5-5507C4B2B34F}" destId="{50FE9208-A1C8-424A-874D-1808F64D4531}" srcOrd="1" destOrd="0" presId="urn:microsoft.com/office/officeart/2005/8/layout/orgChart1"/>
    <dgm:cxn modelId="{512B9CD2-4A03-4CE1-AA85-45DC56975F68}" type="presParOf" srcId="{99EC4940-05DB-48B7-B172-8FF18868B6B4}" destId="{BD017A34-44A5-48B7-9F74-4F06E681F7BB}" srcOrd="1" destOrd="0" presId="urn:microsoft.com/office/officeart/2005/8/layout/orgChart1"/>
    <dgm:cxn modelId="{36FEEA79-1471-44FF-A3EA-18733E818C66}" type="presParOf" srcId="{99EC4940-05DB-48B7-B172-8FF18868B6B4}" destId="{2DEB40D2-5C95-4C98-8963-F7D2144B02AF}" srcOrd="2" destOrd="0" presId="urn:microsoft.com/office/officeart/2005/8/layout/orgChart1"/>
    <dgm:cxn modelId="{DFC56C04-BAD6-4621-A342-25A8D6410CE2}" type="presParOf" srcId="{EE60BC08-AC4A-4047-A404-70333D329DCB}" destId="{CFB7005D-5E59-4491-8FC3-5F62AE88F7D9}" srcOrd="2" destOrd="0" presId="urn:microsoft.com/office/officeart/2005/8/layout/orgChart1"/>
    <dgm:cxn modelId="{D6584A4D-27E8-4A63-AAB1-88FDBD41C954}" type="presParOf" srcId="{EE60BC08-AC4A-4047-A404-70333D329DCB}" destId="{245D53D8-CE23-471F-821A-140A67480D18}" srcOrd="3" destOrd="0" presId="urn:microsoft.com/office/officeart/2005/8/layout/orgChart1"/>
    <dgm:cxn modelId="{E61938FA-A6F3-4069-82E7-5627814868F7}" type="presParOf" srcId="{245D53D8-CE23-471F-821A-140A67480D18}" destId="{DF9A64B5-80EC-4344-B9B5-6382AC556BC1}" srcOrd="0" destOrd="0" presId="urn:microsoft.com/office/officeart/2005/8/layout/orgChart1"/>
    <dgm:cxn modelId="{C310522D-387B-441A-9D82-18CE9512B957}" type="presParOf" srcId="{DF9A64B5-80EC-4344-B9B5-6382AC556BC1}" destId="{FAD712BB-7D82-4FA2-8CBC-E209D3B81303}" srcOrd="0" destOrd="0" presId="urn:microsoft.com/office/officeart/2005/8/layout/orgChart1"/>
    <dgm:cxn modelId="{F9DEB57E-FE36-4821-8457-D8875FC903A0}" type="presParOf" srcId="{DF9A64B5-80EC-4344-B9B5-6382AC556BC1}" destId="{33B789BC-AF0E-423B-B7D6-8438B9715157}" srcOrd="1" destOrd="0" presId="urn:microsoft.com/office/officeart/2005/8/layout/orgChart1"/>
    <dgm:cxn modelId="{41B28D82-F552-47D6-A444-28C84E02B6E0}" type="presParOf" srcId="{245D53D8-CE23-471F-821A-140A67480D18}" destId="{ABF112A0-D303-499E-AE2A-A953A9FC910E}" srcOrd="1" destOrd="0" presId="urn:microsoft.com/office/officeart/2005/8/layout/orgChart1"/>
    <dgm:cxn modelId="{67AE388D-09FB-484C-9CC3-7F971FA8E42F}" type="presParOf" srcId="{245D53D8-CE23-471F-821A-140A67480D18}" destId="{56B0AC61-7B0D-4533-9E5B-8FC48EFC76A8}" srcOrd="2" destOrd="0" presId="urn:microsoft.com/office/officeart/2005/8/layout/orgChart1"/>
    <dgm:cxn modelId="{E7D71F2D-6617-47C4-8BE5-D91A9050781C}" type="presParOf" srcId="{B1525C29-FB0A-4141-98FD-2D76C92196A8}" destId="{8FD0166E-E945-427B-A2F5-10398BCA859D}" srcOrd="2" destOrd="0" presId="urn:microsoft.com/office/officeart/2005/8/layout/orgChart1"/>
    <dgm:cxn modelId="{C8988B26-891A-461A-A692-172ABD6EBC5A}" type="presParOf" srcId="{5E100A7B-B13A-46C9-9E0A-0E5BFE5516A1}" destId="{874EF1AF-B2E3-47E5-B4D1-BA6BC8D3AEB2}" srcOrd="10" destOrd="0" presId="urn:microsoft.com/office/officeart/2005/8/layout/orgChart1"/>
    <dgm:cxn modelId="{9010BA23-6AFE-4A18-A972-DCAC82963438}" type="presParOf" srcId="{5E100A7B-B13A-46C9-9E0A-0E5BFE5516A1}" destId="{8DDD6A91-BBF3-42FB-9B0F-5214895C144B}" srcOrd="11" destOrd="0" presId="urn:microsoft.com/office/officeart/2005/8/layout/orgChart1"/>
    <dgm:cxn modelId="{E05E9031-376D-4DEA-987B-59F33D492630}" type="presParOf" srcId="{8DDD6A91-BBF3-42FB-9B0F-5214895C144B}" destId="{B6776EEC-CCB3-4875-825C-9426B12F4914}" srcOrd="0" destOrd="0" presId="urn:microsoft.com/office/officeart/2005/8/layout/orgChart1"/>
    <dgm:cxn modelId="{50ADFD2A-C986-44E2-A13B-67313E41271C}" type="presParOf" srcId="{B6776EEC-CCB3-4875-825C-9426B12F4914}" destId="{3FEF6B4D-8FE0-4368-A788-AE7E7C5DD708}" srcOrd="0" destOrd="0" presId="urn:microsoft.com/office/officeart/2005/8/layout/orgChart1"/>
    <dgm:cxn modelId="{8CD993C6-EBA8-491B-8181-B6234F55ADA6}" type="presParOf" srcId="{B6776EEC-CCB3-4875-825C-9426B12F4914}" destId="{BE3DD7A7-4214-4800-9E6B-FDE4FC309CD1}" srcOrd="1" destOrd="0" presId="urn:microsoft.com/office/officeart/2005/8/layout/orgChart1"/>
    <dgm:cxn modelId="{ACFFA03F-7CBC-4ED8-A626-4936BB11FD69}" type="presParOf" srcId="{8DDD6A91-BBF3-42FB-9B0F-5214895C144B}" destId="{11ABAA5D-AE38-4D34-AD27-99D18B4C5A13}" srcOrd="1" destOrd="0" presId="urn:microsoft.com/office/officeart/2005/8/layout/orgChart1"/>
    <dgm:cxn modelId="{77EADA58-D9D2-4503-9FA5-8ED77C03CF86}" type="presParOf" srcId="{11ABAA5D-AE38-4D34-AD27-99D18B4C5A13}" destId="{355EEF4C-A42A-4CAD-96B0-4883F10DC9FB}" srcOrd="0" destOrd="0" presId="urn:microsoft.com/office/officeart/2005/8/layout/orgChart1"/>
    <dgm:cxn modelId="{A863C107-B054-4BC3-B322-D82D4A0239CC}" type="presParOf" srcId="{11ABAA5D-AE38-4D34-AD27-99D18B4C5A13}" destId="{6AC0F959-F459-4A8C-A07E-BB8EE8FB6D0F}" srcOrd="1" destOrd="0" presId="urn:microsoft.com/office/officeart/2005/8/layout/orgChart1"/>
    <dgm:cxn modelId="{3E993410-AF3B-4156-8BFB-B202D4D8183F}" type="presParOf" srcId="{6AC0F959-F459-4A8C-A07E-BB8EE8FB6D0F}" destId="{4A1AF5F5-FFBD-4919-B25D-ECD1497EC3A9}" srcOrd="0" destOrd="0" presId="urn:microsoft.com/office/officeart/2005/8/layout/orgChart1"/>
    <dgm:cxn modelId="{C5B3FBE9-416A-4181-B17B-3043AB501951}" type="presParOf" srcId="{4A1AF5F5-FFBD-4919-B25D-ECD1497EC3A9}" destId="{B6E16F30-79BF-4169-B7C1-960F42E2588D}" srcOrd="0" destOrd="0" presId="urn:microsoft.com/office/officeart/2005/8/layout/orgChart1"/>
    <dgm:cxn modelId="{EA994676-B70A-4FC6-8933-E87242F3FF13}" type="presParOf" srcId="{4A1AF5F5-FFBD-4919-B25D-ECD1497EC3A9}" destId="{156015DB-1392-47F6-8149-70D555D2E9AC}" srcOrd="1" destOrd="0" presId="urn:microsoft.com/office/officeart/2005/8/layout/orgChart1"/>
    <dgm:cxn modelId="{3CF94703-4C70-4AF2-9113-D15E6C5FD9FD}" type="presParOf" srcId="{6AC0F959-F459-4A8C-A07E-BB8EE8FB6D0F}" destId="{469D3932-1AFC-4777-AF6E-45DF056BD901}" srcOrd="1" destOrd="0" presId="urn:microsoft.com/office/officeart/2005/8/layout/orgChart1"/>
    <dgm:cxn modelId="{856BC2C4-322B-46DA-B521-CD4B5E5D40A5}" type="presParOf" srcId="{6AC0F959-F459-4A8C-A07E-BB8EE8FB6D0F}" destId="{4F3592F5-9F02-49CD-9056-D8799EE12996}" srcOrd="2" destOrd="0" presId="urn:microsoft.com/office/officeart/2005/8/layout/orgChart1"/>
    <dgm:cxn modelId="{AD28BC6E-9856-4E1E-BD7C-7549FFB4FD1F}" type="presParOf" srcId="{11ABAA5D-AE38-4D34-AD27-99D18B4C5A13}" destId="{1B88D25B-8808-48D7-A96A-3CA3A8072BD2}" srcOrd="2" destOrd="0" presId="urn:microsoft.com/office/officeart/2005/8/layout/orgChart1"/>
    <dgm:cxn modelId="{796C224F-B45C-4FC5-8200-F50C623770C9}" type="presParOf" srcId="{11ABAA5D-AE38-4D34-AD27-99D18B4C5A13}" destId="{97151D9D-1658-4A72-8761-826DDFF565B5}" srcOrd="3" destOrd="0" presId="urn:microsoft.com/office/officeart/2005/8/layout/orgChart1"/>
    <dgm:cxn modelId="{840D5066-3F12-40A8-995C-590DC054FEA7}" type="presParOf" srcId="{97151D9D-1658-4A72-8761-826DDFF565B5}" destId="{B42F51A2-4C67-495E-B6E3-CFA34AB56F64}" srcOrd="0" destOrd="0" presId="urn:microsoft.com/office/officeart/2005/8/layout/orgChart1"/>
    <dgm:cxn modelId="{23344988-BDF3-4C09-BF75-033371FC82E3}" type="presParOf" srcId="{B42F51A2-4C67-495E-B6E3-CFA34AB56F64}" destId="{ADA28F74-B6AA-4CE7-A92E-28C7EEBA9BED}" srcOrd="0" destOrd="0" presId="urn:microsoft.com/office/officeart/2005/8/layout/orgChart1"/>
    <dgm:cxn modelId="{52AB4C54-546E-4C62-9239-E93E0FE8F167}" type="presParOf" srcId="{B42F51A2-4C67-495E-B6E3-CFA34AB56F64}" destId="{C937556D-08E5-4051-B45E-767A963792A1}" srcOrd="1" destOrd="0" presId="urn:microsoft.com/office/officeart/2005/8/layout/orgChart1"/>
    <dgm:cxn modelId="{5E49FCD2-E8D0-46B9-9F90-1A8CE907A218}" type="presParOf" srcId="{97151D9D-1658-4A72-8761-826DDFF565B5}" destId="{67B6EA0D-B166-45B2-B951-6D1C931C572A}" srcOrd="1" destOrd="0" presId="urn:microsoft.com/office/officeart/2005/8/layout/orgChart1"/>
    <dgm:cxn modelId="{40BFEBB6-56B7-46E4-BD80-9C5F154E1D32}" type="presParOf" srcId="{97151D9D-1658-4A72-8761-826DDFF565B5}" destId="{EE79264C-79F9-4A5C-B930-D95073CFBBBB}" srcOrd="2" destOrd="0" presId="urn:microsoft.com/office/officeart/2005/8/layout/orgChart1"/>
    <dgm:cxn modelId="{6B8C1452-7CA0-4CFF-AA6D-9C6B58CE97A1}" type="presParOf" srcId="{8DDD6A91-BBF3-42FB-9B0F-5214895C144B}" destId="{97FC575C-D6D1-4E0B-BAE1-109161782957}" srcOrd="2" destOrd="0" presId="urn:microsoft.com/office/officeart/2005/8/layout/orgChart1"/>
    <dgm:cxn modelId="{C25BCFF0-A78B-457C-A0C4-826F4FD20095}" type="presParOf" srcId="{932E188E-A331-495D-A64F-7AF0A82C926E}" destId="{2F9BEDA8-9693-4FB6-B528-60C57A6CAD3F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project-plan.dot</Template>
  <TotalTime>422</TotalTime>
  <Pages>6</Pages>
  <Words>666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IAS Universität Stuttgart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Software Engineering Lab</dc:subject>
  <dc:creator>Group 1</dc:creator>
  <cp:lastModifiedBy>André Ricardo</cp:lastModifiedBy>
  <cp:revision>39</cp:revision>
  <cp:lastPrinted>2001-05-09T19:56:00Z</cp:lastPrinted>
  <dcterms:created xsi:type="dcterms:W3CDTF">2016-12-02T02:34:00Z</dcterms:created>
  <dcterms:modified xsi:type="dcterms:W3CDTF">2016-12-02T14:23:00Z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30.04.2001</vt:lpwstr>
  </property>
  <property fmtid="{D5CDD505-2E9C-101B-9397-08002B2CF9AE}" pid="3" name="Ende">
    <vt:lpwstr>19.07.2001</vt:lpwstr>
  </property>
  <property fmtid="{D5CDD505-2E9C-101B-9397-08002B2CF9AE}" pid="4" name="Version">
    <vt:lpwstr>1.0</vt:lpwstr>
  </property>
  <property fmtid="{D5CDD505-2E9C-101B-9397-08002B2CF9AE}" pid="5" name="Status">
    <vt:lpwstr>submitted</vt:lpwstr>
  </property>
  <property fmtid="{D5CDD505-2E9C-101B-9397-08002B2CF9AE}" pid="6" name="Aenderungen">
    <vt:lpwstr> </vt:lpwstr>
  </property>
  <property fmtid="{D5CDD505-2E9C-101B-9397-08002B2CF9AE}" pid="7" name="QS">
    <vt:lpwstr>&lt;Xx&gt;</vt:lpwstr>
  </property>
  <property fmtid="{D5CDD505-2E9C-101B-9397-08002B2CF9AE}" pid="8" name="Dateiname">
    <vt:lpwstr>project-plan</vt:lpwstr>
  </property>
  <property fmtid="{D5CDD505-2E9C-101B-9397-08002B2CF9AE}" pid="9" name="Projektart">
    <vt:lpwstr>Model for Software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Bitsch</vt:lpwstr>
  </property>
  <property fmtid="{D5CDD505-2E9C-101B-9397-08002B2CF9AE}" pid="14" name="Mitbetreuer">
    <vt:lpwstr>Lucena</vt:lpwstr>
  </property>
  <property fmtid="{D5CDD505-2E9C-101B-9397-08002B2CF9AE}" pid="15" name="Art">
    <vt:lpwstr>Lab Course</vt:lpwstr>
  </property>
  <property fmtid="{D5CDD505-2E9C-101B-9397-08002B2CF9AE}" pid="16" name="Bearbeiter">
    <vt:lpwstr>Group 1</vt:lpwstr>
  </property>
  <property fmtid="{D5CDD505-2E9C-101B-9397-08002B2CF9AE}" pid="17" name="BearbeiterVorname">
    <vt:lpwstr>Group 1</vt:lpwstr>
  </property>
  <property fmtid="{D5CDD505-2E9C-101B-9397-08002B2CF9AE}" pid="18" name="BearbeiterNachname">
    <vt:lpwstr>Group 1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Software Engineering Lab</vt:lpwstr>
  </property>
  <property fmtid="{D5CDD505-2E9C-101B-9397-08002B2CF9AE}" pid="24" name="Backup1">
    <vt:lpwstr/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Dokument1</vt:lpwstr>
  </property>
</Properties>
</file>