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7D" w:rsidRPr="00073101" w:rsidRDefault="000E067D">
      <w:pPr>
        <w:rPr>
          <w:lang w:val="pt-BR"/>
        </w:rPr>
      </w:pPr>
    </w:p>
    <w:p w:rsidR="000E067D" w:rsidRPr="007B2DC7" w:rsidRDefault="007B2DC7">
      <w:pPr>
        <w:framePr w:hSpace="142" w:wrap="around" w:hAnchor="margin" w:xAlign="center" w:y="3970" w:anchorLock="1"/>
        <w:jc w:val="center"/>
        <w:rPr>
          <w:sz w:val="32"/>
          <w:lang w:val="pt-BR"/>
        </w:rPr>
      </w:pPr>
      <w:r w:rsidRPr="007B2DC7">
        <w:rPr>
          <w:b/>
          <w:sz w:val="28"/>
          <w:lang w:val="pt-BR"/>
        </w:rPr>
        <w:t>Tópicos em Engenharia de Software</w:t>
      </w:r>
    </w:p>
    <w:p w:rsidR="000E067D" w:rsidRPr="00B70E81" w:rsidRDefault="00B70E81">
      <w:pPr>
        <w:framePr w:w="2597" w:h="2160" w:hSpace="142" w:wrap="around" w:vAnchor="page" w:hAnchor="page" w:x="8642" w:y="2428" w:anchorLock="1"/>
        <w:rPr>
          <w:lang w:val="pt-BR"/>
        </w:rPr>
      </w:pPr>
      <w:r w:rsidRPr="00B70E81">
        <w:rPr>
          <w:u w:val="single"/>
          <w:lang w:val="pt-BR"/>
        </w:rPr>
        <w:t>Destinatários:</w:t>
      </w:r>
    </w:p>
    <w:p w:rsidR="000E067D" w:rsidRPr="00B70E81" w:rsidRDefault="00B70E81">
      <w:pPr>
        <w:framePr w:w="2597" w:h="2160" w:hSpace="142" w:wrap="around" w:vAnchor="page" w:hAnchor="page" w:x="8642" w:y="2428" w:anchorLock="1"/>
        <w:rPr>
          <w:lang w:val="pt-BR"/>
        </w:rPr>
      </w:pPr>
      <w:r>
        <w:rPr>
          <w:lang w:val="pt-BR"/>
        </w:rPr>
        <w:t>Prof. Dr. Vicente Lucena Jr.</w:t>
      </w:r>
    </w:p>
    <w:p w:rsidR="000E067D" w:rsidRPr="00B70E81" w:rsidRDefault="00B70E81">
      <w:pPr>
        <w:framePr w:w="2597" w:h="2160" w:hSpace="142" w:wrap="around" w:vAnchor="page" w:hAnchor="page" w:x="8642" w:y="2428" w:anchorLock="1"/>
      </w:pPr>
      <w:proofErr w:type="spellStart"/>
      <w:r>
        <w:t>Grupo</w:t>
      </w:r>
      <w:proofErr w:type="spellEnd"/>
      <w:r>
        <w:t xml:space="preserve"> 2</w:t>
      </w:r>
    </w:p>
    <w:p w:rsidR="000E067D" w:rsidRPr="00073101" w:rsidRDefault="007B2DC7">
      <w:pPr>
        <w:framePr w:hSpace="142" w:wrap="around" w:hAnchor="margin" w:xAlign="center" w:y="6805" w:anchorLock="1"/>
        <w:jc w:val="center"/>
      </w:pPr>
      <w:r>
        <w:rPr>
          <w:b/>
          <w:sz w:val="28"/>
        </w:rPr>
        <w:t>Grupo2</w:t>
      </w:r>
      <w:r w:rsidR="00D54BB0" w:rsidRPr="00073101">
        <w:rPr>
          <w:b/>
          <w:sz w:val="28"/>
          <w:lang w:val="pt-BR"/>
        </w:rPr>
        <w:fldChar w:fldCharType="begin"/>
      </w:r>
      <w:r w:rsidR="000E067D" w:rsidRPr="00073101">
        <w:rPr>
          <w:b/>
          <w:sz w:val="28"/>
        </w:rPr>
        <w:instrText xml:space="preserve"> KEYWORDS  \* MERGEFORMAT </w:instrText>
      </w:r>
      <w:r w:rsidR="00D54BB0" w:rsidRPr="00073101">
        <w:rPr>
          <w:b/>
          <w:sz w:val="28"/>
          <w:lang w:val="pt-BR"/>
        </w:rPr>
        <w:fldChar w:fldCharType="end"/>
      </w:r>
    </w:p>
    <w:p w:rsidR="000E067D" w:rsidRPr="00073101" w:rsidRDefault="007B2DC7">
      <w:pPr>
        <w:framePr w:w="9087" w:h="1159" w:hRule="exact" w:hSpace="142" w:wrap="around" w:vAnchor="page" w:hAnchor="page" w:x="1434" w:y="6337" w:anchorLock="1"/>
        <w:jc w:val="center"/>
        <w:rPr>
          <w:sz w:val="32"/>
        </w:rPr>
      </w:pPr>
      <w:proofErr w:type="spellStart"/>
      <w:r>
        <w:rPr>
          <w:sz w:val="32"/>
        </w:rPr>
        <w:t>Corrida</w:t>
      </w:r>
      <w:proofErr w:type="spellEnd"/>
      <w:r>
        <w:rPr>
          <w:sz w:val="32"/>
        </w:rPr>
        <w:t xml:space="preserve"> com </w:t>
      </w:r>
      <w:proofErr w:type="spellStart"/>
      <w:r>
        <w:rPr>
          <w:sz w:val="32"/>
        </w:rPr>
        <w:t>obstáculos</w:t>
      </w:r>
      <w:proofErr w:type="spellEnd"/>
      <w:r>
        <w:rPr>
          <w:sz w:val="32"/>
        </w:rPr>
        <w:t xml:space="preserve"> - </w:t>
      </w:r>
      <w:proofErr w:type="spellStart"/>
      <w:r>
        <w:rPr>
          <w:sz w:val="32"/>
        </w:rPr>
        <w:t>Robotino</w:t>
      </w:r>
      <w:proofErr w:type="spellEnd"/>
      <w:r w:rsidR="00D54BB0" w:rsidRPr="00073101">
        <w:rPr>
          <w:sz w:val="32"/>
          <w:lang w:val="pt-BR"/>
        </w:rPr>
        <w:fldChar w:fldCharType="begin"/>
      </w:r>
      <w:r w:rsidR="000E067D" w:rsidRPr="00073101">
        <w:rPr>
          <w:sz w:val="32"/>
        </w:rPr>
        <w:instrText xml:space="preserve"> KEYWORDS  \* MERGEFORMAT </w:instrText>
      </w:r>
      <w:r w:rsidR="00D54BB0" w:rsidRPr="00073101">
        <w:rPr>
          <w:sz w:val="32"/>
          <w:lang w:val="pt-BR"/>
        </w:rPr>
        <w:fldChar w:fldCharType="end"/>
      </w:r>
    </w:p>
    <w:p w:rsidR="000E067D" w:rsidRPr="00073101" w:rsidRDefault="000E067D"/>
    <w:p w:rsidR="000E067D" w:rsidRPr="00073101" w:rsidRDefault="000E067D" w:rsidP="005E29F8">
      <w:pPr>
        <w:pStyle w:val="Footer"/>
        <w:framePr w:w="9628" w:h="3119" w:hRule="exact" w:hSpace="142" w:vSpace="851" w:wrap="around" w:vAnchor="page" w:hAnchor="page" w:x="1231" w:y="12815"/>
        <w:tabs>
          <w:tab w:val="left" w:pos="851"/>
        </w:tabs>
        <w:spacing w:line="360" w:lineRule="auto"/>
        <w:rPr>
          <w:rFonts w:ascii="Times New Roman" w:hAnsi="Times New Roman"/>
        </w:rPr>
      </w:pPr>
    </w:p>
    <w:tbl>
      <w:tblPr>
        <w:tblpPr w:leftFromText="141" w:rightFromText="141" w:vertAnchor="text" w:horzAnchor="margin" w:tblpY="6561"/>
        <w:tblW w:w="95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64"/>
        <w:gridCol w:w="1701"/>
        <w:gridCol w:w="1417"/>
        <w:gridCol w:w="1418"/>
        <w:gridCol w:w="2268"/>
      </w:tblGrid>
      <w:tr w:rsidR="00BB40A1" w:rsidRPr="00B5161B" w:rsidTr="00B1741C">
        <w:trPr>
          <w:cantSplit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Classe de Modelo Processo:</w:t>
            </w:r>
          </w:p>
          <w:p w:rsidR="00BB40A1" w:rsidRPr="0007310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Modelo para Desenvolvimento de Software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Estudantes:</w:t>
            </w:r>
          </w:p>
          <w:p w:rsidR="00BB40A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André Ricardo</w:t>
            </w:r>
          </w:p>
          <w:p w:rsidR="00BB40A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Antonio Pereira</w:t>
            </w:r>
          </w:p>
          <w:p w:rsidR="00BB40A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Jainne Fernandes</w:t>
            </w:r>
          </w:p>
          <w:p w:rsidR="00BB40A1" w:rsidRPr="0007310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Luciana Rolim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Tutor:</w:t>
            </w:r>
          </w:p>
          <w:p w:rsidR="00BB40A1" w:rsidRPr="0007310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Prof. Dr. Vicente Lucena Jr.</w:t>
            </w: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Início:</w:t>
            </w:r>
          </w:p>
          <w:p w:rsidR="00BB40A1" w:rsidRPr="0007310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25.11.2016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Fim:</w:t>
            </w:r>
          </w:p>
          <w:p w:rsidR="00BB40A1" w:rsidRPr="0007310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30.01.2017</w:t>
            </w:r>
          </w:p>
        </w:tc>
      </w:tr>
      <w:tr w:rsidR="00BB40A1" w:rsidRPr="0073769F" w:rsidTr="00B1741C">
        <w:trPr>
          <w:cantSplit/>
          <w:trHeight w:val="1380"/>
        </w:trPr>
        <w:tc>
          <w:tcPr>
            <w:tcW w:w="2764" w:type="dxa"/>
            <w:tcBorders>
              <w:top w:val="single" w:sz="6" w:space="0" w:color="000000"/>
              <w:lef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Documento:</w:t>
            </w:r>
          </w:p>
          <w:p w:rsidR="00BB40A1" w:rsidRPr="00073101" w:rsidRDefault="00BB40A1" w:rsidP="00B1741C">
            <w:pPr>
              <w:tabs>
                <w:tab w:val="left" w:pos="851"/>
              </w:tabs>
              <w:spacing w:line="360" w:lineRule="auto"/>
              <w:jc w:val="left"/>
              <w:rPr>
                <w:sz w:val="20"/>
                <w:lang w:val="pt-BR"/>
              </w:rPr>
            </w:pPr>
            <w:r>
              <w:fldChar w:fldCharType="begin"/>
            </w:r>
            <w:r w:rsidRPr="0086278C">
              <w:rPr>
                <w:lang w:val="pt-BR"/>
              </w:rPr>
              <w:instrText xml:space="preserve"> DOCPROPERTY "Projektart"  \* MERGEFORMAT </w:instrText>
            </w:r>
            <w:r>
              <w:fldChar w:fldCharType="separate"/>
            </w:r>
            <w:r w:rsidRPr="00073101">
              <w:rPr>
                <w:sz w:val="20"/>
                <w:lang w:val="pt-BR"/>
              </w:rPr>
              <w:t>Model</w:t>
            </w:r>
            <w:r>
              <w:rPr>
                <w:sz w:val="20"/>
                <w:lang w:val="pt-BR"/>
              </w:rPr>
              <w:t>o</w:t>
            </w:r>
            <w:r w:rsidRPr="00073101">
              <w:rPr>
                <w:sz w:val="20"/>
                <w:lang w:val="pt-BR"/>
              </w:rPr>
              <w:t xml:space="preserve"> </w:t>
            </w:r>
            <w:r>
              <w:rPr>
                <w:sz w:val="20"/>
                <w:lang w:val="pt-BR"/>
              </w:rPr>
              <w:t>para</w:t>
            </w:r>
            <w:r w:rsidRPr="00073101">
              <w:rPr>
                <w:sz w:val="20"/>
                <w:lang w:val="pt-BR"/>
              </w:rPr>
              <w:t xml:space="preserve"> </w:t>
            </w:r>
            <w:r>
              <w:rPr>
                <w:sz w:val="20"/>
                <w:lang w:val="pt-BR"/>
              </w:rPr>
              <w:t>Desenvolvimento de Sistema</w:t>
            </w:r>
            <w:r>
              <w:rPr>
                <w:sz w:val="20"/>
                <w:lang w:val="pt-BR"/>
              </w:rPr>
              <w:fldChar w:fldCharType="end"/>
            </w:r>
          </w:p>
        </w:tc>
        <w:tc>
          <w:tcPr>
            <w:tcW w:w="1701" w:type="dxa"/>
            <w:tcBorders>
              <w:top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Versão:</w:t>
            </w:r>
          </w:p>
          <w:p w:rsidR="00BB40A1" w:rsidRPr="00073101" w:rsidRDefault="002715F4" w:rsidP="00517F64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t>1</w:t>
            </w:r>
            <w:r w:rsidR="00B1741C">
              <w:t>.</w:t>
            </w:r>
            <w:r>
              <w:t>2</w:t>
            </w:r>
          </w:p>
        </w:tc>
        <w:tc>
          <w:tcPr>
            <w:tcW w:w="1417" w:type="dxa"/>
            <w:tcBorders>
              <w:top w:val="single" w:sz="6" w:space="0" w:color="000000"/>
              <w:righ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Autor</w:t>
            </w:r>
            <w:r w:rsidR="00E815C0">
              <w:rPr>
                <w:b/>
                <w:sz w:val="20"/>
                <w:lang w:val="pt-BR"/>
              </w:rPr>
              <w:t>(es)</w:t>
            </w:r>
            <w:r w:rsidRPr="001300FA">
              <w:rPr>
                <w:b/>
                <w:sz w:val="20"/>
                <w:lang w:val="pt-BR"/>
              </w:rPr>
              <w:t>:</w:t>
            </w:r>
          </w:p>
          <w:p w:rsidR="00B1741C" w:rsidRPr="00073101" w:rsidRDefault="00B1741C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André/Luciana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Data:</w:t>
            </w:r>
          </w:p>
          <w:p w:rsidR="00BB40A1" w:rsidRPr="00073101" w:rsidRDefault="00BB40A1" w:rsidP="006F47CA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 w:rsidRPr="00073101">
              <w:rPr>
                <w:sz w:val="20"/>
                <w:lang w:val="pt-BR"/>
              </w:rPr>
              <w:fldChar w:fldCharType="begin"/>
            </w:r>
            <w:r w:rsidRPr="00073101">
              <w:rPr>
                <w:sz w:val="20"/>
                <w:lang w:val="pt-BR"/>
              </w:rPr>
              <w:instrText xml:space="preserve"> SAVEDATE \@ "dd.MM.yy" \* MERGEFORMAT </w:instrText>
            </w:r>
            <w:r w:rsidRPr="00073101">
              <w:rPr>
                <w:sz w:val="20"/>
                <w:lang w:val="pt-BR"/>
              </w:rPr>
              <w:fldChar w:fldCharType="separate"/>
            </w:r>
            <w:r w:rsidR="00D65146">
              <w:rPr>
                <w:noProof/>
                <w:sz w:val="20"/>
                <w:lang w:val="pt-BR"/>
              </w:rPr>
              <w:t>25</w:t>
            </w:r>
            <w:r>
              <w:rPr>
                <w:noProof/>
                <w:sz w:val="20"/>
                <w:lang w:val="pt-BR"/>
              </w:rPr>
              <w:t>.01.17</w:t>
            </w:r>
            <w:r w:rsidRPr="00073101">
              <w:rPr>
                <w:sz w:val="20"/>
                <w:lang w:val="pt-BR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000000"/>
              <w:righ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Status:</w:t>
            </w:r>
          </w:p>
          <w:p w:rsidR="00BB40A1" w:rsidRPr="0016539D" w:rsidRDefault="0016539D" w:rsidP="00F50A7C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proofErr w:type="spellStart"/>
            <w:r>
              <w:rPr>
                <w:sz w:val="20"/>
              </w:rPr>
              <w:t>Finalizado</w:t>
            </w:r>
            <w:proofErr w:type="spellEnd"/>
          </w:p>
        </w:tc>
      </w:tr>
      <w:tr w:rsidR="00BB40A1" w:rsidRPr="00073101" w:rsidTr="00B1741C">
        <w:tc>
          <w:tcPr>
            <w:tcW w:w="2764" w:type="dxa"/>
            <w:tcBorders>
              <w:left w:val="single" w:sz="6" w:space="0" w:color="000000"/>
              <w:bottom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Nome do Arquivo:</w:t>
            </w:r>
          </w:p>
          <w:p w:rsidR="00FA2CC7" w:rsidRPr="00073101" w:rsidRDefault="00FA2CC7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sy-system-model.docx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Páginas:</w:t>
            </w:r>
          </w:p>
          <w:p w:rsidR="00FA2CC7" w:rsidRPr="00073101" w:rsidRDefault="00FA2CC7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17</w:t>
            </w:r>
          </w:p>
        </w:tc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>Data de impressão:</w:t>
            </w:r>
          </w:p>
        </w:tc>
        <w:tc>
          <w:tcPr>
            <w:tcW w:w="1418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:rsidR="00BB40A1" w:rsidRPr="001300FA" w:rsidRDefault="00BB40A1" w:rsidP="00BB40A1">
            <w:pPr>
              <w:tabs>
                <w:tab w:val="left" w:pos="851"/>
              </w:tabs>
              <w:spacing w:line="360" w:lineRule="auto"/>
              <w:rPr>
                <w:b/>
                <w:sz w:val="20"/>
                <w:lang w:val="pt-BR"/>
              </w:rPr>
            </w:pPr>
            <w:r w:rsidRPr="001300FA">
              <w:rPr>
                <w:b/>
                <w:sz w:val="20"/>
                <w:lang w:val="pt-BR"/>
              </w:rPr>
              <w:t xml:space="preserve">Template: </w:t>
            </w:r>
          </w:p>
          <w:p w:rsidR="00FA2CC7" w:rsidRPr="00073101" w:rsidRDefault="00FA2CC7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sy-system-model.do</w:t>
            </w:r>
            <w:r>
              <w:rPr>
                <w:sz w:val="20"/>
                <w:lang w:val="pt-BR"/>
              </w:rPr>
              <w:t>t</w:t>
            </w:r>
          </w:p>
        </w:tc>
        <w:tc>
          <w:tcPr>
            <w:tcW w:w="2268" w:type="dxa"/>
          </w:tcPr>
          <w:p w:rsidR="00BB40A1" w:rsidRPr="00073101" w:rsidRDefault="00BB40A1" w:rsidP="00BB40A1">
            <w:pPr>
              <w:tabs>
                <w:tab w:val="left" w:pos="851"/>
              </w:tabs>
              <w:spacing w:line="360" w:lineRule="auto"/>
              <w:rPr>
                <w:sz w:val="20"/>
                <w:lang w:val="pt-BR"/>
              </w:rPr>
            </w:pPr>
          </w:p>
        </w:tc>
      </w:tr>
    </w:tbl>
    <w:p w:rsidR="000E067D" w:rsidRPr="00073101" w:rsidRDefault="000E067D"/>
    <w:p w:rsidR="000E067D" w:rsidRPr="00073101" w:rsidRDefault="0004699A">
      <w:pPr>
        <w:framePr w:hSpace="142" w:wrap="around" w:vAnchor="page" w:hAnchor="page" w:xAlign="center" w:y="10224" w:anchorLock="1"/>
        <w:jc w:val="center"/>
        <w:rPr>
          <w:b/>
          <w:sz w:val="48"/>
          <w:lang w:val="pt-BR"/>
        </w:rPr>
      </w:pPr>
      <w:r>
        <w:fldChar w:fldCharType="begin"/>
      </w:r>
      <w:r w:rsidRPr="00433BA1">
        <w:rPr>
          <w:lang w:val="pt-BR"/>
        </w:rPr>
        <w:instrText xml:space="preserve"> DOCPROPERTY "SADA_Title"  \* MERGEFORMAT </w:instrText>
      </w:r>
      <w:r>
        <w:fldChar w:fldCharType="separate"/>
      </w:r>
      <w:r>
        <w:rPr>
          <w:b/>
          <w:sz w:val="48"/>
          <w:lang w:val="pt-BR"/>
        </w:rPr>
        <w:fldChar w:fldCharType="end"/>
      </w:r>
      <w:r w:rsidR="00AE200F">
        <w:rPr>
          <w:b/>
          <w:sz w:val="48"/>
          <w:lang w:val="pt-BR"/>
        </w:rPr>
        <w:t>Modelo do sistema</w:t>
      </w:r>
      <w:r w:rsidR="00D54BB0" w:rsidRPr="00073101">
        <w:rPr>
          <w:b/>
          <w:sz w:val="48"/>
          <w:lang w:val="pt-BR"/>
        </w:rPr>
        <w:fldChar w:fldCharType="begin"/>
      </w:r>
      <w:r w:rsidR="000E067D" w:rsidRPr="00073101">
        <w:rPr>
          <w:b/>
          <w:sz w:val="48"/>
          <w:lang w:val="pt-BR"/>
        </w:rPr>
        <w:instrText xml:space="preserve"> KEYWORDS  \* MERGEFORMAT </w:instrText>
      </w:r>
      <w:r w:rsidR="00D54BB0" w:rsidRPr="00073101">
        <w:rPr>
          <w:b/>
          <w:sz w:val="48"/>
          <w:lang w:val="pt-BR"/>
        </w:rPr>
        <w:fldChar w:fldCharType="end"/>
      </w:r>
    </w:p>
    <w:p w:rsidR="000E067D" w:rsidRPr="00073101" w:rsidRDefault="000E067D">
      <w:pPr>
        <w:rPr>
          <w:lang w:val="pt-BR"/>
        </w:rPr>
      </w:pPr>
      <w:bookmarkStart w:id="0" w:name="_GoBack"/>
      <w:bookmarkEnd w:id="0"/>
      <w:r w:rsidRPr="00433BA1">
        <w:rPr>
          <w:lang w:val="pt-BR"/>
        </w:rPr>
        <w:br w:type="page"/>
      </w:r>
      <w:r w:rsidR="00433BA1">
        <w:rPr>
          <w:b/>
          <w:lang w:val="pt-BR"/>
        </w:rPr>
        <w:lastRenderedPageBreak/>
        <w:t>Gerenciamento do Modelo de Versão</w:t>
      </w:r>
    </w:p>
    <w:p w:rsidR="000E067D" w:rsidRPr="00073101" w:rsidRDefault="000E067D">
      <w:pPr>
        <w:rPr>
          <w:sz w:val="20"/>
          <w:lang w:val="pt-BR"/>
        </w:rPr>
      </w:pPr>
    </w:p>
    <w:tbl>
      <w:tblPr>
        <w:tblW w:w="0" w:type="auto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915"/>
        <w:gridCol w:w="1353"/>
        <w:gridCol w:w="799"/>
        <w:gridCol w:w="1024"/>
        <w:gridCol w:w="1170"/>
        <w:gridCol w:w="3811"/>
      </w:tblGrid>
      <w:tr w:rsidR="000E067D" w:rsidRPr="00073101" w:rsidTr="002715F4">
        <w:tc>
          <w:tcPr>
            <w:tcW w:w="915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br w:type="page"/>
            </w:r>
            <w:bookmarkStart w:id="1" w:name="VorlagenVersionsverwaltung"/>
            <w:bookmarkEnd w:id="1"/>
            <w:r w:rsidR="00433BA1">
              <w:rPr>
                <w:lang w:val="pt-BR"/>
              </w:rPr>
              <w:t>Versão</w:t>
            </w:r>
          </w:p>
        </w:tc>
        <w:tc>
          <w:tcPr>
            <w:tcW w:w="1353" w:type="dxa"/>
            <w:tcBorders>
              <w:bottom w:val="nil"/>
            </w:tcBorders>
          </w:tcPr>
          <w:p w:rsidR="000E067D" w:rsidRPr="00073101" w:rsidRDefault="00433BA1">
            <w:pPr>
              <w:rPr>
                <w:lang w:val="pt-BR"/>
              </w:rPr>
            </w:pPr>
            <w:r>
              <w:rPr>
                <w:lang w:val="pt-BR"/>
              </w:rPr>
              <w:t>Autor</w:t>
            </w:r>
          </w:p>
        </w:tc>
        <w:tc>
          <w:tcPr>
            <w:tcW w:w="799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QA</w:t>
            </w:r>
          </w:p>
        </w:tc>
        <w:tc>
          <w:tcPr>
            <w:tcW w:w="1024" w:type="dxa"/>
            <w:tcBorders>
              <w:bottom w:val="nil"/>
            </w:tcBorders>
          </w:tcPr>
          <w:p w:rsidR="000E067D" w:rsidRPr="00073101" w:rsidRDefault="00433BA1">
            <w:pPr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1170" w:type="dxa"/>
            <w:tcBorders>
              <w:bottom w:val="nil"/>
            </w:tcBorders>
          </w:tcPr>
          <w:p w:rsidR="000E067D" w:rsidRPr="00073101" w:rsidRDefault="000E067D">
            <w:pPr>
              <w:rPr>
                <w:lang w:val="pt-BR"/>
              </w:rPr>
            </w:pPr>
            <w:r w:rsidRPr="00073101">
              <w:rPr>
                <w:lang w:val="pt-BR"/>
              </w:rPr>
              <w:t>Status</w:t>
            </w:r>
          </w:p>
        </w:tc>
        <w:tc>
          <w:tcPr>
            <w:tcW w:w="3811" w:type="dxa"/>
            <w:tcBorders>
              <w:bottom w:val="nil"/>
            </w:tcBorders>
          </w:tcPr>
          <w:p w:rsidR="000E067D" w:rsidRPr="00073101" w:rsidRDefault="00433BA1">
            <w:pPr>
              <w:rPr>
                <w:lang w:val="pt-BR"/>
              </w:rPr>
            </w:pPr>
            <w:r>
              <w:rPr>
                <w:lang w:val="pt-BR"/>
              </w:rPr>
              <w:t>Mudanças</w:t>
            </w:r>
          </w:p>
        </w:tc>
      </w:tr>
      <w:tr w:rsidR="000E067D" w:rsidRPr="006356DA" w:rsidTr="002715F4">
        <w:tc>
          <w:tcPr>
            <w:tcW w:w="915" w:type="dxa"/>
            <w:tcBorders>
              <w:top w:val="single" w:sz="12" w:space="0" w:color="000000"/>
              <w:bottom w:val="nil"/>
            </w:tcBorders>
          </w:tcPr>
          <w:p w:rsidR="000E067D" w:rsidRPr="00073101" w:rsidRDefault="002715F4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1.0</w:t>
            </w:r>
          </w:p>
        </w:tc>
        <w:tc>
          <w:tcPr>
            <w:tcW w:w="1353" w:type="dxa"/>
            <w:tcBorders>
              <w:top w:val="single" w:sz="12" w:space="0" w:color="000000"/>
              <w:bottom w:val="nil"/>
            </w:tcBorders>
          </w:tcPr>
          <w:p w:rsidR="000E067D" w:rsidRPr="00073101" w:rsidRDefault="002715F4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Luciana</w:t>
            </w:r>
          </w:p>
        </w:tc>
        <w:tc>
          <w:tcPr>
            <w:tcW w:w="799" w:type="dxa"/>
            <w:tcBorders>
              <w:top w:val="single" w:sz="12" w:space="0" w:color="000000"/>
              <w:bottom w:val="nil"/>
            </w:tcBorders>
          </w:tcPr>
          <w:p w:rsidR="000E067D" w:rsidRPr="00073101" w:rsidRDefault="002715F4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Andr</w:t>
            </w:r>
            <w:r w:rsidR="00955CB1">
              <w:rPr>
                <w:sz w:val="20"/>
                <w:lang w:val="pt-BR"/>
              </w:rPr>
              <w:t>é</w:t>
            </w:r>
          </w:p>
        </w:tc>
        <w:tc>
          <w:tcPr>
            <w:tcW w:w="1024" w:type="dxa"/>
            <w:tcBorders>
              <w:top w:val="single" w:sz="12" w:space="0" w:color="000000"/>
              <w:bottom w:val="nil"/>
            </w:tcBorders>
          </w:tcPr>
          <w:p w:rsidR="000E067D" w:rsidRPr="00073101" w:rsidRDefault="00FF7705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21.12.16</w:t>
            </w:r>
          </w:p>
        </w:tc>
        <w:tc>
          <w:tcPr>
            <w:tcW w:w="1170" w:type="dxa"/>
            <w:tcBorders>
              <w:top w:val="single" w:sz="12" w:space="0" w:color="000000"/>
              <w:bottom w:val="nil"/>
            </w:tcBorders>
          </w:tcPr>
          <w:p w:rsidR="000E067D" w:rsidRPr="00073101" w:rsidRDefault="00F64417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Aceito</w:t>
            </w:r>
          </w:p>
        </w:tc>
        <w:tc>
          <w:tcPr>
            <w:tcW w:w="3811" w:type="dxa"/>
            <w:tcBorders>
              <w:top w:val="single" w:sz="12" w:space="0" w:color="000000"/>
              <w:bottom w:val="nil"/>
            </w:tcBorders>
          </w:tcPr>
          <w:p w:rsidR="000E067D" w:rsidRPr="00073101" w:rsidRDefault="006356DA">
            <w:pPr>
              <w:spacing w:before="60" w:after="6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Criação e adição dos Casos de Uso</w:t>
            </w:r>
          </w:p>
        </w:tc>
      </w:tr>
      <w:tr w:rsidR="00986141" w:rsidRPr="006356DA" w:rsidTr="002715F4">
        <w:tc>
          <w:tcPr>
            <w:tcW w:w="915" w:type="dxa"/>
            <w:tcBorders>
              <w:top w:val="nil"/>
              <w:bottom w:val="single" w:sz="12" w:space="0" w:color="000000"/>
            </w:tcBorders>
          </w:tcPr>
          <w:p w:rsidR="00986141" w:rsidRDefault="0098614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 w:rsidRPr="00073101">
              <w:rPr>
                <w:sz w:val="18"/>
                <w:szCs w:val="18"/>
                <w:lang w:val="pt-BR"/>
              </w:rPr>
              <w:t>1.1</w:t>
            </w:r>
          </w:p>
          <w:p w:rsidR="002715F4" w:rsidRPr="00073101" w:rsidRDefault="002715F4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1.2</w:t>
            </w:r>
          </w:p>
        </w:tc>
        <w:tc>
          <w:tcPr>
            <w:tcW w:w="1353" w:type="dxa"/>
            <w:tcBorders>
              <w:top w:val="nil"/>
              <w:bottom w:val="single" w:sz="12" w:space="0" w:color="000000"/>
            </w:tcBorders>
          </w:tcPr>
          <w:p w:rsidR="00986141" w:rsidRDefault="002715F4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André</w:t>
            </w:r>
          </w:p>
          <w:p w:rsidR="002715F4" w:rsidRPr="00073101" w:rsidRDefault="002715F4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Luciana</w:t>
            </w:r>
          </w:p>
        </w:tc>
        <w:tc>
          <w:tcPr>
            <w:tcW w:w="799" w:type="dxa"/>
            <w:tcBorders>
              <w:top w:val="nil"/>
              <w:bottom w:val="single" w:sz="12" w:space="0" w:color="000000"/>
            </w:tcBorders>
          </w:tcPr>
          <w:p w:rsidR="00986141" w:rsidRDefault="00955CB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Luciana</w:t>
            </w:r>
          </w:p>
          <w:p w:rsidR="00955CB1" w:rsidRPr="00073101" w:rsidRDefault="00955CB1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Todos</w:t>
            </w:r>
          </w:p>
        </w:tc>
        <w:tc>
          <w:tcPr>
            <w:tcW w:w="1024" w:type="dxa"/>
            <w:tcBorders>
              <w:top w:val="nil"/>
              <w:bottom w:val="single" w:sz="12" w:space="0" w:color="000000"/>
            </w:tcBorders>
          </w:tcPr>
          <w:p w:rsidR="00986141" w:rsidRDefault="00FF7705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19.01.17</w:t>
            </w:r>
          </w:p>
          <w:p w:rsidR="00F64417" w:rsidRPr="00073101" w:rsidRDefault="00FF7705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25.01</w:t>
            </w:r>
            <w:r w:rsidR="00F64417" w:rsidRPr="00073101">
              <w:rPr>
                <w:sz w:val="18"/>
                <w:szCs w:val="18"/>
                <w:lang w:val="pt-BR"/>
              </w:rPr>
              <w:t>.</w:t>
            </w:r>
            <w:r>
              <w:rPr>
                <w:sz w:val="18"/>
                <w:szCs w:val="18"/>
                <w:lang w:val="pt-BR"/>
              </w:rPr>
              <w:t>17</w:t>
            </w:r>
          </w:p>
        </w:tc>
        <w:tc>
          <w:tcPr>
            <w:tcW w:w="1170" w:type="dxa"/>
            <w:tcBorders>
              <w:top w:val="nil"/>
              <w:bottom w:val="single" w:sz="12" w:space="0" w:color="000000"/>
            </w:tcBorders>
          </w:tcPr>
          <w:p w:rsidR="00986141" w:rsidRDefault="00F64417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Aceito</w:t>
            </w:r>
          </w:p>
          <w:p w:rsidR="00F64417" w:rsidRPr="00073101" w:rsidRDefault="00F64417" w:rsidP="00986141">
            <w:pPr>
              <w:spacing w:before="60" w:after="6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Aceito e finalizado</w:t>
            </w:r>
          </w:p>
        </w:tc>
        <w:tc>
          <w:tcPr>
            <w:tcW w:w="3811" w:type="dxa"/>
            <w:tcBorders>
              <w:top w:val="nil"/>
              <w:bottom w:val="single" w:sz="12" w:space="0" w:color="000000"/>
            </w:tcBorders>
          </w:tcPr>
          <w:p w:rsidR="00986141" w:rsidRDefault="00961B7D" w:rsidP="006356DA">
            <w:pPr>
              <w:spacing w:before="60" w:after="60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Ajustes e a</w:t>
            </w:r>
            <w:r w:rsidR="006356DA">
              <w:rPr>
                <w:sz w:val="18"/>
                <w:szCs w:val="18"/>
                <w:lang w:val="pt-BR"/>
              </w:rPr>
              <w:t>dição dos diagramas de Sequência</w:t>
            </w:r>
          </w:p>
          <w:p w:rsidR="006356DA" w:rsidRPr="006356DA" w:rsidRDefault="00281995" w:rsidP="006356DA">
            <w:pPr>
              <w:spacing w:before="60" w:after="60"/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Ajustes, a</w:t>
            </w:r>
            <w:r w:rsidR="006356DA">
              <w:rPr>
                <w:sz w:val="18"/>
                <w:szCs w:val="18"/>
                <w:lang w:val="pt-BR"/>
              </w:rPr>
              <w:t>dição dos diagramas de blocos do hardware e ajustes na tradução</w:t>
            </w:r>
            <w:r w:rsidR="00DF64EE">
              <w:rPr>
                <w:sz w:val="18"/>
                <w:szCs w:val="18"/>
                <w:lang w:val="pt-BR"/>
              </w:rPr>
              <w:t xml:space="preserve"> do documento</w:t>
            </w:r>
            <w:r>
              <w:rPr>
                <w:sz w:val="18"/>
                <w:szCs w:val="18"/>
                <w:lang w:val="pt-BR"/>
              </w:rPr>
              <w:t>.</w:t>
            </w:r>
          </w:p>
        </w:tc>
      </w:tr>
    </w:tbl>
    <w:p w:rsidR="000E067D" w:rsidRPr="00073101" w:rsidRDefault="000E067D">
      <w:pPr>
        <w:rPr>
          <w:lang w:val="pt-BR"/>
        </w:rPr>
      </w:pPr>
      <w:bookmarkStart w:id="2" w:name="DokumentVersionsverwaltung"/>
      <w:bookmarkEnd w:id="2"/>
    </w:p>
    <w:p w:rsidR="000E067D" w:rsidRPr="00073101" w:rsidRDefault="00467DB8">
      <w:pPr>
        <w:pStyle w:val="Heading1"/>
        <w:rPr>
          <w:lang w:val="pt-BR"/>
        </w:rPr>
      </w:pPr>
      <w:bookmarkStart w:id="3" w:name="_Toc473115741"/>
      <w:r w:rsidRPr="00073101">
        <w:rPr>
          <w:lang w:val="pt-BR"/>
        </w:rPr>
        <w:t>Tab</w:t>
      </w:r>
      <w:r w:rsidR="000E067D" w:rsidRPr="00073101">
        <w:rPr>
          <w:lang w:val="pt-BR"/>
        </w:rPr>
        <w:t>e</w:t>
      </w:r>
      <w:r w:rsidRPr="00073101">
        <w:rPr>
          <w:lang w:val="pt-BR"/>
        </w:rPr>
        <w:t>la de Conteúdo</w:t>
      </w:r>
      <w:bookmarkEnd w:id="3"/>
    </w:p>
    <w:p w:rsidR="00D07FF4" w:rsidRDefault="00D54BB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073101">
        <w:rPr>
          <w:b w:val="0"/>
          <w:caps w:val="0"/>
          <w:lang w:val="pt-BR"/>
        </w:rPr>
        <w:fldChar w:fldCharType="begin"/>
      </w:r>
      <w:r w:rsidR="000E067D" w:rsidRPr="00073101">
        <w:rPr>
          <w:b w:val="0"/>
          <w:caps w:val="0"/>
          <w:lang w:val="pt-BR"/>
        </w:rPr>
        <w:instrText xml:space="preserve"> TOC \o "1-3" </w:instrText>
      </w:r>
      <w:r w:rsidRPr="00073101">
        <w:rPr>
          <w:b w:val="0"/>
          <w:caps w:val="0"/>
          <w:lang w:val="pt-BR"/>
        </w:rPr>
        <w:fldChar w:fldCharType="separate"/>
      </w:r>
      <w:r w:rsidR="00D07FF4" w:rsidRPr="00A46D85">
        <w:rPr>
          <w:noProof/>
          <w:lang w:val="pt-BR"/>
        </w:rPr>
        <w:t>0</w:t>
      </w:r>
      <w:r w:rsidR="00D07FF4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D07FF4" w:rsidRPr="00A46D85">
        <w:rPr>
          <w:noProof/>
          <w:lang w:val="pt-BR"/>
        </w:rPr>
        <w:t>Tabela de Conteúdo</w:t>
      </w:r>
      <w:r w:rsidR="00D07FF4">
        <w:rPr>
          <w:noProof/>
        </w:rPr>
        <w:tab/>
      </w:r>
      <w:r w:rsidR="00D07FF4">
        <w:rPr>
          <w:noProof/>
        </w:rPr>
        <w:fldChar w:fldCharType="begin"/>
      </w:r>
      <w:r w:rsidR="00D07FF4">
        <w:rPr>
          <w:noProof/>
        </w:rPr>
        <w:instrText xml:space="preserve"> PAGEREF _Toc473115741 \h </w:instrText>
      </w:r>
      <w:r w:rsidR="00D07FF4">
        <w:rPr>
          <w:noProof/>
        </w:rPr>
      </w:r>
      <w:r w:rsidR="00D07FF4">
        <w:rPr>
          <w:noProof/>
        </w:rPr>
        <w:fldChar w:fldCharType="separate"/>
      </w:r>
      <w:r w:rsidR="00D07FF4">
        <w:rPr>
          <w:noProof/>
        </w:rPr>
        <w:t>2</w:t>
      </w:r>
      <w:r w:rsidR="00D07FF4">
        <w:rPr>
          <w:noProof/>
        </w:rPr>
        <w:fldChar w:fldCharType="end"/>
      </w:r>
    </w:p>
    <w:p w:rsidR="00D07FF4" w:rsidRDefault="00D07FF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Modelo de Software do Sistema</w:t>
      </w:r>
      <w:r w:rsidRPr="00D07FF4">
        <w:rPr>
          <w:noProof/>
          <w:lang w:val="pt-BR"/>
        </w:rPr>
        <w:tab/>
      </w:r>
      <w:r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_Toc473115742 \h </w:instrText>
      </w:r>
      <w:r>
        <w:rPr>
          <w:noProof/>
        </w:rPr>
      </w:r>
      <w:r>
        <w:rPr>
          <w:noProof/>
        </w:rPr>
        <w:fldChar w:fldCharType="separate"/>
      </w:r>
      <w:r w:rsidRPr="00D07FF4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D07FF4" w:rsidRDefault="00D07FF4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Visão Geral dos Casos de Uso</w:t>
      </w:r>
      <w:r w:rsidRPr="00D07FF4">
        <w:rPr>
          <w:noProof/>
          <w:lang w:val="pt-BR"/>
        </w:rPr>
        <w:tab/>
      </w:r>
      <w:r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_Toc473115743 \h </w:instrText>
      </w:r>
      <w:r>
        <w:rPr>
          <w:noProof/>
        </w:rPr>
      </w:r>
      <w:r>
        <w:rPr>
          <w:noProof/>
        </w:rPr>
        <w:fldChar w:fldCharType="separate"/>
      </w:r>
      <w:r w:rsidRPr="00D07FF4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D07FF4" w:rsidRDefault="00D07FF4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Diagrama de Casos de Uso</w:t>
      </w:r>
      <w:r w:rsidRPr="00D07FF4">
        <w:rPr>
          <w:noProof/>
          <w:lang w:val="pt-BR"/>
        </w:rPr>
        <w:tab/>
      </w:r>
      <w:r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_Toc473115744 \h </w:instrText>
      </w:r>
      <w:r>
        <w:rPr>
          <w:noProof/>
        </w:rPr>
      </w:r>
      <w:r>
        <w:rPr>
          <w:noProof/>
        </w:rPr>
        <w:fldChar w:fldCharType="separate"/>
      </w:r>
      <w:r w:rsidRPr="00D07FF4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D07FF4" w:rsidRDefault="00D07FF4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Descrição dos Diagramas de Caso de Uso</w:t>
      </w:r>
      <w:r w:rsidRPr="00D07FF4">
        <w:rPr>
          <w:noProof/>
          <w:lang w:val="pt-BR"/>
        </w:rPr>
        <w:tab/>
      </w:r>
      <w:r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_Toc473115745 \h </w:instrText>
      </w:r>
      <w:r>
        <w:rPr>
          <w:noProof/>
        </w:rPr>
      </w:r>
      <w:r>
        <w:rPr>
          <w:noProof/>
        </w:rPr>
        <w:fldChar w:fldCharType="separate"/>
      </w:r>
      <w:r w:rsidRPr="00D07FF4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07FF4" w:rsidRDefault="00D07FF4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Diagramas de Seqüências de Casos de Uso</w:t>
      </w:r>
      <w:r w:rsidRPr="00D07FF4">
        <w:rPr>
          <w:noProof/>
          <w:lang w:val="pt-BR"/>
        </w:rPr>
        <w:tab/>
      </w:r>
      <w:r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_Toc473115746 \h </w:instrText>
      </w:r>
      <w:r>
        <w:rPr>
          <w:noProof/>
        </w:rPr>
      </w:r>
      <w:r>
        <w:rPr>
          <w:noProof/>
        </w:rPr>
        <w:fldChar w:fldCharType="separate"/>
      </w:r>
      <w:r w:rsidRPr="00D07FF4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D07FF4" w:rsidRDefault="00D07FF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Modelo de Sistema de Hardware</w:t>
      </w:r>
      <w:r w:rsidRPr="00D07FF4">
        <w:rPr>
          <w:noProof/>
          <w:lang w:val="pt-BR"/>
        </w:rPr>
        <w:tab/>
      </w:r>
      <w:r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_Toc473115747 \h </w:instrText>
      </w:r>
      <w:r>
        <w:rPr>
          <w:noProof/>
        </w:rPr>
      </w:r>
      <w:r>
        <w:rPr>
          <w:noProof/>
        </w:rPr>
        <w:fldChar w:fldCharType="separate"/>
      </w:r>
      <w:r w:rsidRPr="00D07FF4">
        <w:rPr>
          <w:noProof/>
          <w:lang w:val="pt-BR"/>
        </w:rPr>
        <w:t>14</w:t>
      </w:r>
      <w:r>
        <w:rPr>
          <w:noProof/>
        </w:rPr>
        <w:fldChar w:fldCharType="end"/>
      </w:r>
    </w:p>
    <w:p w:rsidR="00D07FF4" w:rsidRDefault="00D07FF4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snapToGrid w:val="0"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snapToGrid w:val="0"/>
          <w:lang w:val="pt-BR"/>
        </w:rPr>
        <w:t>Diagrama de Blocos</w:t>
      </w:r>
      <w:r w:rsidRPr="00D07FF4">
        <w:rPr>
          <w:noProof/>
          <w:lang w:val="pt-BR"/>
        </w:rPr>
        <w:tab/>
      </w:r>
      <w:r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_Toc473115748 \h </w:instrText>
      </w:r>
      <w:r>
        <w:rPr>
          <w:noProof/>
        </w:rPr>
      </w:r>
      <w:r>
        <w:rPr>
          <w:noProof/>
        </w:rPr>
        <w:fldChar w:fldCharType="separate"/>
      </w:r>
      <w:r w:rsidRPr="00D07FF4">
        <w:rPr>
          <w:noProof/>
          <w:lang w:val="pt-BR"/>
        </w:rPr>
        <w:t>14</w:t>
      </w:r>
      <w:r>
        <w:rPr>
          <w:noProof/>
        </w:rPr>
        <w:fldChar w:fldCharType="end"/>
      </w:r>
    </w:p>
    <w:p w:rsidR="00D07FF4" w:rsidRDefault="00D07FF4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Arquitetura do Sistema</w:t>
      </w:r>
      <w:r w:rsidRPr="00D07FF4">
        <w:rPr>
          <w:noProof/>
          <w:lang w:val="pt-BR"/>
        </w:rPr>
        <w:tab/>
      </w:r>
      <w:r>
        <w:rPr>
          <w:noProof/>
        </w:rPr>
        <w:fldChar w:fldCharType="begin"/>
      </w:r>
      <w:r w:rsidRPr="00D07FF4">
        <w:rPr>
          <w:noProof/>
          <w:lang w:val="pt-BR"/>
        </w:rPr>
        <w:instrText xml:space="preserve"> PAGEREF _Toc473115749 \h </w:instrText>
      </w:r>
      <w:r>
        <w:rPr>
          <w:noProof/>
        </w:rPr>
      </w:r>
      <w:r>
        <w:rPr>
          <w:noProof/>
        </w:rPr>
        <w:fldChar w:fldCharType="separate"/>
      </w:r>
      <w:r w:rsidRPr="00D07FF4">
        <w:rPr>
          <w:noProof/>
          <w:lang w:val="pt-BR"/>
        </w:rPr>
        <w:t>15</w:t>
      </w:r>
      <w:r>
        <w:rPr>
          <w:noProof/>
        </w:rPr>
        <w:fldChar w:fldCharType="end"/>
      </w:r>
    </w:p>
    <w:p w:rsidR="00D07FF4" w:rsidRDefault="00D07FF4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46D85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46D85">
        <w:rPr>
          <w:noProof/>
          <w:lang w:val="pt-BR"/>
        </w:rPr>
        <w:t>Visão Alto-Nível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_Toc473115750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E067D" w:rsidRPr="00073101" w:rsidRDefault="00D54BB0">
      <w:pPr>
        <w:rPr>
          <w:lang w:val="pt-BR"/>
        </w:rPr>
      </w:pPr>
      <w:r w:rsidRPr="00073101">
        <w:rPr>
          <w:b/>
          <w:caps/>
          <w:sz w:val="20"/>
          <w:lang w:val="pt-BR"/>
        </w:rPr>
        <w:fldChar w:fldCharType="end"/>
      </w:r>
    </w:p>
    <w:p w:rsidR="00986141" w:rsidRPr="00073101" w:rsidRDefault="000E067D" w:rsidP="00977CD8">
      <w:pPr>
        <w:rPr>
          <w:i/>
          <w:lang w:val="pt-BR"/>
        </w:rPr>
      </w:pPr>
      <w:r w:rsidRPr="00073101">
        <w:rPr>
          <w:lang w:val="pt-BR"/>
        </w:rPr>
        <w:br w:type="page"/>
      </w:r>
    </w:p>
    <w:p w:rsidR="000E067D" w:rsidRPr="00073101" w:rsidRDefault="000930E5">
      <w:pPr>
        <w:pStyle w:val="Heading1"/>
        <w:rPr>
          <w:lang w:val="pt-BR"/>
        </w:rPr>
      </w:pPr>
      <w:bookmarkStart w:id="4" w:name="_Toc473115742"/>
      <w:r w:rsidRPr="00073101">
        <w:rPr>
          <w:lang w:val="pt-BR"/>
        </w:rPr>
        <w:lastRenderedPageBreak/>
        <w:t>Modelo de Software do Sistema</w:t>
      </w:r>
      <w:bookmarkEnd w:id="4"/>
    </w:p>
    <w:p w:rsidR="000E067D" w:rsidRPr="00073101" w:rsidRDefault="000930E5">
      <w:pPr>
        <w:pStyle w:val="Heading2"/>
        <w:rPr>
          <w:lang w:val="pt-BR"/>
        </w:rPr>
      </w:pPr>
      <w:bookmarkStart w:id="5" w:name="_Toc473115743"/>
      <w:r w:rsidRPr="00073101">
        <w:rPr>
          <w:lang w:val="pt-BR"/>
        </w:rPr>
        <w:t>Visão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Geral do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5"/>
    </w:p>
    <w:p w:rsidR="00111DA8" w:rsidRPr="00073101" w:rsidRDefault="00111DA8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atores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definidos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Estudante;</w:t>
      </w:r>
    </w:p>
    <w:p w:rsidR="00111DA8" w:rsidRPr="00073101" w:rsidRDefault="00111DA8" w:rsidP="00111DA8">
      <w:pPr>
        <w:numPr>
          <w:ilvl w:val="0"/>
          <w:numId w:val="24"/>
        </w:numPr>
        <w:rPr>
          <w:lang w:val="pt-BR"/>
        </w:rPr>
      </w:pPr>
      <w:r w:rsidRPr="00073101">
        <w:rPr>
          <w:lang w:val="pt-BR"/>
        </w:rPr>
        <w:t>Robotino.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0930E5">
      <w:pPr>
        <w:ind w:firstLine="706"/>
        <w:rPr>
          <w:lang w:val="pt-BR"/>
        </w:rPr>
      </w:pPr>
      <w:r w:rsidRPr="00073101">
        <w:rPr>
          <w:lang w:val="pt-BR"/>
        </w:rPr>
        <w:t>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casos de uso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identificados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foram: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Iniciar a execução do programa;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Sair do ponto de partida;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Percorrer o caminho;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Desviar de obstáculos;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Detectar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ponto de chegada;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Mostrar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mensagens de erro;</w:t>
      </w:r>
    </w:p>
    <w:p w:rsidR="000930E5" w:rsidRPr="00073101" w:rsidRDefault="000930E5" w:rsidP="000930E5">
      <w:pPr>
        <w:numPr>
          <w:ilvl w:val="0"/>
          <w:numId w:val="23"/>
        </w:numPr>
        <w:rPr>
          <w:lang w:val="pt-BR"/>
        </w:rPr>
      </w:pPr>
      <w:r w:rsidRPr="00073101">
        <w:rPr>
          <w:lang w:val="pt-BR"/>
        </w:rPr>
        <w:t>Reiniciar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execução do programa.</w:t>
      </w:r>
    </w:p>
    <w:p w:rsidR="00111DA8" w:rsidRPr="00073101" w:rsidRDefault="00111DA8" w:rsidP="00111DA8">
      <w:pPr>
        <w:rPr>
          <w:lang w:val="pt-BR"/>
        </w:rPr>
      </w:pPr>
    </w:p>
    <w:p w:rsidR="00986141" w:rsidRPr="00073101" w:rsidRDefault="000930E5" w:rsidP="00986141">
      <w:pPr>
        <w:pStyle w:val="Heading2"/>
        <w:rPr>
          <w:lang w:val="pt-BR"/>
        </w:rPr>
      </w:pPr>
      <w:bookmarkStart w:id="6" w:name="_Toc473115744"/>
      <w:r w:rsidRPr="00073101">
        <w:rPr>
          <w:lang w:val="pt-BR"/>
        </w:rPr>
        <w:t>Diagrama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6"/>
    </w:p>
    <w:p w:rsidR="000930E5" w:rsidRPr="00073101" w:rsidRDefault="000930E5" w:rsidP="000930E5">
      <w:pPr>
        <w:rPr>
          <w:lang w:val="pt-BR"/>
        </w:rPr>
      </w:pPr>
    </w:p>
    <w:p w:rsidR="00111DA8" w:rsidRPr="00073101" w:rsidRDefault="00111DA8" w:rsidP="00111DA8">
      <w:pPr>
        <w:ind w:firstLine="706"/>
        <w:rPr>
          <w:lang w:val="pt-BR"/>
        </w:rPr>
      </w:pPr>
      <w:r w:rsidRPr="00073101">
        <w:rPr>
          <w:lang w:val="pt-BR"/>
        </w:rPr>
        <w:t>O diagram</w:t>
      </w:r>
      <w:r w:rsidR="00604902" w:rsidRPr="00073101">
        <w:rPr>
          <w:lang w:val="pt-BR"/>
        </w:rPr>
        <w:t>a</w:t>
      </w:r>
      <w:r w:rsidRPr="00073101">
        <w:rPr>
          <w:lang w:val="pt-BR"/>
        </w:rPr>
        <w:t xml:space="preserve"> de caso</w:t>
      </w:r>
      <w:r w:rsidR="00604902" w:rsidRPr="00073101">
        <w:rPr>
          <w:lang w:val="pt-BR"/>
        </w:rPr>
        <w:t>s</w:t>
      </w:r>
      <w:r w:rsidRPr="00073101">
        <w:rPr>
          <w:lang w:val="pt-BR"/>
        </w:rPr>
        <w:t xml:space="preserve"> de uso</w:t>
      </w:r>
      <w:r w:rsidR="00604902" w:rsidRPr="00073101">
        <w:rPr>
          <w:lang w:val="pt-BR"/>
        </w:rPr>
        <w:t xml:space="preserve"> </w:t>
      </w:r>
      <w:r w:rsidR="00251504" w:rsidRPr="00073101">
        <w:rPr>
          <w:lang w:val="pt-BR"/>
        </w:rPr>
        <w:t>do sistema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está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ilustrado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na</w:t>
      </w:r>
      <w:r w:rsidR="00604902" w:rsidRPr="00073101">
        <w:rPr>
          <w:lang w:val="pt-BR"/>
        </w:rPr>
        <w:t xml:space="preserve"> </w:t>
      </w:r>
      <w:r w:rsidRPr="00073101">
        <w:rPr>
          <w:lang w:val="pt-BR"/>
        </w:rPr>
        <w:t>Figura 1.</w:t>
      </w:r>
    </w:p>
    <w:p w:rsidR="00251504" w:rsidRPr="00073101" w:rsidRDefault="00251504" w:rsidP="00111DA8">
      <w:pPr>
        <w:ind w:firstLine="706"/>
        <w:rPr>
          <w:lang w:val="pt-BR"/>
        </w:rPr>
      </w:pPr>
    </w:p>
    <w:p w:rsidR="00251504" w:rsidRPr="00073101" w:rsidRDefault="00604902" w:rsidP="00251504">
      <w:pPr>
        <w:keepNext/>
        <w:ind w:firstLine="706"/>
        <w:rPr>
          <w:lang w:val="pt-BR"/>
        </w:rPr>
      </w:pPr>
      <w:r w:rsidRPr="00073101">
        <w:rPr>
          <w:noProof/>
          <w:color w:val="000000"/>
          <w:sz w:val="22"/>
          <w:szCs w:val="22"/>
          <w:lang w:val="pt-BR" w:eastAsia="pt-BR"/>
        </w:rPr>
        <w:drawing>
          <wp:inline distT="0" distB="0" distL="0" distR="0">
            <wp:extent cx="5760085" cy="4137783"/>
            <wp:effectExtent l="19050" t="0" r="0" b="0"/>
            <wp:docPr id="1" name="Imagem 2" descr="https://lh5.googleusercontent.com/eiv-wCJVwsW_2fYHKHcnDFehJGnokjcJKWIKEk3f8q0y_N2_Vp9trURKQJlubHbKY2qZWNf2IcLcsDvUHoD6c8yQT_9togYECvNgh2SrVtQu7_h9Wappui0JcwSpVXEWPf7fx6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iv-wCJVwsW_2fYHKHcnDFehJGnokjcJKWIKEk3f8q0y_N2_Vp9trURKQJlubHbKY2qZWNf2IcLcsDvUHoD6c8yQT_9togYECvNgh2SrVtQu7_h9Wappui0JcwSpVXEWPf7fx6Dv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3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141" w:rsidRPr="00073101" w:rsidRDefault="00251504" w:rsidP="00251504">
      <w:pPr>
        <w:pStyle w:val="Caption"/>
        <w:jc w:val="center"/>
        <w:rPr>
          <w:rFonts w:ascii="Times New Roman" w:hAnsi="Times New Roman"/>
          <w:sz w:val="20"/>
          <w:lang w:val="pt-BR"/>
        </w:rPr>
      </w:pPr>
      <w:r w:rsidRPr="00073101">
        <w:rPr>
          <w:rFonts w:ascii="Times New Roman" w:hAnsi="Times New Roman"/>
          <w:sz w:val="20"/>
          <w:lang w:val="pt-BR"/>
        </w:rPr>
        <w:t xml:space="preserve">Figure </w:t>
      </w:r>
      <w:r w:rsidR="00D54BB0" w:rsidRPr="00073101">
        <w:rPr>
          <w:rFonts w:ascii="Times New Roman" w:hAnsi="Times New Roman"/>
          <w:sz w:val="20"/>
          <w:lang w:val="pt-BR"/>
        </w:rPr>
        <w:fldChar w:fldCharType="begin"/>
      </w:r>
      <w:r w:rsidRPr="00073101">
        <w:rPr>
          <w:rFonts w:ascii="Times New Roman" w:hAnsi="Times New Roman"/>
          <w:sz w:val="20"/>
          <w:lang w:val="pt-BR"/>
        </w:rPr>
        <w:instrText xml:space="preserve"> SEQ Figure \* ARABIC </w:instrText>
      </w:r>
      <w:r w:rsidR="00D54BB0" w:rsidRPr="00073101">
        <w:rPr>
          <w:rFonts w:ascii="Times New Roman" w:hAnsi="Times New Roman"/>
          <w:sz w:val="20"/>
          <w:lang w:val="pt-BR"/>
        </w:rPr>
        <w:fldChar w:fldCharType="separate"/>
      </w:r>
      <w:r w:rsidRPr="00073101">
        <w:rPr>
          <w:rFonts w:ascii="Times New Roman" w:hAnsi="Times New Roman"/>
          <w:noProof/>
          <w:sz w:val="20"/>
          <w:lang w:val="pt-BR"/>
        </w:rPr>
        <w:t>1</w:t>
      </w:r>
      <w:r w:rsidR="00D54BB0" w:rsidRPr="00073101">
        <w:rPr>
          <w:rFonts w:ascii="Times New Roman" w:hAnsi="Times New Roman"/>
          <w:sz w:val="20"/>
          <w:lang w:val="pt-BR"/>
        </w:rPr>
        <w:fldChar w:fldCharType="end"/>
      </w:r>
      <w:r w:rsidR="00604902" w:rsidRPr="00073101">
        <w:rPr>
          <w:rFonts w:ascii="Times New Roman" w:hAnsi="Times New Roman"/>
          <w:sz w:val="20"/>
          <w:lang w:val="pt-BR"/>
        </w:rPr>
        <w:t xml:space="preserve">. </w:t>
      </w:r>
      <w:r w:rsidRPr="00073101">
        <w:rPr>
          <w:rFonts w:ascii="Times New Roman" w:hAnsi="Times New Roman"/>
          <w:sz w:val="20"/>
          <w:lang w:val="pt-BR"/>
        </w:rPr>
        <w:t>Diagrama de caso</w:t>
      </w:r>
      <w:r w:rsidR="005E6A59" w:rsidRPr="00073101">
        <w:rPr>
          <w:rFonts w:ascii="Times New Roman" w:hAnsi="Times New Roman"/>
          <w:sz w:val="20"/>
          <w:lang w:val="pt-BR"/>
        </w:rPr>
        <w:t>s</w:t>
      </w:r>
      <w:r w:rsidRPr="00073101">
        <w:rPr>
          <w:rFonts w:ascii="Times New Roman" w:hAnsi="Times New Roman"/>
          <w:sz w:val="20"/>
          <w:lang w:val="pt-BR"/>
        </w:rPr>
        <w:t xml:space="preserve"> de uso do sistema</w:t>
      </w: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5A2CC0" w:rsidRPr="00073101" w:rsidRDefault="005A2CC0" w:rsidP="005A2CC0">
      <w:pPr>
        <w:rPr>
          <w:lang w:val="pt-BR"/>
        </w:rPr>
      </w:pPr>
    </w:p>
    <w:p w:rsidR="000E067D" w:rsidRPr="00073101" w:rsidRDefault="00E6516E">
      <w:pPr>
        <w:pStyle w:val="Heading2"/>
        <w:rPr>
          <w:lang w:val="pt-BR"/>
        </w:rPr>
      </w:pPr>
      <w:bookmarkStart w:id="7" w:name="_Toc473115745"/>
      <w:r>
        <w:rPr>
          <w:lang w:val="pt-BR"/>
        </w:rPr>
        <w:lastRenderedPageBreak/>
        <w:t>Descrição</w:t>
      </w:r>
      <w:r w:rsidR="000930E5" w:rsidRPr="00073101">
        <w:rPr>
          <w:lang w:val="pt-BR"/>
        </w:rPr>
        <w:t xml:space="preserve"> dos Diagramas de Caso de Uso</w:t>
      </w:r>
      <w:bookmarkEnd w:id="7"/>
    </w:p>
    <w:p w:rsidR="00E40948" w:rsidRPr="00073101" w:rsidRDefault="00E40948" w:rsidP="00E40948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986141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</w:r>
            <w:r w:rsidR="00826744" w:rsidRPr="00073101">
              <w:rPr>
                <w:b/>
                <w:lang w:val="pt-BR"/>
              </w:rPr>
              <w:t>CASO DE USO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Iniciar</w:t>
            </w:r>
            <w:r w:rsidR="008F080E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 xml:space="preserve">execução </w:t>
            </w:r>
            <w:r w:rsidR="0095128C">
              <w:rPr>
                <w:b/>
                <w:lang w:val="pt-BR"/>
              </w:rPr>
              <w:t>do programa</w:t>
            </w:r>
          </w:p>
        </w:tc>
      </w:tr>
      <w:tr w:rsidR="00986141" w:rsidRPr="0073769F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986141" w:rsidRPr="00073101" w:rsidRDefault="00CC40CD" w:rsidP="005E6A5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do programa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fará</w:t>
            </w:r>
            <w:r w:rsidR="008F080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as verificações</w:t>
            </w:r>
            <w:r w:rsidR="008F080E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iniciais, definirá a direção e sentido do movimento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rumo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5E6A59" w:rsidRPr="00073101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ponto de chegada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986141" w:rsidRPr="00073101" w:rsidRDefault="00CC40CD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986141" w:rsidRPr="00073101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986141" w:rsidRPr="0073769F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5E6A59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986141" w:rsidRPr="00073101" w:rsidRDefault="00C37528" w:rsidP="00C37528">
            <w:pPr>
              <w:pStyle w:val="ListParagraph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estar com a ba</w:t>
            </w:r>
            <w:r w:rsidRPr="00073101">
              <w:rPr>
                <w:lang w:val="pt-BR"/>
              </w:rPr>
              <w:t>teria carregada.</w:t>
            </w:r>
          </w:p>
          <w:p w:rsidR="00C37528" w:rsidRPr="00073101" w:rsidRDefault="00C37528" w:rsidP="005E6A59">
            <w:pPr>
              <w:pStyle w:val="ListParagraph"/>
              <w:numPr>
                <w:ilvl w:val="0"/>
                <w:numId w:val="25"/>
              </w:num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precisa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 xml:space="preserve">estar com o </w:t>
            </w:r>
            <w:r w:rsidR="005E6A59" w:rsidRPr="00073101">
              <w:rPr>
                <w:lang w:val="pt-BR"/>
              </w:rPr>
              <w:t>s</w:t>
            </w:r>
            <w:r w:rsidRPr="00073101">
              <w:rPr>
                <w:lang w:val="pt-BR"/>
              </w:rPr>
              <w:t>istema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operacional</w:t>
            </w:r>
            <w:r w:rsidR="005E6A5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inicializado.</w:t>
            </w:r>
          </w:p>
        </w:tc>
      </w:tr>
      <w:tr w:rsidR="00986141" w:rsidRPr="0073769F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986141" w:rsidRPr="00073101" w:rsidRDefault="00C37528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estudante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acionou 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evento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responsável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por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iniciar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execução </w:t>
            </w:r>
            <w:r w:rsidR="0095128C">
              <w:rPr>
                <w:rFonts w:eastAsia="Arial"/>
                <w:color w:val="000000"/>
                <w:szCs w:val="24"/>
                <w:lang w:val="pt-BR"/>
              </w:rPr>
              <w:t>do programa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986141" w:rsidRPr="0073769F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A36FF7" w:rsidP="0098614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F102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 e começa a percorrer o ambiente (sala).</w:t>
            </w:r>
          </w:p>
        </w:tc>
      </w:tr>
      <w:tr w:rsidR="00986141" w:rsidRPr="0073769F" w:rsidTr="00E22986">
        <w:trPr>
          <w:cantSplit/>
        </w:trPr>
        <w:tc>
          <w:tcPr>
            <w:tcW w:w="2178" w:type="dxa"/>
          </w:tcPr>
          <w:p w:rsidR="00986141" w:rsidRPr="00073101" w:rsidRDefault="00826744" w:rsidP="00986141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="00A36FF7"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986141" w:rsidRPr="00073101" w:rsidRDefault="00CB7D6A" w:rsidP="00D50B73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 de erro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43267E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especificando a causa da falha: nível de bateria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baixo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erro no programa (exceção), caso</w:t>
            </w:r>
            <w:r w:rsidR="00D50B73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ocorra.</w:t>
            </w:r>
          </w:p>
        </w:tc>
      </w:tr>
      <w:tr w:rsidR="001B427F" w:rsidRPr="0073769F" w:rsidTr="00DC7F5C">
        <w:trPr>
          <w:cantSplit/>
        </w:trPr>
        <w:tc>
          <w:tcPr>
            <w:tcW w:w="2178" w:type="dxa"/>
          </w:tcPr>
          <w:p w:rsidR="001B427F" w:rsidRPr="00073101" w:rsidRDefault="00E6516E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875F60" w:rsidRPr="00073101" w:rsidRDefault="00F303B5" w:rsidP="00875F60">
            <w:pPr>
              <w:rPr>
                <w:color w:val="000000"/>
                <w:lang w:val="pt-BR"/>
              </w:rPr>
            </w:pPr>
            <w:r w:rsidRPr="00073101">
              <w:rPr>
                <w:color w:val="000000"/>
                <w:lang w:val="pt-BR"/>
              </w:rPr>
              <w:t xml:space="preserve">Inicia a execução </w:t>
            </w:r>
            <w:r w:rsidR="0095128C">
              <w:rPr>
                <w:color w:val="000000"/>
                <w:lang w:val="pt-BR"/>
              </w:rPr>
              <w:t>do programa</w:t>
            </w:r>
            <w:r w:rsidRPr="00073101">
              <w:rPr>
                <w:color w:val="000000"/>
                <w:lang w:val="pt-BR"/>
              </w:rPr>
              <w:t xml:space="preserve"> devendo fazer com que ele saia do ponto de partida. </w:t>
            </w:r>
          </w:p>
          <w:p w:rsidR="001B427F" w:rsidRPr="00073101" w:rsidRDefault="00F303B5" w:rsidP="00875F60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a duração de todo este processo.</w:t>
            </w:r>
          </w:p>
        </w:tc>
      </w:tr>
      <w:tr w:rsidR="008A7A5B" w:rsidRPr="0073769F" w:rsidTr="00DC7F5C">
        <w:trPr>
          <w:cantSplit/>
        </w:trPr>
        <w:tc>
          <w:tcPr>
            <w:tcW w:w="2178" w:type="dxa"/>
          </w:tcPr>
          <w:p w:rsidR="008A7A5B" w:rsidRPr="00073101" w:rsidRDefault="005F5994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8A7A5B" w:rsidRPr="00073101" w:rsidRDefault="00841189" w:rsidP="00986141">
            <w:pPr>
              <w:jc w:val="left"/>
              <w:rPr>
                <w:lang w:val="pt-BR"/>
              </w:rPr>
            </w:pPr>
            <w:r w:rsidRPr="00073101">
              <w:rPr>
                <w:color w:val="000000"/>
                <w:shd w:val="clear" w:color="auto" w:fill="FFFFFF"/>
                <w:lang w:val="pt-BR"/>
              </w:rPr>
              <w:t>Avaliar Parar Robotino ou Reset no programa do Robotino?</w:t>
            </w:r>
          </w:p>
        </w:tc>
      </w:tr>
      <w:tr w:rsidR="008A7A5B" w:rsidRPr="0073769F" w:rsidTr="00DC7F5C">
        <w:trPr>
          <w:cantSplit/>
        </w:trPr>
        <w:tc>
          <w:tcPr>
            <w:tcW w:w="2178" w:type="dxa"/>
          </w:tcPr>
          <w:p w:rsidR="008A7A5B" w:rsidRPr="00073101" w:rsidRDefault="0048495C" w:rsidP="00986141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8A7A5B" w:rsidRPr="00073101" w:rsidRDefault="000C3F54" w:rsidP="00986141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Executar o programa</w:t>
            </w:r>
            <w:r w:rsidR="00841189" w:rsidRPr="00073101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em outro Robotino.</w:t>
            </w:r>
          </w:p>
        </w:tc>
      </w:tr>
    </w:tbl>
    <w:p w:rsidR="002A515B" w:rsidRPr="00073101" w:rsidRDefault="002A515B" w:rsidP="002A515B">
      <w:pPr>
        <w:pStyle w:val="Heading2"/>
        <w:numPr>
          <w:ilvl w:val="0"/>
          <w:numId w:val="0"/>
        </w:num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682BD3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Sair do ponto de partida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682BD3" w:rsidP="00682BD3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especificado e inicia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BF7C5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6B188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9503F8" w:rsidRPr="00073101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6B1885" w:rsidP="006B188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já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iniciado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no Robotino (caso de uso “executar o programa no Robotino”).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67212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sua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Sucesso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F86074" w:rsidP="00E532B9">
            <w:pPr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passa a percorrer o caminho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9503F8" w:rsidRPr="00073101">
              <w:rPr>
                <w:rFonts w:eastAsia="Arial"/>
                <w:color w:val="000000"/>
                <w:szCs w:val="24"/>
                <w:lang w:val="pt-BR"/>
              </w:rPr>
              <w:t xml:space="preserve">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caminho”).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 xml:space="preserve">Falha posterior </w:t>
            </w:r>
            <w:r w:rsidR="00875F60" w:rsidRPr="00073101">
              <w:rPr>
                <w:b/>
                <w:lang w:val="pt-BR"/>
              </w:rPr>
              <w:t xml:space="preserve">na condição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72C0D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E532B9" w:rsidRPr="0007310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F8001B" w:rsidP="00F8001B">
            <w:pPr>
              <w:rPr>
                <w:lang w:val="pt-BR"/>
              </w:rPr>
            </w:pPr>
            <w:r w:rsidRPr="00073101">
              <w:rPr>
                <w:color w:val="000000"/>
                <w:lang w:val="pt-BR"/>
              </w:rPr>
              <w:t>O Robotino sai do ponto de partida e começa a percorrer a sala. A partir deste momento ele já pode detectar obstáculos e desviar deles com o objetivo de atingir o ponto de chegada</w:t>
            </w:r>
            <w:r w:rsidR="00DC7F5C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3F0E6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831AF" w:rsidP="005F5994">
            <w:pPr>
              <w:jc w:val="left"/>
              <w:rPr>
                <w:lang w:val="pt-BR"/>
              </w:rPr>
            </w:pPr>
            <w:r w:rsidRPr="00B831AF">
              <w:rPr>
                <w:color w:val="000000"/>
                <w:lang w:val="pt-BR"/>
              </w:rPr>
              <w:t>Executar o programa novamente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Percorrer o caminho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2F4A90" w:rsidP="005B44D3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Percorrer o ambiente</w:t>
            </w:r>
            <w:r w:rsidR="005B44D3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2F4A90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Condição</w:t>
            </w:r>
            <w:r w:rsidR="00E44B0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2F4A90" w:rsidP="00A87AF0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</w:t>
            </w:r>
            <w:r w:rsidRPr="00073101">
              <w:rPr>
                <w:szCs w:val="24"/>
                <w:lang w:val="pt-BR"/>
              </w:rPr>
              <w:t>o</w:t>
            </w:r>
            <w:r w:rsidR="00A87AF0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A87AF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saído do ponto de partida (caso de uso “sair do ponto de partida”).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E67E42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F66C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saiu do ponto de partida.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A1A1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E67E42" w:rsidP="009A7C91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A1A1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passa a 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84224A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C154D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sai do ponto de partida.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inicia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seu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9A7C91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84580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A21E4B" w:rsidP="00A21E4B">
            <w:pPr>
              <w:jc w:val="left"/>
              <w:rPr>
                <w:lang w:val="pt-BR"/>
              </w:rPr>
            </w:pPr>
            <w:r w:rsidRPr="00A21E4B">
              <w:rPr>
                <w:lang w:val="pt-BR"/>
              </w:rPr>
              <w:t>Reiniciar</w:t>
            </w:r>
            <w:r w:rsidR="0084580C" w:rsidRPr="00073101">
              <w:rPr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84580C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F4E56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</w:t>
            </w:r>
            <w:r w:rsidR="001A6B6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obstáculos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678C" w:rsidP="001A6B6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Detectar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surgirem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1A6B6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3918E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80678C" w:rsidP="001F4E56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</w:t>
            </w:r>
            <w:r w:rsidR="001E3855" w:rsidRPr="00073101">
              <w:rPr>
                <w:rFonts w:eastAsia="Arial"/>
                <w:color w:val="000000"/>
                <w:szCs w:val="24"/>
                <w:lang w:val="pt-BR"/>
              </w:rPr>
              <w:t>o 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80678C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situado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próximo (distância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específica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 um intervalo de distância) ao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14D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214D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 obstáculo (caso de uso “desviar de obstáculos”).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7301B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3E4398" w:rsidP="007301BF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irá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colidir com o obstáculo.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E439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identificar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que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há um obstáculo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à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frente</w:t>
            </w:r>
            <w:r w:rsidR="007301BF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n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 seu</w:t>
            </w:r>
            <w:r w:rsidR="007301B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0459E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7301BF" w:rsidP="007301BF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Parar movimentação do Robotino</w:t>
            </w:r>
            <w:r w:rsidR="000459EE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2B058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Desviar de obstáculos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Desviar dos obstáculos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presentes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891F20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longo do caminho.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802138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891F20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B65C1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B8025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43799C" w:rsidRPr="00073101" w:rsidRDefault="002C252B" w:rsidP="00B80258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deve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 o obstáculo (caso de uso “detectar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obstáculos”).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obstáculo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fo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</w:t>
            </w:r>
            <w:r w:rsidR="00B8025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7E0EE8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2C252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Robotino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desvia do obstáculo, continua seu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percurso</w:t>
            </w:r>
            <w:r w:rsidR="007E0EE8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e retoma o </w:t>
            </w:r>
            <w:r w:rsidR="007E0EE8">
              <w:rPr>
                <w:szCs w:val="24"/>
                <w:lang w:val="pt-BR"/>
              </w:rPr>
              <w:t>“</w:t>
            </w:r>
            <w:r w:rsidRPr="00073101">
              <w:rPr>
                <w:szCs w:val="24"/>
                <w:lang w:val="pt-BR"/>
              </w:rPr>
              <w:t>caminho ideal</w:t>
            </w:r>
            <w:r w:rsidR="007E0EE8">
              <w:rPr>
                <w:szCs w:val="24"/>
                <w:lang w:val="pt-BR"/>
              </w:rPr>
              <w:t>”</w:t>
            </w:r>
            <w:r w:rsidRPr="00073101">
              <w:rPr>
                <w:szCs w:val="24"/>
                <w:lang w:val="pt-BR"/>
              </w:rPr>
              <w:t>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AC69EB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56077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parar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ao</w:t>
            </w:r>
            <w:r w:rsidR="00181D95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 xml:space="preserve">colidir com o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contornar o obstáculo</w:t>
            </w:r>
            <w:r w:rsidR="00181D95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323A13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  <w:r w:rsidR="00181D95">
              <w:rPr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D110B8" w:rsidP="00D110B8">
            <w:pPr>
              <w:jc w:val="left"/>
              <w:rPr>
                <w:lang w:val="pt-BR"/>
              </w:rPr>
            </w:pPr>
            <w:r w:rsidRPr="00D110B8">
              <w:rPr>
                <w:lang w:val="pt-BR"/>
              </w:rPr>
              <w:t>Reiniciar</w:t>
            </w:r>
            <w:r>
              <w:rPr>
                <w:i/>
                <w:lang w:val="pt-BR"/>
              </w:rPr>
              <w:t xml:space="preserve"> </w:t>
            </w:r>
            <w:r w:rsidR="0095128C">
              <w:rPr>
                <w:lang w:val="pt-BR"/>
              </w:rPr>
              <w:t>o programa</w:t>
            </w:r>
            <w:r w:rsidR="00323A13" w:rsidRPr="00073101">
              <w:rPr>
                <w:lang w:val="pt-BR"/>
              </w:rPr>
              <w:t>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3A52B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Detectar o ponto de chegada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C21CD9" w:rsidP="00DC7F5C">
            <w:pPr>
              <w:jc w:val="left"/>
              <w:rPr>
                <w:lang w:val="pt-BR"/>
              </w:rPr>
            </w:pPr>
            <w:r w:rsidRPr="00C21CD9">
              <w:rPr>
                <w:color w:val="000000"/>
                <w:lang w:val="pt-BR"/>
              </w:rPr>
              <w:t>Detectar os obstáculos que surgirem ao longo do percurso</w:t>
            </w:r>
            <w:r w:rsidR="0051191E"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Primária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C21CD9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D677B4" w:rsidP="00D677B4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51191E" w:rsidP="00D677B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precisa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estar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percorrendo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 xml:space="preserve"> (caso de uso “percorrer o 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>ambiente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”).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51191E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atingiu o ponto de chegada.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B4D35" w:rsidP="00AB4D35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tempo de chegada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registrado e o Robotino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irá</w:t>
            </w:r>
            <w:r w:rsidR="00D677B4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parar.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D677B4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continuará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percorrendo o caminho, detectando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obstáculos e desviando dos mesmos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até a bateria</w:t>
            </w:r>
            <w:r w:rsidR="00C2444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acabar.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A972E9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O Robotino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identificar a</w:t>
            </w:r>
            <w:r w:rsidR="00C2444F">
              <w:rPr>
                <w:lang w:val="pt-BR"/>
              </w:rPr>
              <w:t>s</w:t>
            </w:r>
            <w:r w:rsidRPr="00073101">
              <w:rPr>
                <w:lang w:val="pt-BR"/>
              </w:rPr>
              <w:t xml:space="preserve"> coordenada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especificada</w:t>
            </w:r>
            <w:r w:rsidR="00C2444F">
              <w:rPr>
                <w:lang w:val="pt-BR"/>
              </w:rPr>
              <w:t xml:space="preserve">s </w:t>
            </w:r>
            <w:r w:rsidRPr="00073101">
              <w:rPr>
                <w:lang w:val="pt-BR"/>
              </w:rPr>
              <w:t>como o ponto de chegada e irá</w:t>
            </w:r>
            <w:r w:rsidR="00C2444F">
              <w:rPr>
                <w:lang w:val="pt-BR"/>
              </w:rPr>
              <w:t xml:space="preserve"> </w:t>
            </w:r>
            <w:r w:rsidRPr="00073101">
              <w:rPr>
                <w:lang w:val="pt-BR"/>
              </w:rPr>
              <w:t>parar.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C3472A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BC7608" w:rsidP="00BC760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</w:t>
            </w:r>
            <w:r w:rsidR="002E241C" w:rsidRPr="00073101">
              <w:rPr>
                <w:lang w:val="pt-BR"/>
              </w:rPr>
              <w:t>azer o Robotino</w:t>
            </w:r>
            <w:r>
              <w:rPr>
                <w:lang w:val="pt-BR"/>
              </w:rPr>
              <w:t xml:space="preserve"> </w:t>
            </w:r>
            <w:r w:rsidR="002E241C" w:rsidRPr="00073101">
              <w:rPr>
                <w:lang w:val="pt-BR"/>
              </w:rPr>
              <w:t>parar.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1E0DA9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Mostrar</w:t>
            </w:r>
            <w:r w:rsidR="0010740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mensagem de erro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Mostrar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uma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caso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haja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problema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ao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realizar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725C96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A76057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725C96" w:rsidP="00A76057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programa</w:t>
            </w:r>
            <w:r w:rsidR="00A76057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deve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estar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em</w:t>
            </w:r>
            <w:r w:rsidR="00A76057">
              <w:rPr>
                <w:szCs w:val="24"/>
                <w:lang w:val="pt-BR"/>
              </w:rPr>
              <w:t xml:space="preserve"> </w:t>
            </w:r>
            <w:r w:rsidRPr="00073101">
              <w:rPr>
                <w:szCs w:val="24"/>
                <w:lang w:val="pt-BR"/>
              </w:rPr>
              <w:t>execução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A85A3B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 problema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foi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detectado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alguma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 do Robotino (exceção).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 w:rsidR="00250A53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9D3B7F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A mensagem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</w:t>
            </w:r>
            <w:r w:rsidR="00250A53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indicando o motivo do erro.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4E001F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0C7635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Nenhuma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mensagem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4E001F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83406D" w:rsidP="0095750A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Uma mensagem de 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ou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alerta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será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mostrada, caso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algum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rFonts w:eastAsia="Arial"/>
                <w:color w:val="000000"/>
                <w:szCs w:val="24"/>
                <w:lang w:val="pt-BR"/>
              </w:rPr>
              <w:t>erro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tenha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="007E615F" w:rsidRPr="00073101">
              <w:rPr>
                <w:szCs w:val="24"/>
                <w:lang w:val="pt-BR"/>
              </w:rPr>
              <w:t>ocorrido</w:t>
            </w:r>
            <w:r w:rsidR="0095750A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durante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</w:t>
            </w:r>
            <w:r w:rsidR="0095750A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execução de alguma das operações.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251635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</w:tbl>
    <w:p w:rsidR="003918EC" w:rsidRPr="00073101" w:rsidRDefault="003918EC" w:rsidP="003918EC">
      <w:pPr>
        <w:rPr>
          <w:lang w:val="pt-BR"/>
        </w:rPr>
      </w:pPr>
    </w:p>
    <w:p w:rsidR="003918EC" w:rsidRPr="00073101" w:rsidRDefault="003918EC" w:rsidP="003918EC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3918EC" w:rsidRPr="00073101" w:rsidRDefault="00B52EC4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Reiniciar a execução do programa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3918EC" w:rsidRPr="00073101" w:rsidRDefault="004B2C26" w:rsidP="004B2C26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Reiniciar</w:t>
            </w:r>
            <w:r w:rsidR="00C81AF7" w:rsidRPr="00073101">
              <w:rPr>
                <w:lang w:val="pt-BR"/>
              </w:rPr>
              <w:t xml:space="preserve"> o programa no Robotino.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Secundário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Atores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externos</w:t>
            </w:r>
          </w:p>
        </w:tc>
        <w:tc>
          <w:tcPr>
            <w:tcW w:w="7002" w:type="dxa"/>
          </w:tcPr>
          <w:p w:rsidR="003918EC" w:rsidRPr="00073101" w:rsidRDefault="00E40894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Estudante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Condição</w:t>
            </w:r>
            <w:r w:rsidR="004B2C26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prévia</w:t>
            </w:r>
          </w:p>
        </w:tc>
        <w:tc>
          <w:tcPr>
            <w:tcW w:w="7002" w:type="dxa"/>
          </w:tcPr>
          <w:p w:rsidR="003918EC" w:rsidRPr="00073101" w:rsidRDefault="00E40894" w:rsidP="00B52EC4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está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apresentando um comportamento de acordo com os</w:t>
            </w:r>
            <w:r w:rsidR="007A41F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requisitos.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3918EC" w:rsidRPr="00073101" w:rsidRDefault="007A2611" w:rsidP="00DC7F5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lang w:val="pt-BR"/>
              </w:rPr>
              <w:t>O Robotino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não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realiza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uma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operação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devida</w:t>
            </w:r>
            <w:r w:rsidR="008E6462">
              <w:rPr>
                <w:rFonts w:eastAsia="Arial"/>
                <w:color w:val="000000"/>
                <w:szCs w:val="24"/>
                <w:lang w:val="pt-BR"/>
              </w:rPr>
              <w:t>mente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lastRenderedPageBreak/>
              <w:t>Sucesso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073101" w:rsidRDefault="00BF491A" w:rsidP="009B738C">
            <w:pPr>
              <w:jc w:val="left"/>
              <w:rPr>
                <w:lang w:val="pt-BR"/>
              </w:rPr>
            </w:pP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 Robotino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irá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parar, re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e, ao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iniciar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a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execução do programa,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identificar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sua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localização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em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relação</w:t>
            </w:r>
            <w:r w:rsidR="009B738C">
              <w:rPr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szCs w:val="24"/>
                <w:highlight w:val="white"/>
                <w:lang w:val="pt-BR"/>
              </w:rPr>
              <w:t>a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>o</w:t>
            </w:r>
            <w:r w:rsidR="009B738C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highlight w:val="white"/>
                <w:lang w:val="pt-BR"/>
              </w:rPr>
              <w:t xml:space="preserve">ponto de </w:t>
            </w:r>
            <w:r w:rsidRPr="00073101">
              <w:rPr>
                <w:szCs w:val="24"/>
                <w:highlight w:val="white"/>
                <w:lang w:val="pt-BR"/>
              </w:rPr>
              <w:t>chegada</w:t>
            </w:r>
            <w:r w:rsidR="009B738C">
              <w:rPr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para</w:t>
            </w:r>
            <w:r w:rsidR="009B738C">
              <w:rPr>
                <w:rFonts w:eastAsia="Arial"/>
                <w:color w:val="000000"/>
                <w:szCs w:val="24"/>
                <w:lang w:val="pt-BR"/>
              </w:rPr>
              <w:t xml:space="preserve"> </w:t>
            </w:r>
            <w:r w:rsidRPr="00073101">
              <w:rPr>
                <w:rFonts w:eastAsia="Arial"/>
                <w:color w:val="000000"/>
                <w:szCs w:val="24"/>
                <w:lang w:val="pt-BR"/>
              </w:rPr>
              <w:t>continuar o percurso.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3918EC" w:rsidP="00DC7F5C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 w:rsidR="009B738C"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3918EC" w:rsidRPr="009B738C" w:rsidRDefault="009B738C" w:rsidP="009B738C">
            <w:pPr>
              <w:jc w:val="left"/>
              <w:rPr>
                <w:lang w:val="pt-BR"/>
              </w:rPr>
            </w:pPr>
            <w:r w:rsidRPr="009B738C">
              <w:rPr>
                <w:color w:val="000000"/>
                <w:shd w:val="clear" w:color="auto" w:fill="FFFFFF"/>
                <w:lang w:val="pt-BR"/>
              </w:rPr>
              <w:t>Forçar reinicialização com uso de rotinas de Watchdog.</w:t>
            </w:r>
          </w:p>
        </w:tc>
      </w:tr>
      <w:tr w:rsidR="003918EC" w:rsidRPr="0073769F" w:rsidTr="00DC7F5C">
        <w:trPr>
          <w:cantSplit/>
        </w:trPr>
        <w:tc>
          <w:tcPr>
            <w:tcW w:w="2178" w:type="dxa"/>
          </w:tcPr>
          <w:p w:rsidR="003918EC" w:rsidRPr="00073101" w:rsidRDefault="00E6516E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3918EC" w:rsidRPr="00073101" w:rsidRDefault="002E4A61" w:rsidP="004E7CD2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 xml:space="preserve">O programa </w:t>
            </w:r>
            <w:r w:rsidR="004E7CD2">
              <w:rPr>
                <w:lang w:val="pt-BR"/>
              </w:rPr>
              <w:t xml:space="preserve">do Robotino </w:t>
            </w:r>
            <w:r w:rsidRPr="00073101">
              <w:rPr>
                <w:lang w:val="pt-BR"/>
              </w:rPr>
              <w:t>ser</w:t>
            </w:r>
            <w:r w:rsidR="004E7CD2">
              <w:rPr>
                <w:lang w:val="pt-BR"/>
              </w:rPr>
              <w:t>á reinicializado</w:t>
            </w:r>
            <w:r w:rsidRPr="00073101">
              <w:rPr>
                <w:lang w:val="pt-BR"/>
              </w:rPr>
              <w:t>.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5F5994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3918EC" w:rsidRPr="00073101" w:rsidRDefault="002E4A61" w:rsidP="00DC7F5C">
            <w:pPr>
              <w:jc w:val="left"/>
              <w:rPr>
                <w:lang w:val="pt-BR"/>
              </w:rPr>
            </w:pPr>
            <w:r w:rsidRPr="00073101">
              <w:rPr>
                <w:lang w:val="pt-BR"/>
              </w:rPr>
              <w:t>Nenhuma</w:t>
            </w:r>
          </w:p>
        </w:tc>
      </w:tr>
      <w:tr w:rsidR="003918EC" w:rsidRPr="00073101" w:rsidTr="00DC7F5C">
        <w:trPr>
          <w:cantSplit/>
        </w:trPr>
        <w:tc>
          <w:tcPr>
            <w:tcW w:w="2178" w:type="dxa"/>
          </w:tcPr>
          <w:p w:rsidR="003918EC" w:rsidRPr="00073101" w:rsidRDefault="0048495C" w:rsidP="00DC7F5C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3918EC" w:rsidRPr="00073101" w:rsidRDefault="004E7CD2" w:rsidP="00DC7F5C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Nenhuma.</w:t>
            </w:r>
          </w:p>
        </w:tc>
      </w:tr>
    </w:tbl>
    <w:p w:rsidR="002A515B" w:rsidRDefault="002A515B" w:rsidP="002A515B">
      <w:pPr>
        <w:rPr>
          <w:lang w:val="pt-BR"/>
        </w:rPr>
      </w:pPr>
    </w:p>
    <w:p w:rsidR="00ED5E23" w:rsidRDefault="00ED5E23" w:rsidP="002A515B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002"/>
      </w:tblGrid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br w:type="page"/>
              <w:t>CASO DE USO</w:t>
            </w:r>
          </w:p>
        </w:tc>
        <w:tc>
          <w:tcPr>
            <w:tcW w:w="7002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Monitorar estado da bateria</w:t>
            </w:r>
          </w:p>
        </w:tc>
      </w:tr>
      <w:tr w:rsidR="00ED5E23" w:rsidRPr="0073769F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Objetivo</w:t>
            </w:r>
          </w:p>
        </w:tc>
        <w:tc>
          <w:tcPr>
            <w:tcW w:w="7002" w:type="dxa"/>
          </w:tcPr>
          <w:p w:rsidR="00ED5E23" w:rsidRPr="00ED5E23" w:rsidRDefault="00ED5E23" w:rsidP="00FB5120">
            <w:pPr>
              <w:jc w:val="left"/>
              <w:rPr>
                <w:lang w:val="pt-BR"/>
              </w:rPr>
            </w:pPr>
            <w:r w:rsidRPr="00ED5E23">
              <w:rPr>
                <w:color w:val="000000"/>
                <w:lang w:val="pt-BR"/>
              </w:rPr>
              <w:t>Monitorar o nível de carga da bateria do Robotino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Categoria</w:t>
            </w:r>
          </w:p>
        </w:tc>
        <w:tc>
          <w:tcPr>
            <w:tcW w:w="7002" w:type="dxa"/>
          </w:tcPr>
          <w:p w:rsidR="00ED5E23" w:rsidRPr="00073101" w:rsidRDefault="00ED5E23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Primária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4F4A8E" w:rsidRDefault="00ED5E23" w:rsidP="00FB5120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Atores externos</w:t>
            </w:r>
          </w:p>
        </w:tc>
        <w:tc>
          <w:tcPr>
            <w:tcW w:w="7002" w:type="dxa"/>
          </w:tcPr>
          <w:p w:rsidR="00ED5E23" w:rsidRPr="004F4A8E" w:rsidRDefault="00ED5E23" w:rsidP="00FB5120">
            <w:pPr>
              <w:jc w:val="left"/>
              <w:rPr>
                <w:lang w:val="pt-BR"/>
              </w:rPr>
            </w:pPr>
            <w:r w:rsidRPr="004F4A8E">
              <w:rPr>
                <w:lang w:val="pt-BR"/>
              </w:rPr>
              <w:t>Nenhum</w:t>
            </w:r>
          </w:p>
        </w:tc>
      </w:tr>
      <w:tr w:rsidR="00ED5E23" w:rsidRPr="0073769F" w:rsidTr="00FB5120">
        <w:trPr>
          <w:cantSplit/>
        </w:trPr>
        <w:tc>
          <w:tcPr>
            <w:tcW w:w="2178" w:type="dxa"/>
          </w:tcPr>
          <w:p w:rsidR="00ED5E23" w:rsidRPr="004F4A8E" w:rsidRDefault="00ED5E23" w:rsidP="00FB5120">
            <w:pPr>
              <w:jc w:val="left"/>
              <w:rPr>
                <w:b/>
                <w:lang w:val="pt-BR"/>
              </w:rPr>
            </w:pPr>
            <w:r w:rsidRPr="004F4A8E">
              <w:rPr>
                <w:b/>
                <w:lang w:val="pt-BR"/>
              </w:rPr>
              <w:t>Condição prévia</w:t>
            </w:r>
          </w:p>
        </w:tc>
        <w:tc>
          <w:tcPr>
            <w:tcW w:w="7002" w:type="dxa"/>
          </w:tcPr>
          <w:p w:rsidR="00ED5E23" w:rsidRPr="004F4A8E" w:rsidRDefault="004F4A8E" w:rsidP="00FB5120">
            <w:pPr>
              <w:jc w:val="left"/>
              <w:rPr>
                <w:lang w:val="pt-BR"/>
              </w:rPr>
            </w:pPr>
            <w:r w:rsidRPr="004F4A8E">
              <w:rPr>
                <w:color w:val="000000"/>
                <w:lang w:val="pt-BR"/>
              </w:rPr>
              <w:t>O programa já deve ter iniciado sua execução no Robotino (caso de uso “executar o programa no Robotino”)</w:t>
            </w:r>
            <w:r w:rsidR="00FA7099">
              <w:rPr>
                <w:color w:val="000000"/>
                <w:lang w:val="pt-BR"/>
              </w:rPr>
              <w:t>.</w:t>
            </w:r>
          </w:p>
        </w:tc>
      </w:tr>
      <w:tr w:rsidR="00ED5E23" w:rsidRPr="0073769F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Evento de disparo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Ao iniciar o Robotino deve-se ler de nível de carga da bateria</w:t>
            </w:r>
          </w:p>
        </w:tc>
      </w:tr>
      <w:tr w:rsidR="00ED5E23" w:rsidRPr="0073769F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Sucesso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Nível de carga da bateria é visualizado via mensagem de sucesso.</w:t>
            </w:r>
          </w:p>
        </w:tc>
      </w:tr>
      <w:tr w:rsidR="00ED5E23" w:rsidRPr="0073769F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 w:rsidRPr="00073101">
              <w:rPr>
                <w:b/>
                <w:lang w:val="pt-BR"/>
              </w:rPr>
              <w:t>Falha posterior à condição</w:t>
            </w:r>
            <w:r>
              <w:rPr>
                <w:b/>
                <w:lang w:val="pt-BR"/>
              </w:rPr>
              <w:t xml:space="preserve"> </w:t>
            </w:r>
            <w:r w:rsidRPr="00073101">
              <w:rPr>
                <w:b/>
                <w:lang w:val="pt-BR"/>
              </w:rPr>
              <w:t>especificada</w:t>
            </w:r>
          </w:p>
        </w:tc>
        <w:tc>
          <w:tcPr>
            <w:tcW w:w="7002" w:type="dxa"/>
          </w:tcPr>
          <w:p w:rsidR="00ED5E23" w:rsidRPr="00FA7099" w:rsidRDefault="00FA7099" w:rsidP="00FA7099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Mensagem de erro na leitura do nível de bateria.</w:t>
            </w:r>
          </w:p>
        </w:tc>
      </w:tr>
      <w:tr w:rsidR="00ED5E23" w:rsidRPr="0073769F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7002" w:type="dxa"/>
          </w:tcPr>
          <w:p w:rsidR="00ED5E23" w:rsidRPr="00FA7099" w:rsidRDefault="00FA7099" w:rsidP="00FB5120">
            <w:pPr>
              <w:jc w:val="left"/>
              <w:rPr>
                <w:lang w:val="pt-BR"/>
              </w:rPr>
            </w:pPr>
            <w:r w:rsidRPr="00FA7099">
              <w:rPr>
                <w:color w:val="000000"/>
                <w:lang w:val="pt-BR"/>
              </w:rPr>
              <w:t>O programa deve monitorar periodicamente a partir do seu início.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Extensões</w:t>
            </w:r>
          </w:p>
        </w:tc>
        <w:tc>
          <w:tcPr>
            <w:tcW w:w="7002" w:type="dxa"/>
          </w:tcPr>
          <w:p w:rsidR="00ED5E23" w:rsidRPr="00073101" w:rsidRDefault="00FA7099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  <w:tr w:rsidR="00ED5E23" w:rsidRPr="00073101" w:rsidTr="00FB5120">
        <w:trPr>
          <w:cantSplit/>
        </w:trPr>
        <w:tc>
          <w:tcPr>
            <w:tcW w:w="2178" w:type="dxa"/>
          </w:tcPr>
          <w:p w:rsidR="00ED5E23" w:rsidRPr="00073101" w:rsidRDefault="00ED5E23" w:rsidP="00FB5120">
            <w:pPr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Alternativas</w:t>
            </w:r>
          </w:p>
        </w:tc>
        <w:tc>
          <w:tcPr>
            <w:tcW w:w="7002" w:type="dxa"/>
          </w:tcPr>
          <w:p w:rsidR="00ED5E23" w:rsidRPr="00073101" w:rsidRDefault="00FA7099" w:rsidP="00FB512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Nenhuma</w:t>
            </w:r>
          </w:p>
        </w:tc>
      </w:tr>
    </w:tbl>
    <w:p w:rsidR="00ED5E23" w:rsidRDefault="00ED5E23" w:rsidP="002A515B">
      <w:pPr>
        <w:rPr>
          <w:lang w:val="pt-BR"/>
        </w:rPr>
      </w:pPr>
    </w:p>
    <w:p w:rsidR="00ED5E23" w:rsidRDefault="00ED5E23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Default="001D470C" w:rsidP="002A515B">
      <w:pPr>
        <w:rPr>
          <w:lang w:val="pt-BR"/>
        </w:rPr>
      </w:pPr>
    </w:p>
    <w:p w:rsidR="001D470C" w:rsidRPr="00073101" w:rsidRDefault="001D470C" w:rsidP="002A515B">
      <w:pPr>
        <w:rPr>
          <w:lang w:val="pt-BR"/>
        </w:rPr>
      </w:pPr>
    </w:p>
    <w:p w:rsidR="00986141" w:rsidRDefault="00E22986" w:rsidP="00E22986">
      <w:pPr>
        <w:pStyle w:val="Heading2"/>
        <w:rPr>
          <w:lang w:val="pt-BR"/>
        </w:rPr>
      </w:pPr>
      <w:bookmarkStart w:id="8" w:name="_Toc473115746"/>
      <w:r w:rsidRPr="00073101">
        <w:rPr>
          <w:lang w:val="pt-BR"/>
        </w:rPr>
        <w:lastRenderedPageBreak/>
        <w:t>Diagrama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</w:t>
      </w:r>
      <w:r w:rsidR="00E64CAC" w:rsidRPr="00073101">
        <w:rPr>
          <w:lang w:val="pt-BR"/>
        </w:rPr>
        <w:t>Seqüência</w:t>
      </w:r>
      <w:r w:rsidR="00FA6905">
        <w:rPr>
          <w:lang w:val="pt-BR"/>
        </w:rPr>
        <w:t>s de</w:t>
      </w:r>
      <w:r w:rsidRPr="00073101">
        <w:rPr>
          <w:lang w:val="pt-BR"/>
        </w:rPr>
        <w:t xml:space="preserve"> Caso</w:t>
      </w:r>
      <w:r w:rsidR="00FA6905">
        <w:rPr>
          <w:lang w:val="pt-BR"/>
        </w:rPr>
        <w:t>s</w:t>
      </w:r>
      <w:r w:rsidRPr="00073101">
        <w:rPr>
          <w:lang w:val="pt-BR"/>
        </w:rPr>
        <w:t xml:space="preserve"> de Uso</w:t>
      </w:r>
      <w:bookmarkEnd w:id="8"/>
    </w:p>
    <w:p w:rsidR="00872C3C" w:rsidRDefault="00872C3C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</w:p>
    <w:p w:rsidR="00872C3C" w:rsidRDefault="0086278C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451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viarDeObstaculo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05" w:rsidRPr="001D470C" w:rsidRDefault="001D470C" w:rsidP="001D470C">
      <w:pPr>
        <w:jc w:val="center"/>
        <w:rPr>
          <w:b/>
          <w:sz w:val="20"/>
          <w:lang w:val="pt-BR"/>
        </w:rPr>
      </w:pPr>
      <w:r w:rsidRPr="001D470C">
        <w:rPr>
          <w:b/>
          <w:sz w:val="20"/>
          <w:lang w:val="pt-BR"/>
        </w:rPr>
        <w:t>Figura 2: Diagrama de Sequencia do caso de uso Desviar de Obstáculos.</w:t>
      </w:r>
    </w:p>
    <w:p w:rsidR="001D470C" w:rsidRDefault="001D470C" w:rsidP="00872C3C">
      <w:pPr>
        <w:rPr>
          <w:lang w:val="pt-BR"/>
        </w:rPr>
      </w:pPr>
    </w:p>
    <w:p w:rsidR="001D470C" w:rsidRDefault="001D470C" w:rsidP="001D470C">
      <w:pPr>
        <w:jc w:val="center"/>
        <w:rPr>
          <w:lang w:val="pt-BR"/>
        </w:rPr>
      </w:pPr>
    </w:p>
    <w:p w:rsidR="00FA6905" w:rsidRDefault="00FA6905" w:rsidP="001D470C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127875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1D470C" w:rsidRDefault="001D470C" w:rsidP="001D470C">
      <w:pPr>
        <w:jc w:val="center"/>
        <w:rPr>
          <w:b/>
          <w:sz w:val="20"/>
          <w:lang w:val="pt-BR"/>
        </w:rPr>
      </w:pPr>
      <w:r w:rsidRPr="001D470C">
        <w:rPr>
          <w:b/>
          <w:sz w:val="20"/>
          <w:lang w:val="pt-BR"/>
        </w:rPr>
        <w:t>Figura 3: Diagrama de Sequencia do caso de uso Detectar Obstaculos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4427617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2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67238D" w:rsidRDefault="0067238D" w:rsidP="0067238D">
      <w:pPr>
        <w:jc w:val="center"/>
        <w:rPr>
          <w:b/>
          <w:sz w:val="20"/>
          <w:lang w:val="pt-BR"/>
        </w:rPr>
      </w:pPr>
      <w:r w:rsidRPr="0067238D">
        <w:rPr>
          <w:b/>
          <w:sz w:val="20"/>
          <w:lang w:val="pt-BR"/>
        </w:rPr>
        <w:t>Figura 4: Diagrama de Sequencia do caso de uso Detectar Ponto de Chegada.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619289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1E5779" w:rsidRDefault="00FB5120" w:rsidP="001E5779">
      <w:pPr>
        <w:jc w:val="center"/>
        <w:rPr>
          <w:b/>
          <w:sz w:val="20"/>
          <w:lang w:val="pt-BR"/>
        </w:rPr>
      </w:pPr>
      <w:r w:rsidRPr="001E5779">
        <w:rPr>
          <w:b/>
          <w:sz w:val="20"/>
          <w:lang w:val="pt-BR"/>
        </w:rPr>
        <w:t xml:space="preserve">Figura 5: </w:t>
      </w:r>
      <w:r w:rsidR="001E5779" w:rsidRPr="001E5779">
        <w:rPr>
          <w:b/>
          <w:sz w:val="20"/>
          <w:lang w:val="pt-BR"/>
        </w:rPr>
        <w:t>Diagrama de Sequencia do caso de uso Iniciar Execução do Programa</w:t>
      </w:r>
    </w:p>
    <w:p w:rsidR="001E5779" w:rsidRDefault="001E5779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391176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Default="00187913" w:rsidP="00187913">
      <w:pPr>
        <w:jc w:val="center"/>
        <w:rPr>
          <w:b/>
          <w:sz w:val="20"/>
          <w:lang w:val="pt-BR"/>
        </w:rPr>
      </w:pPr>
      <w:r w:rsidRPr="00187913">
        <w:rPr>
          <w:b/>
          <w:sz w:val="20"/>
          <w:lang w:val="pt-BR"/>
        </w:rPr>
        <w:t>Figura 6: Diagrama de Sequencia do caso de uso Monitorar Estado da Bateria</w:t>
      </w:r>
    </w:p>
    <w:p w:rsidR="005B3A96" w:rsidRPr="005B3A96" w:rsidRDefault="005B3A96" w:rsidP="005B3A96">
      <w:pPr>
        <w:jc w:val="left"/>
        <w:rPr>
          <w:b/>
          <w:szCs w:val="24"/>
          <w:lang w:val="pt-BR"/>
        </w:rPr>
      </w:pPr>
    </w:p>
    <w:p w:rsidR="005B3A96" w:rsidRDefault="005B3A96" w:rsidP="00872C3C">
      <w:pPr>
        <w:rPr>
          <w:lang w:val="pt-BR"/>
        </w:rPr>
      </w:pP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231054"/>
            <wp:effectExtent l="1905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5B3A96" w:rsidRDefault="005B3A96" w:rsidP="005B3A96">
      <w:pPr>
        <w:jc w:val="center"/>
        <w:rPr>
          <w:b/>
          <w:sz w:val="20"/>
          <w:lang w:val="pt-BR"/>
        </w:rPr>
      </w:pPr>
      <w:r w:rsidRPr="005B3A96">
        <w:rPr>
          <w:b/>
          <w:sz w:val="20"/>
          <w:lang w:val="pt-BR"/>
        </w:rPr>
        <w:t>Figura 7: Diagrama de Sequencia do caso de uso Mostrar Mensagens de Erro.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007721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0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F52E81" w:rsidRDefault="00F52E81" w:rsidP="00F52E81">
      <w:pPr>
        <w:jc w:val="center"/>
        <w:rPr>
          <w:b/>
          <w:sz w:val="20"/>
          <w:lang w:val="pt-BR"/>
        </w:rPr>
      </w:pPr>
      <w:r w:rsidRPr="00F52E81">
        <w:rPr>
          <w:b/>
          <w:sz w:val="20"/>
          <w:lang w:val="pt-BR"/>
        </w:rPr>
        <w:t>Figura 8: Digrama de Sequencia do caso de uso Percorrer Caminho.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0085" cy="3807514"/>
            <wp:effectExtent l="19050" t="0" r="0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05" w:rsidRPr="00C71C99" w:rsidRDefault="00C71C99" w:rsidP="00C71C99">
      <w:pPr>
        <w:jc w:val="center"/>
        <w:rPr>
          <w:b/>
          <w:sz w:val="20"/>
          <w:lang w:val="pt-BR"/>
        </w:rPr>
      </w:pPr>
      <w:r w:rsidRPr="00C71C99">
        <w:rPr>
          <w:b/>
          <w:sz w:val="20"/>
          <w:lang w:val="pt-BR"/>
        </w:rPr>
        <w:t>Figura 9: Diagrama de Sequencia de uso de caso Reiniciar Execução do Programa.</w:t>
      </w:r>
    </w:p>
    <w:p w:rsidR="00FA6905" w:rsidRDefault="00FA6905" w:rsidP="00872C3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760085" cy="4259704"/>
            <wp:effectExtent l="19050" t="0" r="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5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739" w:rsidRPr="00063739" w:rsidRDefault="00063739" w:rsidP="00063739">
      <w:pPr>
        <w:jc w:val="center"/>
        <w:rPr>
          <w:b/>
          <w:sz w:val="20"/>
          <w:lang w:val="pt-BR"/>
        </w:rPr>
      </w:pPr>
      <w:r w:rsidRPr="00063739">
        <w:rPr>
          <w:b/>
          <w:sz w:val="20"/>
          <w:lang w:val="pt-BR"/>
        </w:rPr>
        <w:t>Figura 10: Diagrama de Sequencia do caso de uso Sair do Ponto de Partida.</w:t>
      </w:r>
    </w:p>
    <w:p w:rsidR="00063739" w:rsidRDefault="00063739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Default="00B15A0B" w:rsidP="00872C3C">
      <w:pPr>
        <w:rPr>
          <w:lang w:val="pt-BR"/>
        </w:rPr>
      </w:pPr>
    </w:p>
    <w:p w:rsidR="00B15A0B" w:rsidRPr="00872C3C" w:rsidRDefault="00B15A0B" w:rsidP="00872C3C">
      <w:pPr>
        <w:rPr>
          <w:lang w:val="pt-BR"/>
        </w:rPr>
      </w:pPr>
    </w:p>
    <w:p w:rsidR="000E067D" w:rsidRPr="00073101" w:rsidRDefault="00B05FA7">
      <w:pPr>
        <w:pStyle w:val="Heading1"/>
        <w:rPr>
          <w:lang w:val="pt-BR"/>
        </w:rPr>
      </w:pPr>
      <w:bookmarkStart w:id="9" w:name="_Toc473115747"/>
      <w:r>
        <w:rPr>
          <w:lang w:val="pt-BR"/>
        </w:rPr>
        <w:lastRenderedPageBreak/>
        <w:t xml:space="preserve">Modelo de Sistema de </w:t>
      </w:r>
      <w:r w:rsidR="000E067D" w:rsidRPr="00073101">
        <w:rPr>
          <w:lang w:val="pt-BR"/>
        </w:rPr>
        <w:t>Hardwar</w:t>
      </w:r>
      <w:r>
        <w:rPr>
          <w:lang w:val="pt-BR"/>
        </w:rPr>
        <w:t>e</w:t>
      </w:r>
      <w:bookmarkEnd w:id="9"/>
    </w:p>
    <w:p w:rsidR="0073769F" w:rsidRPr="00B15A0B" w:rsidRDefault="00B05FA7" w:rsidP="00B15A0B">
      <w:pPr>
        <w:pStyle w:val="Heading2"/>
        <w:rPr>
          <w:snapToGrid w:val="0"/>
          <w:lang w:val="pt-BR"/>
        </w:rPr>
      </w:pPr>
      <w:bookmarkStart w:id="10" w:name="_Toc473115748"/>
      <w:r>
        <w:rPr>
          <w:snapToGrid w:val="0"/>
          <w:lang w:val="pt-BR"/>
        </w:rPr>
        <w:t>Diagrama de Blocos</w:t>
      </w:r>
      <w:bookmarkEnd w:id="10"/>
    </w:p>
    <w:p w:rsidR="00056722" w:rsidRDefault="00757D60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FCF80B0" wp14:editId="4688BE46">
            <wp:extent cx="6372225" cy="34290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56722" w:rsidRDefault="00056722">
      <w:pPr>
        <w:rPr>
          <w:lang w:val="pt-BR"/>
        </w:rPr>
      </w:pPr>
    </w:p>
    <w:p w:rsidR="00056722" w:rsidRDefault="00D147EB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DBB294D" wp14:editId="502C42E4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056722" w:rsidRDefault="00056722">
      <w:pPr>
        <w:rPr>
          <w:lang w:val="pt-BR"/>
        </w:rPr>
      </w:pPr>
    </w:p>
    <w:p w:rsidR="003B7E13" w:rsidRPr="00073101" w:rsidRDefault="005E2EA7" w:rsidP="00ED6D1B">
      <w:pPr>
        <w:ind w:left="708" w:firstLine="708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D548526" wp14:editId="7E84AD49">
            <wp:extent cx="3810000" cy="1343025"/>
            <wp:effectExtent l="0" t="0" r="0" b="9525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  <w:r w:rsidR="003B7E13">
        <w:rPr>
          <w:noProof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48.6pt;margin-top:470.3pt;width:82.5pt;height:41.25pt;z-index:251670528;mso-position-horizontal-relative:text;mso-position-vertical-relative:text">
            <v:textbox>
              <w:txbxContent>
                <w:p w:rsidR="00757D60" w:rsidRDefault="00757D60" w:rsidP="003B7E13">
                  <w:proofErr w:type="spellStart"/>
                  <w:r>
                    <w:t>Unidade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acionamento</w:t>
                  </w:r>
                  <w:proofErr w:type="spellEnd"/>
                </w:p>
              </w:txbxContent>
            </v:textbox>
          </v:shape>
        </w:pict>
      </w:r>
    </w:p>
    <w:p w:rsidR="000E067D" w:rsidRDefault="003C4541" w:rsidP="003C4541">
      <w:pPr>
        <w:pStyle w:val="Heading2"/>
        <w:rPr>
          <w:lang w:val="pt-BR"/>
        </w:rPr>
      </w:pPr>
      <w:bookmarkStart w:id="11" w:name="_Toc473115749"/>
      <w:r>
        <w:rPr>
          <w:lang w:val="pt-BR"/>
        </w:rPr>
        <w:lastRenderedPageBreak/>
        <w:t>Arquitetura do Sistema</w:t>
      </w:r>
      <w:bookmarkEnd w:id="11"/>
    </w:p>
    <w:p w:rsidR="003C4541" w:rsidRDefault="003C4541">
      <w:pPr>
        <w:rPr>
          <w:lang w:val="pt-BR"/>
        </w:rPr>
      </w:pPr>
    </w:p>
    <w:p w:rsidR="003C4541" w:rsidRDefault="003C4541">
      <w:pPr>
        <w:rPr>
          <w:lang w:val="pt-BR"/>
        </w:rPr>
      </w:pPr>
    </w:p>
    <w:p w:rsidR="003C4541" w:rsidRDefault="003C4541" w:rsidP="003C4541">
      <w:pPr>
        <w:pStyle w:val="Heading3"/>
        <w:rPr>
          <w:lang w:val="pt-BR"/>
        </w:rPr>
      </w:pPr>
      <w:bookmarkStart w:id="12" w:name="_Toc473115750"/>
      <w:r>
        <w:rPr>
          <w:lang w:val="pt-BR"/>
        </w:rPr>
        <w:t>Visão Alto-Nível</w:t>
      </w:r>
      <w:bookmarkEnd w:id="12"/>
    </w:p>
    <w:p w:rsidR="003C4541" w:rsidRDefault="003C4541">
      <w:pPr>
        <w:rPr>
          <w:lang w:val="pt-BR"/>
        </w:rPr>
      </w:pPr>
    </w:p>
    <w:p w:rsidR="00597A87" w:rsidRDefault="00597A8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F1D5E05" wp14:editId="14ACAD87">
            <wp:extent cx="5760085" cy="3495040"/>
            <wp:effectExtent l="19050" t="0" r="0" b="0"/>
            <wp:docPr id="14" name="Imagem 13" descr="ScreenHunter_254 Jan. 18 14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54 Jan. 18 14.04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41" w:rsidRPr="007B0B93" w:rsidRDefault="003C4541">
      <w:pPr>
        <w:rPr>
          <w:lang w:val="pt-BR"/>
        </w:rPr>
      </w:pPr>
    </w:p>
    <w:sectPr w:rsidR="003C4541" w:rsidRPr="007B0B93" w:rsidSect="00601437">
      <w:headerReference w:type="default" r:id="rId35"/>
      <w:footerReference w:type="default" r:id="rId36"/>
      <w:headerReference w:type="first" r:id="rId37"/>
      <w:pgSz w:w="11907" w:h="16840"/>
      <w:pgMar w:top="1418" w:right="1418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D4A" w:rsidRDefault="00E92D4A">
      <w:r>
        <w:separator/>
      </w:r>
    </w:p>
  </w:endnote>
  <w:endnote w:type="continuationSeparator" w:id="0">
    <w:p w:rsidR="00E92D4A" w:rsidRDefault="00E9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60" w:rsidRPr="005E1B31" w:rsidRDefault="00757D60">
    <w:pPr>
      <w:pStyle w:val="Footer"/>
      <w:rPr>
        <w:rFonts w:ascii="Times New Roman" w:hAnsi="Times New Roman"/>
        <w:sz w:val="16"/>
        <w:lang w:val="en-GB"/>
      </w:rPr>
    </w:pPr>
    <w:r w:rsidRPr="005E1B31">
      <w:rPr>
        <w:rFonts w:ascii="Times New Roman" w:hAnsi="Times New Roman"/>
        <w:sz w:val="16"/>
        <w:lang w:val="en-GB"/>
      </w:rPr>
      <w:tab/>
    </w:r>
    <w:r w:rsidRPr="005E1B31">
      <w:rPr>
        <w:rFonts w:ascii="Times New Roman" w:hAnsi="Times New Roman"/>
        <w:sz w:val="16"/>
        <w:lang w:val="en-GB"/>
      </w:rPr>
      <w:tab/>
    </w:r>
    <w:r>
      <w:rPr>
        <w:rFonts w:ascii="Times New Roman" w:hAnsi="Times New Roman"/>
        <w:sz w:val="16"/>
      </w:rPr>
      <w:fldChar w:fldCharType="begin"/>
    </w:r>
    <w:r>
      <w:rPr>
        <w:rFonts w:ascii="Times New Roman" w:hAnsi="Times New Roman"/>
        <w:sz w:val="16"/>
      </w:rPr>
      <w:instrText xml:space="preserve"> SAVEDATE \@ "dd.MM.yy" \* MERGEFORMAT </w:instrText>
    </w:r>
    <w:r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23.01.17</w:t>
    </w:r>
    <w:r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D4A" w:rsidRDefault="00E92D4A">
      <w:r>
        <w:separator/>
      </w:r>
    </w:p>
  </w:footnote>
  <w:footnote w:type="continuationSeparator" w:id="0">
    <w:p w:rsidR="00E92D4A" w:rsidRDefault="00E92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60" w:rsidRPr="00871D11" w:rsidRDefault="00757D60">
    <w:pPr>
      <w:pStyle w:val="Header"/>
      <w:rPr>
        <w:rFonts w:ascii="Times New Roman" w:hAnsi="Times New Roman"/>
        <w:u w:val="single"/>
        <w:lang w:val="pt-BR"/>
      </w:rPr>
    </w:pPr>
    <w:r w:rsidRPr="00871D11">
      <w:rPr>
        <w:u w:val="single"/>
        <w:lang w:val="pt-BR"/>
      </w:rPr>
      <w:t>Grupo 2</w:t>
    </w:r>
    <w:r w:rsidRPr="00871D11">
      <w:rPr>
        <w:rFonts w:ascii="Times New Roman" w:hAnsi="Times New Roman"/>
        <w:u w:val="single"/>
        <w:lang w:val="pt-BR"/>
      </w:rPr>
      <w:tab/>
    </w:r>
    <w:r>
      <w:fldChar w:fldCharType="begin"/>
    </w:r>
    <w:r w:rsidRPr="0086278C">
      <w:rPr>
        <w:lang w:val="pt-BR"/>
      </w:rPr>
      <w:instrText xml:space="preserve"> DOCPROPERTY "SADA_Title"  \* MERGEFORMAT </w:instrText>
    </w:r>
    <w:r>
      <w:fldChar w:fldCharType="separate"/>
    </w:r>
    <w:r w:rsidRPr="00871D11">
      <w:rPr>
        <w:rFonts w:ascii="Times New Roman" w:hAnsi="Times New Roman"/>
        <w:u w:val="single"/>
        <w:lang w:val="pt-BR"/>
      </w:rPr>
      <w:t>Modelo de Sistema</w:t>
    </w:r>
    <w:r>
      <w:rPr>
        <w:rFonts w:ascii="Times New Roman" w:hAnsi="Times New Roman"/>
        <w:u w:val="single"/>
        <w:lang w:val="pt-BR"/>
      </w:rPr>
      <w:fldChar w:fldCharType="end"/>
    </w:r>
    <w:r w:rsidRPr="00871D11">
      <w:rPr>
        <w:rFonts w:ascii="Times New Roman" w:hAnsi="Times New Roman"/>
        <w:u w:val="single"/>
        <w:lang w:val="pt-BR"/>
      </w:rPr>
      <w:t xml:space="preserve"> V </w:t>
    </w:r>
    <w:r>
      <w:fldChar w:fldCharType="begin"/>
    </w:r>
    <w:r w:rsidRPr="0086278C">
      <w:rPr>
        <w:lang w:val="pt-BR"/>
      </w:rPr>
      <w:instrText xml:space="preserve"> DOCPROPERTY "Version"  \* MERGEFORMAT </w:instrText>
    </w:r>
    <w:r>
      <w:fldChar w:fldCharType="separate"/>
    </w:r>
    <w:r w:rsidRPr="00871D11">
      <w:rPr>
        <w:rFonts w:ascii="Times New Roman" w:hAnsi="Times New Roman"/>
        <w:u w:val="single"/>
        <w:lang w:val="pt-BR"/>
      </w:rPr>
      <w:t>0.1</w:t>
    </w:r>
    <w:r>
      <w:rPr>
        <w:rFonts w:ascii="Times New Roman" w:hAnsi="Times New Roman"/>
        <w:u w:val="single"/>
        <w:lang w:val="pt-BR"/>
      </w:rPr>
      <w:fldChar w:fldCharType="end"/>
    </w:r>
    <w:r w:rsidRPr="00871D11">
      <w:rPr>
        <w:rFonts w:ascii="Times New Roman" w:hAnsi="Times New Roman"/>
        <w:u w:val="single"/>
        <w:lang w:val="pt-BR"/>
      </w:rPr>
      <w:tab/>
    </w:r>
    <w:r>
      <w:rPr>
        <w:rStyle w:val="PageNumber"/>
        <w:rFonts w:ascii="Times New Roman" w:hAnsi="Times New Roman"/>
        <w:u w:val="single"/>
      </w:rPr>
      <w:fldChar w:fldCharType="begin"/>
    </w:r>
    <w:r w:rsidRPr="00871D11">
      <w:rPr>
        <w:rStyle w:val="PageNumber"/>
        <w:rFonts w:ascii="Times New Roman" w:hAnsi="Times New Roman"/>
        <w:u w:val="single"/>
        <w:lang w:val="pt-BR"/>
      </w:rPr>
      <w:instrText xml:space="preserve"> PAGE </w:instrText>
    </w:r>
    <w:r>
      <w:rPr>
        <w:rStyle w:val="PageNumber"/>
        <w:rFonts w:ascii="Times New Roman" w:hAnsi="Times New Roman"/>
        <w:u w:val="single"/>
      </w:rPr>
      <w:fldChar w:fldCharType="separate"/>
    </w:r>
    <w:r w:rsidR="00961B7D">
      <w:rPr>
        <w:rStyle w:val="PageNumber"/>
        <w:rFonts w:ascii="Times New Roman" w:hAnsi="Times New Roman"/>
        <w:noProof/>
        <w:u w:val="single"/>
        <w:lang w:val="pt-BR"/>
      </w:rPr>
      <w:t>2</w:t>
    </w:r>
    <w:r>
      <w:rPr>
        <w:rStyle w:val="PageNumber"/>
        <w:rFonts w:ascii="Times New Roman" w:hAnsi="Times New Roman"/>
        <w:u w:val="single"/>
      </w:rPr>
      <w:fldChar w:fldCharType="end"/>
    </w:r>
  </w:p>
  <w:p w:rsidR="00757D60" w:rsidRPr="00871D11" w:rsidRDefault="00757D60">
    <w:pPr>
      <w:pStyle w:val="Header"/>
      <w:rPr>
        <w:rFonts w:ascii="Times New Roman" w:hAnsi="Times New Roman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7797"/>
    </w:tblGrid>
    <w:tr w:rsidR="00757D60" w:rsidRPr="0073769F">
      <w:tc>
        <w:tcPr>
          <w:tcW w:w="1134" w:type="dxa"/>
        </w:tcPr>
        <w:p w:rsidR="00757D60" w:rsidRDefault="00757D60" w:rsidP="005E6BB5">
          <w:pPr>
            <w:pStyle w:val="Header"/>
            <w:ind w:left="-70" w:right="-227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695750" cy="704850"/>
                <wp:effectExtent l="19050" t="0" r="9100" b="0"/>
                <wp:docPr id="5" name="Imagem 4" descr="ufam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fam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7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:rsidR="00757D60" w:rsidRDefault="00757D60" w:rsidP="006D27D7">
          <w:pPr>
            <w:pStyle w:val="Header"/>
            <w:spacing w:before="20"/>
            <w:ind w:right="-851"/>
            <w:jc w:val="center"/>
            <w:rPr>
              <w:b/>
              <w:lang w:val="pt-BR"/>
            </w:rPr>
          </w:pPr>
          <w:r w:rsidRPr="006D27D7">
            <w:rPr>
              <w:b/>
              <w:lang w:val="pt-BR"/>
            </w:rPr>
            <w:t>Universidade Federal do Amazonas</w:t>
          </w:r>
        </w:p>
        <w:p w:rsidR="00757D60" w:rsidRPr="006D27D7" w:rsidRDefault="00757D60" w:rsidP="006D27D7">
          <w:pPr>
            <w:pStyle w:val="Header"/>
            <w:spacing w:before="20"/>
            <w:ind w:right="-851"/>
            <w:jc w:val="center"/>
            <w:rPr>
              <w:b/>
              <w:lang w:val="pt-BR"/>
            </w:rPr>
          </w:pPr>
          <w:r>
            <w:rPr>
              <w:b/>
              <w:lang w:val="pt-BR"/>
            </w:rPr>
            <w:t>Faculdade de Tecnologia</w:t>
          </w:r>
        </w:p>
        <w:p w:rsidR="00757D60" w:rsidRPr="006D27D7" w:rsidRDefault="00757D60" w:rsidP="006D27D7">
          <w:pPr>
            <w:pStyle w:val="Header"/>
            <w:spacing w:before="20"/>
            <w:ind w:right="-851"/>
            <w:jc w:val="center"/>
            <w:rPr>
              <w:sz w:val="28"/>
              <w:lang w:val="pt-BR"/>
            </w:rPr>
          </w:pPr>
          <w:r>
            <w:rPr>
              <w:b/>
              <w:lang w:val="pt-BR"/>
            </w:rPr>
            <w:t>Programa de Pós-Graduação em Engenharia Elétrica</w:t>
          </w:r>
          <w:r w:rsidRPr="006D27D7">
            <w:rPr>
              <w:b/>
              <w:lang w:val="pt-BR"/>
            </w:rPr>
            <w:t xml:space="preserve"> </w:t>
          </w:r>
        </w:p>
        <w:p w:rsidR="00757D60" w:rsidRPr="00A31EA8" w:rsidRDefault="00757D60">
          <w:pPr>
            <w:pStyle w:val="Header"/>
            <w:spacing w:before="20"/>
            <w:ind w:right="-851"/>
            <w:jc w:val="center"/>
            <w:rPr>
              <w:sz w:val="22"/>
              <w:lang w:val="pt-BR"/>
            </w:rPr>
          </w:pPr>
        </w:p>
      </w:tc>
    </w:tr>
  </w:tbl>
  <w:p w:rsidR="00757D60" w:rsidRPr="00A31EA8" w:rsidRDefault="00757D60">
    <w:pPr>
      <w:pStyle w:val="Header"/>
      <w:rPr>
        <w:sz w:val="18"/>
        <w:lang w:val="pt-BR"/>
      </w:rPr>
    </w:pPr>
  </w:p>
  <w:p w:rsidR="00757D60" w:rsidRPr="00A31EA8" w:rsidRDefault="00757D60">
    <w:pPr>
      <w:pStyle w:val="Header"/>
      <w:rPr>
        <w:sz w:val="18"/>
        <w:lang w:val="pt-BR"/>
      </w:rPr>
    </w:pPr>
  </w:p>
  <w:p w:rsidR="00757D60" w:rsidRPr="00A31EA8" w:rsidRDefault="00757D60">
    <w:pPr>
      <w:pStyle w:val="Header"/>
      <w:rPr>
        <w:sz w:val="18"/>
        <w:lang w:val="pt-BR"/>
      </w:rPr>
    </w:pPr>
  </w:p>
  <w:p w:rsidR="00757D60" w:rsidRPr="00A31EA8" w:rsidRDefault="00757D60">
    <w:pPr>
      <w:pStyle w:val="Header"/>
      <w:rPr>
        <w:sz w:val="18"/>
        <w:lang w:val="pt-BR"/>
      </w:rPr>
    </w:pPr>
  </w:p>
  <w:p w:rsidR="00757D60" w:rsidRPr="00A31EA8" w:rsidRDefault="00757D60">
    <w:pPr>
      <w:pStyle w:val="Header"/>
      <w:rPr>
        <w:lang w:val="pt-BR"/>
      </w:rPr>
    </w:pPr>
  </w:p>
  <w:p w:rsidR="00757D60" w:rsidRPr="00A31EA8" w:rsidRDefault="00757D60">
    <w:pPr>
      <w:pStyle w:val="Header"/>
      <w:rPr>
        <w:sz w:val="20"/>
        <w:lang w:val="pt-BR"/>
      </w:rPr>
    </w:pPr>
  </w:p>
  <w:p w:rsidR="00757D60" w:rsidRPr="00A31EA8" w:rsidRDefault="00757D60">
    <w:pPr>
      <w:pStyle w:val="Header"/>
      <w:rPr>
        <w:lang w:val="pt-BR"/>
      </w:rPr>
    </w:pPr>
  </w:p>
  <w:p w:rsidR="00757D60" w:rsidRPr="00A31EA8" w:rsidRDefault="00757D60">
    <w:pPr>
      <w:pStyle w:val="Header"/>
      <w:rPr>
        <w:lang w:val="pt-BR"/>
      </w:rPr>
    </w:pPr>
  </w:p>
  <w:p w:rsidR="00757D60" w:rsidRPr="00A31EA8" w:rsidRDefault="00757D60">
    <w:pPr>
      <w:pStyle w:val="Header"/>
      <w:rPr>
        <w:lang w:val="pt-BR"/>
      </w:rPr>
    </w:pPr>
  </w:p>
  <w:p w:rsidR="00757D60" w:rsidRPr="00A31EA8" w:rsidRDefault="00757D60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DCE6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AA6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76442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FB67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1616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3A51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5861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A6E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80D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ACF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349210E6"/>
    <w:lvl w:ilvl="0"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45D1C0D"/>
    <w:multiLevelType w:val="hybridMultilevel"/>
    <w:tmpl w:val="BD8C41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A0C11DA"/>
    <w:multiLevelType w:val="hybridMultilevel"/>
    <w:tmpl w:val="4740AF32"/>
    <w:lvl w:ilvl="0" w:tplc="B6E85F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29F1940"/>
    <w:multiLevelType w:val="hybridMultilevel"/>
    <w:tmpl w:val="C11831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0A09AB"/>
    <w:multiLevelType w:val="singleLevel"/>
    <w:tmpl w:val="1398F68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1CD60021"/>
    <w:multiLevelType w:val="singleLevel"/>
    <w:tmpl w:val="533A5F0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</w:abstractNum>
  <w:abstractNum w:abstractNumId="17">
    <w:nsid w:val="23C62EB7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D142D3"/>
    <w:multiLevelType w:val="hybridMultilevel"/>
    <w:tmpl w:val="DB84E8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F10428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11BD8"/>
    <w:multiLevelType w:val="singleLevel"/>
    <w:tmpl w:val="E6FCE22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8BE189C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C398A"/>
    <w:multiLevelType w:val="hybridMultilevel"/>
    <w:tmpl w:val="6916111E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>
    <w:nsid w:val="4B0711BB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E6206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42BF3"/>
    <w:multiLevelType w:val="hybridMultilevel"/>
    <w:tmpl w:val="9968B3C0"/>
    <w:lvl w:ilvl="0" w:tplc="B6E85F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>
    <w:nsid w:val="55D358F0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D5786B"/>
    <w:multiLevelType w:val="singleLevel"/>
    <w:tmpl w:val="DD360DE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60C2321A"/>
    <w:multiLevelType w:val="singleLevel"/>
    <w:tmpl w:val="89808E4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665D39A9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B03193"/>
    <w:multiLevelType w:val="hybridMultilevel"/>
    <w:tmpl w:val="2662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4107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27"/>
  </w:num>
  <w:num w:numId="14">
    <w:abstractNumId w:val="15"/>
  </w:num>
  <w:num w:numId="15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16"/>
  </w:num>
  <w:num w:numId="17">
    <w:abstractNumId w:val="28"/>
  </w:num>
  <w:num w:numId="18">
    <w:abstractNumId w:val="20"/>
  </w:num>
  <w:num w:numId="19">
    <w:abstractNumId w:val="12"/>
  </w:num>
  <w:num w:numId="20">
    <w:abstractNumId w:val="18"/>
  </w:num>
  <w:num w:numId="21">
    <w:abstractNumId w:val="14"/>
  </w:num>
  <w:num w:numId="22">
    <w:abstractNumId w:val="13"/>
  </w:num>
  <w:num w:numId="23">
    <w:abstractNumId w:val="25"/>
  </w:num>
  <w:num w:numId="24">
    <w:abstractNumId w:val="22"/>
  </w:num>
  <w:num w:numId="25">
    <w:abstractNumId w:val="23"/>
  </w:num>
  <w:num w:numId="26">
    <w:abstractNumId w:val="24"/>
  </w:num>
  <w:num w:numId="27">
    <w:abstractNumId w:val="19"/>
  </w:num>
  <w:num w:numId="28">
    <w:abstractNumId w:val="17"/>
  </w:num>
  <w:num w:numId="29">
    <w:abstractNumId w:val="30"/>
  </w:num>
  <w:num w:numId="30">
    <w:abstractNumId w:val="26"/>
  </w:num>
  <w:num w:numId="31">
    <w:abstractNumId w:val="2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0E5"/>
    <w:rsid w:val="00015CF9"/>
    <w:rsid w:val="000222AB"/>
    <w:rsid w:val="00032600"/>
    <w:rsid w:val="000459EE"/>
    <w:rsid w:val="0004699A"/>
    <w:rsid w:val="00056722"/>
    <w:rsid w:val="00063739"/>
    <w:rsid w:val="00073101"/>
    <w:rsid w:val="0007654E"/>
    <w:rsid w:val="000930E5"/>
    <w:rsid w:val="00096ED8"/>
    <w:rsid w:val="000B4500"/>
    <w:rsid w:val="000C3F54"/>
    <w:rsid w:val="000C7635"/>
    <w:rsid w:val="000E067D"/>
    <w:rsid w:val="00106458"/>
    <w:rsid w:val="0010740F"/>
    <w:rsid w:val="00111DA8"/>
    <w:rsid w:val="00122BBA"/>
    <w:rsid w:val="001300FA"/>
    <w:rsid w:val="00145CBC"/>
    <w:rsid w:val="0016539D"/>
    <w:rsid w:val="00165E23"/>
    <w:rsid w:val="00181D95"/>
    <w:rsid w:val="0018399C"/>
    <w:rsid w:val="00187913"/>
    <w:rsid w:val="001A6B6C"/>
    <w:rsid w:val="001B427F"/>
    <w:rsid w:val="001D470C"/>
    <w:rsid w:val="001E0DA9"/>
    <w:rsid w:val="001E3855"/>
    <w:rsid w:val="001E5779"/>
    <w:rsid w:val="001F4E56"/>
    <w:rsid w:val="00207FED"/>
    <w:rsid w:val="00214D57"/>
    <w:rsid w:val="00245170"/>
    <w:rsid w:val="00250A53"/>
    <w:rsid w:val="00251504"/>
    <w:rsid w:val="00251635"/>
    <w:rsid w:val="00257E76"/>
    <w:rsid w:val="00260C0E"/>
    <w:rsid w:val="002715F4"/>
    <w:rsid w:val="00281995"/>
    <w:rsid w:val="002A515B"/>
    <w:rsid w:val="002B058C"/>
    <w:rsid w:val="002C252B"/>
    <w:rsid w:val="002C77AB"/>
    <w:rsid w:val="002D368C"/>
    <w:rsid w:val="002E241C"/>
    <w:rsid w:val="002E4A61"/>
    <w:rsid w:val="002F4A90"/>
    <w:rsid w:val="003022F9"/>
    <w:rsid w:val="00323A13"/>
    <w:rsid w:val="00357A88"/>
    <w:rsid w:val="00372C0D"/>
    <w:rsid w:val="00374286"/>
    <w:rsid w:val="003804D1"/>
    <w:rsid w:val="00380785"/>
    <w:rsid w:val="003918EC"/>
    <w:rsid w:val="003A52B4"/>
    <w:rsid w:val="003B6E51"/>
    <w:rsid w:val="003B7E13"/>
    <w:rsid w:val="003C4541"/>
    <w:rsid w:val="003E4398"/>
    <w:rsid w:val="003F0E69"/>
    <w:rsid w:val="00400C40"/>
    <w:rsid w:val="0043267E"/>
    <w:rsid w:val="00433BA1"/>
    <w:rsid w:val="0043799C"/>
    <w:rsid w:val="0044432C"/>
    <w:rsid w:val="00467DB8"/>
    <w:rsid w:val="0048495C"/>
    <w:rsid w:val="004A0ADF"/>
    <w:rsid w:val="004B2C26"/>
    <w:rsid w:val="004D5169"/>
    <w:rsid w:val="004D6467"/>
    <w:rsid w:val="004D7C6B"/>
    <w:rsid w:val="004E001F"/>
    <w:rsid w:val="004E607F"/>
    <w:rsid w:val="004E7CD2"/>
    <w:rsid w:val="004F4A8E"/>
    <w:rsid w:val="005040FD"/>
    <w:rsid w:val="0051191E"/>
    <w:rsid w:val="00513D00"/>
    <w:rsid w:val="00553D7F"/>
    <w:rsid w:val="00560773"/>
    <w:rsid w:val="00597A87"/>
    <w:rsid w:val="005A2CC0"/>
    <w:rsid w:val="005B3A96"/>
    <w:rsid w:val="005B44D3"/>
    <w:rsid w:val="005D5AF2"/>
    <w:rsid w:val="005E1B31"/>
    <w:rsid w:val="005E29F8"/>
    <w:rsid w:val="005E2EA7"/>
    <w:rsid w:val="005E6A59"/>
    <w:rsid w:val="005E6BB5"/>
    <w:rsid w:val="005F5994"/>
    <w:rsid w:val="00600FE8"/>
    <w:rsid w:val="00601437"/>
    <w:rsid w:val="00604902"/>
    <w:rsid w:val="0061617F"/>
    <w:rsid w:val="0063225D"/>
    <w:rsid w:val="006356DA"/>
    <w:rsid w:val="00652C4F"/>
    <w:rsid w:val="0065767A"/>
    <w:rsid w:val="0067212D"/>
    <w:rsid w:val="0067238D"/>
    <w:rsid w:val="00682BD3"/>
    <w:rsid w:val="006B1885"/>
    <w:rsid w:val="006D120F"/>
    <w:rsid w:val="006D27D7"/>
    <w:rsid w:val="00725C96"/>
    <w:rsid w:val="007301BF"/>
    <w:rsid w:val="0073769F"/>
    <w:rsid w:val="00755E45"/>
    <w:rsid w:val="00757D60"/>
    <w:rsid w:val="00773C6E"/>
    <w:rsid w:val="007A0530"/>
    <w:rsid w:val="007A2611"/>
    <w:rsid w:val="007A41F2"/>
    <w:rsid w:val="007B0B93"/>
    <w:rsid w:val="007B2DC7"/>
    <w:rsid w:val="007E0EE8"/>
    <w:rsid w:val="007E615F"/>
    <w:rsid w:val="007F7143"/>
    <w:rsid w:val="00802138"/>
    <w:rsid w:val="0080678C"/>
    <w:rsid w:val="00824281"/>
    <w:rsid w:val="00826744"/>
    <w:rsid w:val="008327B4"/>
    <w:rsid w:val="0083406D"/>
    <w:rsid w:val="008348C1"/>
    <w:rsid w:val="00841189"/>
    <w:rsid w:val="0084224A"/>
    <w:rsid w:val="0084580C"/>
    <w:rsid w:val="00861AF3"/>
    <w:rsid w:val="0086278C"/>
    <w:rsid w:val="00871D11"/>
    <w:rsid w:val="00872C3C"/>
    <w:rsid w:val="00875F60"/>
    <w:rsid w:val="00891F20"/>
    <w:rsid w:val="008952DC"/>
    <w:rsid w:val="008A7A5B"/>
    <w:rsid w:val="008B4FD1"/>
    <w:rsid w:val="008C7748"/>
    <w:rsid w:val="008E6462"/>
    <w:rsid w:val="008F080E"/>
    <w:rsid w:val="00912715"/>
    <w:rsid w:val="00914147"/>
    <w:rsid w:val="009176EF"/>
    <w:rsid w:val="009503F8"/>
    <w:rsid w:val="0095128C"/>
    <w:rsid w:val="00955CB1"/>
    <w:rsid w:val="0095750A"/>
    <w:rsid w:val="00961B7D"/>
    <w:rsid w:val="00977CD8"/>
    <w:rsid w:val="00986141"/>
    <w:rsid w:val="009A7C91"/>
    <w:rsid w:val="009B4F62"/>
    <w:rsid w:val="009B738C"/>
    <w:rsid w:val="009C4BE8"/>
    <w:rsid w:val="009D3B7F"/>
    <w:rsid w:val="00A21E4B"/>
    <w:rsid w:val="00A31EA8"/>
    <w:rsid w:val="00A329BF"/>
    <w:rsid w:val="00A36FF7"/>
    <w:rsid w:val="00A371F9"/>
    <w:rsid w:val="00A55A1D"/>
    <w:rsid w:val="00A76057"/>
    <w:rsid w:val="00A85A3B"/>
    <w:rsid w:val="00A8649B"/>
    <w:rsid w:val="00A87AF0"/>
    <w:rsid w:val="00A972E9"/>
    <w:rsid w:val="00AB1C92"/>
    <w:rsid w:val="00AB4D35"/>
    <w:rsid w:val="00AC69EB"/>
    <w:rsid w:val="00AE200F"/>
    <w:rsid w:val="00AE34A3"/>
    <w:rsid w:val="00AE7180"/>
    <w:rsid w:val="00B05FA7"/>
    <w:rsid w:val="00B13027"/>
    <w:rsid w:val="00B15A0B"/>
    <w:rsid w:val="00B1741C"/>
    <w:rsid w:val="00B3665A"/>
    <w:rsid w:val="00B5161B"/>
    <w:rsid w:val="00B52EC4"/>
    <w:rsid w:val="00B65C11"/>
    <w:rsid w:val="00B70E81"/>
    <w:rsid w:val="00B80258"/>
    <w:rsid w:val="00B831AF"/>
    <w:rsid w:val="00BB05E5"/>
    <w:rsid w:val="00BB40A1"/>
    <w:rsid w:val="00BC0578"/>
    <w:rsid w:val="00BC7608"/>
    <w:rsid w:val="00BE7C15"/>
    <w:rsid w:val="00BF491A"/>
    <w:rsid w:val="00BF7C58"/>
    <w:rsid w:val="00C154D5"/>
    <w:rsid w:val="00C21CD9"/>
    <w:rsid w:val="00C2444F"/>
    <w:rsid w:val="00C3472A"/>
    <w:rsid w:val="00C37528"/>
    <w:rsid w:val="00C5600A"/>
    <w:rsid w:val="00C71C99"/>
    <w:rsid w:val="00C81AF7"/>
    <w:rsid w:val="00CB7D6A"/>
    <w:rsid w:val="00CC40CD"/>
    <w:rsid w:val="00CF66CC"/>
    <w:rsid w:val="00D07FF4"/>
    <w:rsid w:val="00D110B8"/>
    <w:rsid w:val="00D147EB"/>
    <w:rsid w:val="00D50B73"/>
    <w:rsid w:val="00D54BB0"/>
    <w:rsid w:val="00D65146"/>
    <w:rsid w:val="00D677B4"/>
    <w:rsid w:val="00DA1A17"/>
    <w:rsid w:val="00DA7995"/>
    <w:rsid w:val="00DC7F5C"/>
    <w:rsid w:val="00DF64EE"/>
    <w:rsid w:val="00E10C2A"/>
    <w:rsid w:val="00E22986"/>
    <w:rsid w:val="00E33DA3"/>
    <w:rsid w:val="00E40894"/>
    <w:rsid w:val="00E40948"/>
    <w:rsid w:val="00E428E4"/>
    <w:rsid w:val="00E44B03"/>
    <w:rsid w:val="00E532B9"/>
    <w:rsid w:val="00E64CAC"/>
    <w:rsid w:val="00E6516E"/>
    <w:rsid w:val="00E67E42"/>
    <w:rsid w:val="00E701A3"/>
    <w:rsid w:val="00E71ED4"/>
    <w:rsid w:val="00E815C0"/>
    <w:rsid w:val="00E92D4A"/>
    <w:rsid w:val="00ED5E23"/>
    <w:rsid w:val="00ED6D1B"/>
    <w:rsid w:val="00EF1023"/>
    <w:rsid w:val="00F21EE2"/>
    <w:rsid w:val="00F26D3B"/>
    <w:rsid w:val="00F2720E"/>
    <w:rsid w:val="00F303B5"/>
    <w:rsid w:val="00F417CB"/>
    <w:rsid w:val="00F52E81"/>
    <w:rsid w:val="00F64417"/>
    <w:rsid w:val="00F8001B"/>
    <w:rsid w:val="00F816E0"/>
    <w:rsid w:val="00F86074"/>
    <w:rsid w:val="00F90A9B"/>
    <w:rsid w:val="00F912F6"/>
    <w:rsid w:val="00FA2CC7"/>
    <w:rsid w:val="00FA6905"/>
    <w:rsid w:val="00FA7099"/>
    <w:rsid w:val="00FB1FFC"/>
    <w:rsid w:val="00FB5120"/>
    <w:rsid w:val="00FB5A72"/>
    <w:rsid w:val="00FE16DA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rsid w:val="00601437"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601437"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601437"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01437"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rsid w:val="00601437"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601437"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601437"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601437"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01437"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ListBullet2">
    <w:name w:val="List Bullet 2"/>
    <w:basedOn w:val="Normal"/>
    <w:autoRedefine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ListBullet3">
    <w:name w:val="List Bullet 3"/>
    <w:basedOn w:val="Normal"/>
    <w:autoRedefine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ListBullet4">
    <w:name w:val="List Bullet 4"/>
    <w:basedOn w:val="Normal"/>
    <w:autoRedefine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ListBullet5">
    <w:name w:val="List Bullet 5"/>
    <w:basedOn w:val="Normal"/>
    <w:autoRedefine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ListNumber">
    <w:name w:val="List Number"/>
    <w:basedOn w:val="Normal"/>
    <w:rsid w:val="00601437"/>
    <w:pPr>
      <w:tabs>
        <w:tab w:val="num" w:pos="360"/>
      </w:tabs>
      <w:ind w:left="360" w:hanging="360"/>
    </w:pPr>
    <w:rPr>
      <w:rFonts w:ascii="Arial" w:hAnsi="Arial"/>
    </w:rPr>
  </w:style>
  <w:style w:type="paragraph" w:styleId="ListNumber2">
    <w:name w:val="List Number 2"/>
    <w:basedOn w:val="Normal"/>
    <w:rsid w:val="00601437"/>
    <w:pPr>
      <w:tabs>
        <w:tab w:val="num" w:pos="643"/>
      </w:tabs>
      <w:ind w:left="643" w:hanging="360"/>
    </w:pPr>
    <w:rPr>
      <w:rFonts w:ascii="Arial" w:hAnsi="Arial"/>
    </w:rPr>
  </w:style>
  <w:style w:type="paragraph" w:styleId="ListNumber3">
    <w:name w:val="List Number 3"/>
    <w:basedOn w:val="Normal"/>
    <w:rsid w:val="00601437"/>
    <w:pPr>
      <w:tabs>
        <w:tab w:val="num" w:pos="926"/>
      </w:tabs>
      <w:ind w:left="926" w:hanging="360"/>
    </w:pPr>
    <w:rPr>
      <w:rFonts w:ascii="Arial" w:hAnsi="Arial"/>
    </w:rPr>
  </w:style>
  <w:style w:type="paragraph" w:styleId="ListNumber4">
    <w:name w:val="List Number 4"/>
    <w:basedOn w:val="Normal"/>
    <w:rsid w:val="00601437"/>
    <w:pPr>
      <w:tabs>
        <w:tab w:val="num" w:pos="1209"/>
      </w:tabs>
      <w:ind w:left="1209" w:hanging="360"/>
    </w:pPr>
    <w:rPr>
      <w:rFonts w:ascii="Arial" w:hAnsi="Arial"/>
    </w:rPr>
  </w:style>
  <w:style w:type="paragraph" w:styleId="ListNumber5">
    <w:name w:val="List Number 5"/>
    <w:basedOn w:val="Normal"/>
    <w:rsid w:val="00601437"/>
    <w:pPr>
      <w:tabs>
        <w:tab w:val="num" w:pos="1492"/>
      </w:tabs>
      <w:ind w:left="1492" w:hanging="360"/>
    </w:pPr>
    <w:rPr>
      <w:rFonts w:ascii="Arial" w:hAnsi="Arial"/>
    </w:rPr>
  </w:style>
  <w:style w:type="paragraph" w:styleId="Footer">
    <w:name w:val="foot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rsid w:val="00601437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rsid w:val="00601437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rsid w:val="00601437"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sid w:val="00601437"/>
    <w:rPr>
      <w:rFonts w:ascii="Arial" w:hAnsi="Arial"/>
    </w:rPr>
  </w:style>
  <w:style w:type="paragraph" w:styleId="Header">
    <w:name w:val="header"/>
    <w:basedOn w:val="Normal"/>
    <w:rsid w:val="00601437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601437"/>
    <w:pPr>
      <w:ind w:left="240"/>
    </w:pPr>
  </w:style>
  <w:style w:type="paragraph" w:styleId="BodyText">
    <w:name w:val="Body Text"/>
    <w:basedOn w:val="Normal"/>
    <w:rsid w:val="00601437"/>
    <w:rPr>
      <w:i/>
      <w:snapToGrid w:val="0"/>
      <w:sz w:val="20"/>
    </w:rPr>
  </w:style>
  <w:style w:type="paragraph" w:styleId="TOC3">
    <w:name w:val="toc 3"/>
    <w:basedOn w:val="Normal"/>
    <w:next w:val="Normal"/>
    <w:autoRedefine/>
    <w:uiPriority w:val="39"/>
    <w:rsid w:val="00601437"/>
    <w:pPr>
      <w:ind w:left="480"/>
    </w:pPr>
  </w:style>
  <w:style w:type="paragraph" w:styleId="DocumentMap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861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F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F5C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F5C"/>
    <w:rPr>
      <w:b/>
      <w:bCs/>
      <w:lang w:eastAsia="de-DE"/>
    </w:rPr>
  </w:style>
  <w:style w:type="paragraph" w:styleId="NormalWeb">
    <w:name w:val="Normal (Web)"/>
    <w:basedOn w:val="Normal"/>
    <w:uiPriority w:val="99"/>
    <w:unhideWhenUsed/>
    <w:rsid w:val="00ED5E23"/>
    <w:pPr>
      <w:spacing w:before="100" w:beforeAutospacing="1" w:after="100" w:afterAutospacing="1"/>
      <w:jc w:val="left"/>
    </w:pPr>
    <w:rPr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F2"/>
    <w:pPr>
      <w:jc w:val="both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Arial" w:hAnsi="Arial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Arial" w:hAnsi="Arial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Arial" w:hAnsi="Arial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Arial" w:hAnsi="Arial"/>
    </w:rPr>
  </w:style>
  <w:style w:type="paragraph" w:styleId="ListNumber">
    <w:name w:val="List Number"/>
    <w:basedOn w:val="Normal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pPr>
      <w:numPr>
        <w:numId w:val="10"/>
      </w:numPr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  <w:rPr>
      <w:rFonts w:ascii="Arial" w:hAnsi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/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BodyText">
    <w:name w:val="Body Text"/>
    <w:basedOn w:val="Normal"/>
    <w:rPr>
      <w:i/>
      <w:snapToGrid w:val="0"/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DocumentMap">
    <w:name w:val="Document Map"/>
    <w:basedOn w:val="Normal"/>
    <w:semiHidden/>
    <w:rsid w:val="005E29F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861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04"/>
    <w:rPr>
      <w:rFonts w:ascii="Tahoma" w:hAnsi="Tahoma" w:cs="Tahoma"/>
      <w:sz w:val="16"/>
      <w:szCs w:val="16"/>
      <w:lang w:eastAsia="de-DE"/>
    </w:rPr>
  </w:style>
  <w:style w:type="paragraph" w:styleId="ListParagraph">
    <w:name w:val="List Paragraph"/>
    <w:basedOn w:val="Normal"/>
    <w:uiPriority w:val="34"/>
    <w:qFormat/>
    <w:rsid w:val="00C375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7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F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F5C"/>
    <w:rPr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F5C"/>
    <w:rPr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diagramQuickStyle" Target="diagrams/quickStyle2.xml"/><Relationship Id="rId39" Type="http://schemas.openxmlformats.org/officeDocument/2006/relationships/theme" Target="theme/theme1.xml"/><Relationship Id="rId21" Type="http://schemas.openxmlformats.org/officeDocument/2006/relationships/diagramQuickStyle" Target="diagrams/quickStyle1.xml"/><Relationship Id="rId34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diagramLayout" Target="diagrams/layout2.xml"/><Relationship Id="rId33" Type="http://schemas.microsoft.com/office/2007/relationships/diagramDrawing" Target="diagrams/drawing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diagramLayout" Target="diagrams/layout1.xml"/><Relationship Id="rId29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diagramData" Target="diagrams/data2.xml"/><Relationship Id="rId32" Type="http://schemas.openxmlformats.org/officeDocument/2006/relationships/diagramColors" Target="diagrams/colors3.xml"/><Relationship Id="rId37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microsoft.com/office/2007/relationships/diagramDrawing" Target="diagrams/drawing1.xml"/><Relationship Id="rId28" Type="http://schemas.microsoft.com/office/2007/relationships/diagramDrawing" Target="diagrams/drawing2.xm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diagramData" Target="diagrams/data1.xml"/><Relationship Id="rId31" Type="http://schemas.openxmlformats.org/officeDocument/2006/relationships/diagramQuickStyle" Target="diagrams/quickStyle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diagramColors" Target="diagrams/colors1.xml"/><Relationship Id="rId27" Type="http://schemas.openxmlformats.org/officeDocument/2006/relationships/diagramColors" Target="diagrams/colors2.xml"/><Relationship Id="rId30" Type="http://schemas.openxmlformats.org/officeDocument/2006/relationships/diagramLayout" Target="diagrams/layout3.xml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fi.Lufi-PC\Documents\Mestrado\Eng_Software\Projeto_Robotino\Documentacao\Analise_Modelo_Sistema\V1\sy-system-model_v1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A97FCC-6E75-4F6D-859A-1397CDC6981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87E74A3-E85C-4DE9-A8EF-7621474D2D5E}">
      <dgm:prSet phldrT="[Text]"/>
      <dgm:spPr/>
      <dgm:t>
        <a:bodyPr/>
        <a:lstStyle/>
        <a:p>
          <a:pPr algn="ctr"/>
          <a:r>
            <a:rPr lang="pt-BR"/>
            <a:t>Hardware</a:t>
          </a:r>
        </a:p>
      </dgm:t>
    </dgm:pt>
    <dgm:pt modelId="{631CFD2F-81DF-4363-8580-A87E54FC4CA8}" type="parTrans" cxnId="{7DB45B9D-9768-4887-9F26-2B506C2E9537}">
      <dgm:prSet/>
      <dgm:spPr/>
      <dgm:t>
        <a:bodyPr/>
        <a:lstStyle/>
        <a:p>
          <a:endParaRPr lang="pt-BR"/>
        </a:p>
      </dgm:t>
    </dgm:pt>
    <dgm:pt modelId="{CA2ADE99-3DFE-4A44-B97F-BA06C1A74D18}" type="sibTrans" cxnId="{7DB45B9D-9768-4887-9F26-2B506C2E9537}">
      <dgm:prSet/>
      <dgm:spPr/>
      <dgm:t>
        <a:bodyPr/>
        <a:lstStyle/>
        <a:p>
          <a:endParaRPr lang="pt-BR"/>
        </a:p>
      </dgm:t>
    </dgm:pt>
    <dgm:pt modelId="{9410384E-A39E-40D6-89F2-9A71DDDA6B88}">
      <dgm:prSet phldrT="[Text]"/>
      <dgm:spPr/>
      <dgm:t>
        <a:bodyPr/>
        <a:lstStyle/>
        <a:p>
          <a:pPr algn="ctr"/>
          <a:r>
            <a:rPr lang="pt-BR"/>
            <a:t>Chassis</a:t>
          </a:r>
        </a:p>
      </dgm:t>
    </dgm:pt>
    <dgm:pt modelId="{990D24DE-0569-48C6-B60D-7B5565502426}" type="parTrans" cxnId="{3DC1791F-A2AA-49BD-B4BA-2AEC2709C6F3}">
      <dgm:prSet/>
      <dgm:spPr/>
      <dgm:t>
        <a:bodyPr/>
        <a:lstStyle/>
        <a:p>
          <a:endParaRPr lang="pt-BR"/>
        </a:p>
      </dgm:t>
    </dgm:pt>
    <dgm:pt modelId="{0695BDF3-AC09-4ADC-9C63-0CA7D1CAA410}" type="sibTrans" cxnId="{3DC1791F-A2AA-49BD-B4BA-2AEC2709C6F3}">
      <dgm:prSet/>
      <dgm:spPr/>
      <dgm:t>
        <a:bodyPr/>
        <a:lstStyle/>
        <a:p>
          <a:endParaRPr lang="pt-BR"/>
        </a:p>
      </dgm:t>
    </dgm:pt>
    <dgm:pt modelId="{512D65BE-F065-45B2-804A-80DD614D3547}">
      <dgm:prSet/>
      <dgm:spPr/>
      <dgm:t>
        <a:bodyPr/>
        <a:lstStyle/>
        <a:p>
          <a:r>
            <a:rPr lang="pt-BR"/>
            <a:t>Baterias</a:t>
          </a:r>
        </a:p>
      </dgm:t>
    </dgm:pt>
    <dgm:pt modelId="{DDBF7379-63C4-4EFB-BAD3-73885957C6A7}" type="parTrans" cxnId="{5075B9D4-B770-4713-813E-E6F88BDB6326}">
      <dgm:prSet/>
      <dgm:spPr/>
      <dgm:t>
        <a:bodyPr/>
        <a:lstStyle/>
        <a:p>
          <a:endParaRPr lang="pt-BR"/>
        </a:p>
      </dgm:t>
    </dgm:pt>
    <dgm:pt modelId="{A5FAF977-437C-41BC-98F0-91541D9EB7B2}" type="sibTrans" cxnId="{5075B9D4-B770-4713-813E-E6F88BDB6326}">
      <dgm:prSet/>
      <dgm:spPr/>
      <dgm:t>
        <a:bodyPr/>
        <a:lstStyle/>
        <a:p>
          <a:endParaRPr lang="pt-BR"/>
        </a:p>
      </dgm:t>
    </dgm:pt>
    <dgm:pt modelId="{73A04C9C-D177-44F7-89C6-1DB8E8274E91}">
      <dgm:prSet phldrT="[Text]"/>
      <dgm:spPr/>
      <dgm:t>
        <a:bodyPr/>
        <a:lstStyle/>
        <a:p>
          <a:pPr algn="ctr"/>
          <a:r>
            <a:rPr lang="pt-BR"/>
            <a:t>Unidade de acionamento</a:t>
          </a:r>
        </a:p>
      </dgm:t>
    </dgm:pt>
    <dgm:pt modelId="{57ADE768-9BE2-4C69-85F1-B29ADEB4FC93}" type="parTrans" cxnId="{A7CE2395-DB8D-4D69-9447-AFC8E9AF9201}">
      <dgm:prSet/>
      <dgm:spPr/>
      <dgm:t>
        <a:bodyPr/>
        <a:lstStyle/>
        <a:p>
          <a:endParaRPr lang="pt-BR"/>
        </a:p>
      </dgm:t>
    </dgm:pt>
    <dgm:pt modelId="{47BED536-07E1-45D1-A956-9240388D0319}" type="sibTrans" cxnId="{A7CE2395-DB8D-4D69-9447-AFC8E9AF9201}">
      <dgm:prSet/>
      <dgm:spPr/>
      <dgm:t>
        <a:bodyPr/>
        <a:lstStyle/>
        <a:p>
          <a:endParaRPr lang="pt-BR"/>
        </a:p>
      </dgm:t>
    </dgm:pt>
    <dgm:pt modelId="{9F2CC6FB-AC6B-439B-8611-7AB9C07749EF}">
      <dgm:prSet phldrT="[Text]"/>
      <dgm:spPr/>
      <dgm:t>
        <a:bodyPr/>
        <a:lstStyle/>
        <a:p>
          <a:pPr algn="ctr"/>
          <a:r>
            <a:rPr lang="pt-BR"/>
            <a:t>Unidade de Controle</a:t>
          </a:r>
        </a:p>
      </dgm:t>
    </dgm:pt>
    <dgm:pt modelId="{5286588E-650B-4F54-8617-C5B8C66FE370}" type="parTrans" cxnId="{A9816271-1C06-4A59-8316-874646781607}">
      <dgm:prSet/>
      <dgm:spPr/>
      <dgm:t>
        <a:bodyPr/>
        <a:lstStyle/>
        <a:p>
          <a:endParaRPr lang="pt-BR"/>
        </a:p>
      </dgm:t>
    </dgm:pt>
    <dgm:pt modelId="{8D2F335B-A32E-4208-B134-D7DD5F8115FA}" type="sibTrans" cxnId="{A9816271-1C06-4A59-8316-874646781607}">
      <dgm:prSet/>
      <dgm:spPr/>
      <dgm:t>
        <a:bodyPr/>
        <a:lstStyle/>
        <a:p>
          <a:endParaRPr lang="pt-BR"/>
        </a:p>
      </dgm:t>
    </dgm:pt>
    <dgm:pt modelId="{804125BB-75D0-490C-AF02-C1B02D0AF504}">
      <dgm:prSet phldrT="[Text]"/>
      <dgm:spPr/>
      <dgm:t>
        <a:bodyPr/>
        <a:lstStyle/>
        <a:p>
          <a:pPr algn="ctr"/>
          <a:r>
            <a:rPr lang="pt-BR"/>
            <a:t>Sensores</a:t>
          </a:r>
        </a:p>
      </dgm:t>
    </dgm:pt>
    <dgm:pt modelId="{A4688A7E-23EC-4EA3-8F46-89093F4F16BA}" type="parTrans" cxnId="{6F0F32A8-EA17-4860-913C-0B8BF380DDE6}">
      <dgm:prSet/>
      <dgm:spPr/>
      <dgm:t>
        <a:bodyPr/>
        <a:lstStyle/>
        <a:p>
          <a:endParaRPr lang="pt-BR"/>
        </a:p>
      </dgm:t>
    </dgm:pt>
    <dgm:pt modelId="{9F9EF9DF-BD2B-4BB1-BD5B-F94FD3B2610C}" type="sibTrans" cxnId="{6F0F32A8-EA17-4860-913C-0B8BF380DDE6}">
      <dgm:prSet/>
      <dgm:spPr/>
      <dgm:t>
        <a:bodyPr/>
        <a:lstStyle/>
        <a:p>
          <a:endParaRPr lang="pt-BR"/>
        </a:p>
      </dgm:t>
    </dgm:pt>
    <dgm:pt modelId="{D7DE22BB-31FC-4CC3-B92E-9D42508539CE}">
      <dgm:prSet phldrT="[Text]"/>
      <dgm:spPr/>
      <dgm:t>
        <a:bodyPr/>
        <a:lstStyle/>
        <a:p>
          <a:pPr algn="ctr"/>
          <a:r>
            <a:rPr lang="pt-BR"/>
            <a:t>Câmera (webcam)</a:t>
          </a:r>
        </a:p>
      </dgm:t>
    </dgm:pt>
    <dgm:pt modelId="{6CC60CB8-F71E-4056-97E5-F77536256767}" type="parTrans" cxnId="{E24CFB6C-D967-4BC9-ABB3-D82B416B4BE7}">
      <dgm:prSet/>
      <dgm:spPr/>
      <dgm:t>
        <a:bodyPr/>
        <a:lstStyle/>
        <a:p>
          <a:endParaRPr lang="pt-BR"/>
        </a:p>
      </dgm:t>
    </dgm:pt>
    <dgm:pt modelId="{D4D138C2-C04E-4822-B6AE-FB96597C49E8}" type="sibTrans" cxnId="{E24CFB6C-D967-4BC9-ABB3-D82B416B4BE7}">
      <dgm:prSet/>
      <dgm:spPr/>
      <dgm:t>
        <a:bodyPr/>
        <a:lstStyle/>
        <a:p>
          <a:endParaRPr lang="pt-BR"/>
        </a:p>
      </dgm:t>
    </dgm:pt>
    <dgm:pt modelId="{7CC15E06-FCB9-421B-AC84-A553CB972E30}" type="pres">
      <dgm:prSet presAssocID="{10A97FCC-6E75-4F6D-859A-1397CDC6981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05C15A2-B1E7-40E8-8F34-42F454A9237A}" type="pres">
      <dgm:prSet presAssocID="{487E74A3-E85C-4DE9-A8EF-7621474D2D5E}" presName="hierRoot1" presStyleCnt="0"/>
      <dgm:spPr/>
    </dgm:pt>
    <dgm:pt modelId="{A94ECF0E-140E-43DC-81ED-5BCB0F8D0895}" type="pres">
      <dgm:prSet presAssocID="{487E74A3-E85C-4DE9-A8EF-7621474D2D5E}" presName="composite" presStyleCnt="0"/>
      <dgm:spPr/>
    </dgm:pt>
    <dgm:pt modelId="{2839F41E-200C-418A-9D9B-118B61635F82}" type="pres">
      <dgm:prSet presAssocID="{487E74A3-E85C-4DE9-A8EF-7621474D2D5E}" presName="background" presStyleLbl="node0" presStyleIdx="0" presStyleCnt="1"/>
      <dgm:spPr/>
    </dgm:pt>
    <dgm:pt modelId="{488124C5-A9AC-4C42-A547-3C36B6DD6169}" type="pres">
      <dgm:prSet presAssocID="{487E74A3-E85C-4DE9-A8EF-7621474D2D5E}" presName="text" presStyleLbl="fgAcc0" presStyleIdx="0" presStyleCnt="1">
        <dgm:presLayoutVars>
          <dgm:chPref val="3"/>
        </dgm:presLayoutVars>
      </dgm:prSet>
      <dgm:spPr/>
    </dgm:pt>
    <dgm:pt modelId="{6904D5D5-77C4-482A-9D1A-FEE6215207E1}" type="pres">
      <dgm:prSet presAssocID="{487E74A3-E85C-4DE9-A8EF-7621474D2D5E}" presName="hierChild2" presStyleCnt="0"/>
      <dgm:spPr/>
    </dgm:pt>
    <dgm:pt modelId="{0F848BE1-76AA-4313-A202-85E2906BA5AF}" type="pres">
      <dgm:prSet presAssocID="{990D24DE-0569-48C6-B60D-7B5565502426}" presName="Name10" presStyleLbl="parChTrans1D2" presStyleIdx="0" presStyleCnt="6"/>
      <dgm:spPr/>
    </dgm:pt>
    <dgm:pt modelId="{A8D3D72B-8D5F-442E-BE7B-AD02ABAA5748}" type="pres">
      <dgm:prSet presAssocID="{9410384E-A39E-40D6-89F2-9A71DDDA6B88}" presName="hierRoot2" presStyleCnt="0"/>
      <dgm:spPr/>
    </dgm:pt>
    <dgm:pt modelId="{4D793F0A-07CD-4EFE-859E-22CC9907437A}" type="pres">
      <dgm:prSet presAssocID="{9410384E-A39E-40D6-89F2-9A71DDDA6B88}" presName="composite2" presStyleCnt="0"/>
      <dgm:spPr/>
    </dgm:pt>
    <dgm:pt modelId="{B221C4A5-65E3-4BB0-BDB3-0BE5D3C7111E}" type="pres">
      <dgm:prSet presAssocID="{9410384E-A39E-40D6-89F2-9A71DDDA6B88}" presName="background2" presStyleLbl="node2" presStyleIdx="0" presStyleCnt="6"/>
      <dgm:spPr/>
    </dgm:pt>
    <dgm:pt modelId="{0A9C8700-0D14-46C7-AFE9-28324B06C253}" type="pres">
      <dgm:prSet presAssocID="{9410384E-A39E-40D6-89F2-9A71DDDA6B88}" presName="text2" presStyleLbl="fgAcc2" presStyleIdx="0" presStyleCnt="6">
        <dgm:presLayoutVars>
          <dgm:chPref val="3"/>
        </dgm:presLayoutVars>
      </dgm:prSet>
      <dgm:spPr/>
    </dgm:pt>
    <dgm:pt modelId="{BC6746AC-8FB1-4790-A899-D51C8ADA39FC}" type="pres">
      <dgm:prSet presAssocID="{9410384E-A39E-40D6-89F2-9A71DDDA6B88}" presName="hierChild3" presStyleCnt="0"/>
      <dgm:spPr/>
    </dgm:pt>
    <dgm:pt modelId="{F47069F7-1378-4346-879D-93E597C4C60F}" type="pres">
      <dgm:prSet presAssocID="{DDBF7379-63C4-4EFB-BAD3-73885957C6A7}" presName="Name10" presStyleLbl="parChTrans1D2" presStyleIdx="1" presStyleCnt="6"/>
      <dgm:spPr/>
    </dgm:pt>
    <dgm:pt modelId="{68B15FC6-8C05-4227-95CB-F3F5EF08AD2E}" type="pres">
      <dgm:prSet presAssocID="{512D65BE-F065-45B2-804A-80DD614D3547}" presName="hierRoot2" presStyleCnt="0"/>
      <dgm:spPr/>
    </dgm:pt>
    <dgm:pt modelId="{22FACAAC-F5C5-4448-9156-373DDF7E1FF8}" type="pres">
      <dgm:prSet presAssocID="{512D65BE-F065-45B2-804A-80DD614D3547}" presName="composite2" presStyleCnt="0"/>
      <dgm:spPr/>
    </dgm:pt>
    <dgm:pt modelId="{5358876E-22F5-4027-B7E9-0C57C6E461ED}" type="pres">
      <dgm:prSet presAssocID="{512D65BE-F065-45B2-804A-80DD614D3547}" presName="background2" presStyleLbl="node2" presStyleIdx="1" presStyleCnt="6"/>
      <dgm:spPr/>
    </dgm:pt>
    <dgm:pt modelId="{574A95D8-0F6D-431A-A33B-39B6227917A7}" type="pres">
      <dgm:prSet presAssocID="{512D65BE-F065-45B2-804A-80DD614D3547}" presName="text2" presStyleLbl="fgAcc2" presStyleIdx="1" presStyleCnt="6">
        <dgm:presLayoutVars>
          <dgm:chPref val="3"/>
        </dgm:presLayoutVars>
      </dgm:prSet>
      <dgm:spPr/>
    </dgm:pt>
    <dgm:pt modelId="{A05EE544-0277-4FDE-B9B0-9EAB15C993AA}" type="pres">
      <dgm:prSet presAssocID="{512D65BE-F065-45B2-804A-80DD614D3547}" presName="hierChild3" presStyleCnt="0"/>
      <dgm:spPr/>
    </dgm:pt>
    <dgm:pt modelId="{86AAB43E-BC8C-4B7A-9643-4982F83D56DE}" type="pres">
      <dgm:prSet presAssocID="{57ADE768-9BE2-4C69-85F1-B29ADEB4FC93}" presName="Name10" presStyleLbl="parChTrans1D2" presStyleIdx="2" presStyleCnt="6"/>
      <dgm:spPr/>
    </dgm:pt>
    <dgm:pt modelId="{53DADC1E-2C3B-408C-B5E7-0C9EB24E92D9}" type="pres">
      <dgm:prSet presAssocID="{73A04C9C-D177-44F7-89C6-1DB8E8274E91}" presName="hierRoot2" presStyleCnt="0"/>
      <dgm:spPr/>
    </dgm:pt>
    <dgm:pt modelId="{4231316F-9B27-46D8-9977-CD4D5456DBF9}" type="pres">
      <dgm:prSet presAssocID="{73A04C9C-D177-44F7-89C6-1DB8E8274E91}" presName="composite2" presStyleCnt="0"/>
      <dgm:spPr/>
    </dgm:pt>
    <dgm:pt modelId="{271D688C-43FE-46C2-9482-A3E2BF7F8CE2}" type="pres">
      <dgm:prSet presAssocID="{73A04C9C-D177-44F7-89C6-1DB8E8274E91}" presName="background2" presStyleLbl="node2" presStyleIdx="2" presStyleCnt="6"/>
      <dgm:spPr/>
    </dgm:pt>
    <dgm:pt modelId="{0C971DFD-B113-4E2B-8373-D5C7EE63AC5E}" type="pres">
      <dgm:prSet presAssocID="{73A04C9C-D177-44F7-89C6-1DB8E8274E91}" presName="text2" presStyleLbl="fgAcc2" presStyleIdx="2" presStyleCnt="6">
        <dgm:presLayoutVars>
          <dgm:chPref val="3"/>
        </dgm:presLayoutVars>
      </dgm:prSet>
      <dgm:spPr/>
    </dgm:pt>
    <dgm:pt modelId="{0A52A2AE-BD1E-4D5C-BF6D-88C73222CC7F}" type="pres">
      <dgm:prSet presAssocID="{73A04C9C-D177-44F7-89C6-1DB8E8274E91}" presName="hierChild3" presStyleCnt="0"/>
      <dgm:spPr/>
    </dgm:pt>
    <dgm:pt modelId="{73F49832-2786-4F18-A464-D0F006032F11}" type="pres">
      <dgm:prSet presAssocID="{6CC60CB8-F71E-4056-97E5-F77536256767}" presName="Name10" presStyleLbl="parChTrans1D2" presStyleIdx="3" presStyleCnt="6"/>
      <dgm:spPr/>
    </dgm:pt>
    <dgm:pt modelId="{BBDD0919-A3F7-4B21-B5CD-029F6FD30BAF}" type="pres">
      <dgm:prSet presAssocID="{D7DE22BB-31FC-4CC3-B92E-9D42508539CE}" presName="hierRoot2" presStyleCnt="0"/>
      <dgm:spPr/>
    </dgm:pt>
    <dgm:pt modelId="{7680D007-91D0-40ED-BAC4-271F3D4B475C}" type="pres">
      <dgm:prSet presAssocID="{D7DE22BB-31FC-4CC3-B92E-9D42508539CE}" presName="composite2" presStyleCnt="0"/>
      <dgm:spPr/>
    </dgm:pt>
    <dgm:pt modelId="{13E427E1-112E-4CE2-9EA9-8621B10FE8EE}" type="pres">
      <dgm:prSet presAssocID="{D7DE22BB-31FC-4CC3-B92E-9D42508539CE}" presName="background2" presStyleLbl="node2" presStyleIdx="3" presStyleCnt="6"/>
      <dgm:spPr/>
    </dgm:pt>
    <dgm:pt modelId="{C057D617-1CB2-4FB6-8A4E-5F894585B5B0}" type="pres">
      <dgm:prSet presAssocID="{D7DE22BB-31FC-4CC3-B92E-9D42508539CE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EEE3E6-BFC1-422F-9B50-8B59819F04E4}" type="pres">
      <dgm:prSet presAssocID="{D7DE22BB-31FC-4CC3-B92E-9D42508539CE}" presName="hierChild3" presStyleCnt="0"/>
      <dgm:spPr/>
    </dgm:pt>
    <dgm:pt modelId="{4CEC3156-6DBC-42BC-9356-9B4F27B93C74}" type="pres">
      <dgm:prSet presAssocID="{5286588E-650B-4F54-8617-C5B8C66FE370}" presName="Name10" presStyleLbl="parChTrans1D2" presStyleIdx="4" presStyleCnt="6"/>
      <dgm:spPr/>
    </dgm:pt>
    <dgm:pt modelId="{D29C8D53-3D87-4902-B0EC-B2ED05317DB6}" type="pres">
      <dgm:prSet presAssocID="{9F2CC6FB-AC6B-439B-8611-7AB9C07749EF}" presName="hierRoot2" presStyleCnt="0"/>
      <dgm:spPr/>
    </dgm:pt>
    <dgm:pt modelId="{F7EA6E6B-DBC7-4726-B80F-D23A24583495}" type="pres">
      <dgm:prSet presAssocID="{9F2CC6FB-AC6B-439B-8611-7AB9C07749EF}" presName="composite2" presStyleCnt="0"/>
      <dgm:spPr/>
    </dgm:pt>
    <dgm:pt modelId="{E3BEFCF0-B624-4C1A-A087-540849EFD763}" type="pres">
      <dgm:prSet presAssocID="{9F2CC6FB-AC6B-439B-8611-7AB9C07749EF}" presName="background2" presStyleLbl="node2" presStyleIdx="4" presStyleCnt="6"/>
      <dgm:spPr/>
    </dgm:pt>
    <dgm:pt modelId="{A9A43B53-415F-4601-835B-7D0F9C5C3484}" type="pres">
      <dgm:prSet presAssocID="{9F2CC6FB-AC6B-439B-8611-7AB9C07749EF}" presName="text2" presStyleLbl="fgAcc2" presStyleIdx="4" presStyleCnt="6">
        <dgm:presLayoutVars>
          <dgm:chPref val="3"/>
        </dgm:presLayoutVars>
      </dgm:prSet>
      <dgm:spPr/>
    </dgm:pt>
    <dgm:pt modelId="{531595A2-D33F-4B24-BEE9-D9C62D01DC23}" type="pres">
      <dgm:prSet presAssocID="{9F2CC6FB-AC6B-439B-8611-7AB9C07749EF}" presName="hierChild3" presStyleCnt="0"/>
      <dgm:spPr/>
    </dgm:pt>
    <dgm:pt modelId="{3307E462-CEB4-4232-8A10-2D3F8A325B52}" type="pres">
      <dgm:prSet presAssocID="{A4688A7E-23EC-4EA3-8F46-89093F4F16BA}" presName="Name10" presStyleLbl="parChTrans1D2" presStyleIdx="5" presStyleCnt="6"/>
      <dgm:spPr/>
    </dgm:pt>
    <dgm:pt modelId="{54E42999-FD8C-4D7F-A404-36D5BE233A18}" type="pres">
      <dgm:prSet presAssocID="{804125BB-75D0-490C-AF02-C1B02D0AF504}" presName="hierRoot2" presStyleCnt="0"/>
      <dgm:spPr/>
    </dgm:pt>
    <dgm:pt modelId="{5C14B95F-5EE8-4765-9ABB-50A22F0F7F4F}" type="pres">
      <dgm:prSet presAssocID="{804125BB-75D0-490C-AF02-C1B02D0AF504}" presName="composite2" presStyleCnt="0"/>
      <dgm:spPr/>
    </dgm:pt>
    <dgm:pt modelId="{D10332B7-90DA-464C-8E5D-B387C52C8AE1}" type="pres">
      <dgm:prSet presAssocID="{804125BB-75D0-490C-AF02-C1B02D0AF504}" presName="background2" presStyleLbl="node2" presStyleIdx="5" presStyleCnt="6"/>
      <dgm:spPr/>
    </dgm:pt>
    <dgm:pt modelId="{D1AFA869-A67E-4507-9F8B-F76556FC4790}" type="pres">
      <dgm:prSet presAssocID="{804125BB-75D0-490C-AF02-C1B02D0AF504}" presName="text2" presStyleLbl="fgAcc2" presStyleIdx="5" presStyleCnt="6">
        <dgm:presLayoutVars>
          <dgm:chPref val="3"/>
        </dgm:presLayoutVars>
      </dgm:prSet>
      <dgm:spPr/>
    </dgm:pt>
    <dgm:pt modelId="{55743D0A-3E35-4EF7-B890-AF182B24E14A}" type="pres">
      <dgm:prSet presAssocID="{804125BB-75D0-490C-AF02-C1B02D0AF504}" presName="hierChild3" presStyleCnt="0"/>
      <dgm:spPr/>
    </dgm:pt>
  </dgm:ptLst>
  <dgm:cxnLst>
    <dgm:cxn modelId="{7DB45B9D-9768-4887-9F26-2B506C2E9537}" srcId="{10A97FCC-6E75-4F6D-859A-1397CDC6981D}" destId="{487E74A3-E85C-4DE9-A8EF-7621474D2D5E}" srcOrd="0" destOrd="0" parTransId="{631CFD2F-81DF-4363-8580-A87E54FC4CA8}" sibTransId="{CA2ADE99-3DFE-4A44-B97F-BA06C1A74D18}"/>
    <dgm:cxn modelId="{A7280D51-29CA-4908-BF0B-E1832689EC52}" type="presOf" srcId="{804125BB-75D0-490C-AF02-C1B02D0AF504}" destId="{D1AFA869-A67E-4507-9F8B-F76556FC4790}" srcOrd="0" destOrd="0" presId="urn:microsoft.com/office/officeart/2005/8/layout/hierarchy1"/>
    <dgm:cxn modelId="{75955D06-8AF0-4751-8685-AA89A3380008}" type="presOf" srcId="{DDBF7379-63C4-4EFB-BAD3-73885957C6A7}" destId="{F47069F7-1378-4346-879D-93E597C4C60F}" srcOrd="0" destOrd="0" presId="urn:microsoft.com/office/officeart/2005/8/layout/hierarchy1"/>
    <dgm:cxn modelId="{5075B9D4-B770-4713-813E-E6F88BDB6326}" srcId="{487E74A3-E85C-4DE9-A8EF-7621474D2D5E}" destId="{512D65BE-F065-45B2-804A-80DD614D3547}" srcOrd="1" destOrd="0" parTransId="{DDBF7379-63C4-4EFB-BAD3-73885957C6A7}" sibTransId="{A5FAF977-437C-41BC-98F0-91541D9EB7B2}"/>
    <dgm:cxn modelId="{1225A551-38D7-4C54-95F2-D4B3E7F95416}" type="presOf" srcId="{990D24DE-0569-48C6-B60D-7B5565502426}" destId="{0F848BE1-76AA-4313-A202-85E2906BA5AF}" srcOrd="0" destOrd="0" presId="urn:microsoft.com/office/officeart/2005/8/layout/hierarchy1"/>
    <dgm:cxn modelId="{E24CFB6C-D967-4BC9-ABB3-D82B416B4BE7}" srcId="{487E74A3-E85C-4DE9-A8EF-7621474D2D5E}" destId="{D7DE22BB-31FC-4CC3-B92E-9D42508539CE}" srcOrd="3" destOrd="0" parTransId="{6CC60CB8-F71E-4056-97E5-F77536256767}" sibTransId="{D4D138C2-C04E-4822-B6AE-FB96597C49E8}"/>
    <dgm:cxn modelId="{5A9608C0-2A30-47BE-B97E-32D4895A309F}" type="presOf" srcId="{6CC60CB8-F71E-4056-97E5-F77536256767}" destId="{73F49832-2786-4F18-A464-D0F006032F11}" srcOrd="0" destOrd="0" presId="urn:microsoft.com/office/officeart/2005/8/layout/hierarchy1"/>
    <dgm:cxn modelId="{34B6C8DD-9BCC-4DEE-95A7-B4555414F2F2}" type="presOf" srcId="{5286588E-650B-4F54-8617-C5B8C66FE370}" destId="{4CEC3156-6DBC-42BC-9356-9B4F27B93C74}" srcOrd="0" destOrd="0" presId="urn:microsoft.com/office/officeart/2005/8/layout/hierarchy1"/>
    <dgm:cxn modelId="{9E9274D0-F5A8-4AFC-8E61-AF582950477F}" type="presOf" srcId="{487E74A3-E85C-4DE9-A8EF-7621474D2D5E}" destId="{488124C5-A9AC-4C42-A547-3C36B6DD6169}" srcOrd="0" destOrd="0" presId="urn:microsoft.com/office/officeart/2005/8/layout/hierarchy1"/>
    <dgm:cxn modelId="{A7CE2395-DB8D-4D69-9447-AFC8E9AF9201}" srcId="{487E74A3-E85C-4DE9-A8EF-7621474D2D5E}" destId="{73A04C9C-D177-44F7-89C6-1DB8E8274E91}" srcOrd="2" destOrd="0" parTransId="{57ADE768-9BE2-4C69-85F1-B29ADEB4FC93}" sibTransId="{47BED536-07E1-45D1-A956-9240388D0319}"/>
    <dgm:cxn modelId="{A82CF4B5-20CC-4805-AF9B-776C8309B915}" type="presOf" srcId="{73A04C9C-D177-44F7-89C6-1DB8E8274E91}" destId="{0C971DFD-B113-4E2B-8373-D5C7EE63AC5E}" srcOrd="0" destOrd="0" presId="urn:microsoft.com/office/officeart/2005/8/layout/hierarchy1"/>
    <dgm:cxn modelId="{A9816271-1C06-4A59-8316-874646781607}" srcId="{487E74A3-E85C-4DE9-A8EF-7621474D2D5E}" destId="{9F2CC6FB-AC6B-439B-8611-7AB9C07749EF}" srcOrd="4" destOrd="0" parTransId="{5286588E-650B-4F54-8617-C5B8C66FE370}" sibTransId="{8D2F335B-A32E-4208-B134-D7DD5F8115FA}"/>
    <dgm:cxn modelId="{0206BBF0-B943-4429-975E-FEB7E1CC77F2}" type="presOf" srcId="{9F2CC6FB-AC6B-439B-8611-7AB9C07749EF}" destId="{A9A43B53-415F-4601-835B-7D0F9C5C3484}" srcOrd="0" destOrd="0" presId="urn:microsoft.com/office/officeart/2005/8/layout/hierarchy1"/>
    <dgm:cxn modelId="{15E4CCE5-90A6-4216-B363-71A2EDB3F9E0}" type="presOf" srcId="{10A97FCC-6E75-4F6D-859A-1397CDC6981D}" destId="{7CC15E06-FCB9-421B-AC84-A553CB972E30}" srcOrd="0" destOrd="0" presId="urn:microsoft.com/office/officeart/2005/8/layout/hierarchy1"/>
    <dgm:cxn modelId="{8FF36796-24AB-49EF-B892-3695AF65FF5A}" type="presOf" srcId="{A4688A7E-23EC-4EA3-8F46-89093F4F16BA}" destId="{3307E462-CEB4-4232-8A10-2D3F8A325B52}" srcOrd="0" destOrd="0" presId="urn:microsoft.com/office/officeart/2005/8/layout/hierarchy1"/>
    <dgm:cxn modelId="{87641948-03FC-4687-8520-9DE32D7F486F}" type="presOf" srcId="{57ADE768-9BE2-4C69-85F1-B29ADEB4FC93}" destId="{86AAB43E-BC8C-4B7A-9643-4982F83D56DE}" srcOrd="0" destOrd="0" presId="urn:microsoft.com/office/officeart/2005/8/layout/hierarchy1"/>
    <dgm:cxn modelId="{D220411D-FBC8-4FC1-B3AD-337D18A3BEE9}" type="presOf" srcId="{9410384E-A39E-40D6-89F2-9A71DDDA6B88}" destId="{0A9C8700-0D14-46C7-AFE9-28324B06C253}" srcOrd="0" destOrd="0" presId="urn:microsoft.com/office/officeart/2005/8/layout/hierarchy1"/>
    <dgm:cxn modelId="{3DC1791F-A2AA-49BD-B4BA-2AEC2709C6F3}" srcId="{487E74A3-E85C-4DE9-A8EF-7621474D2D5E}" destId="{9410384E-A39E-40D6-89F2-9A71DDDA6B88}" srcOrd="0" destOrd="0" parTransId="{990D24DE-0569-48C6-B60D-7B5565502426}" sibTransId="{0695BDF3-AC09-4ADC-9C63-0CA7D1CAA410}"/>
    <dgm:cxn modelId="{07B2B007-1CBE-455C-B367-0026A6A21BC4}" type="presOf" srcId="{512D65BE-F065-45B2-804A-80DD614D3547}" destId="{574A95D8-0F6D-431A-A33B-39B6227917A7}" srcOrd="0" destOrd="0" presId="urn:microsoft.com/office/officeart/2005/8/layout/hierarchy1"/>
    <dgm:cxn modelId="{6F0F32A8-EA17-4860-913C-0B8BF380DDE6}" srcId="{487E74A3-E85C-4DE9-A8EF-7621474D2D5E}" destId="{804125BB-75D0-490C-AF02-C1B02D0AF504}" srcOrd="5" destOrd="0" parTransId="{A4688A7E-23EC-4EA3-8F46-89093F4F16BA}" sibTransId="{9F9EF9DF-BD2B-4BB1-BD5B-F94FD3B2610C}"/>
    <dgm:cxn modelId="{904BE684-E0C4-4971-832F-EDFAE7E25923}" type="presOf" srcId="{D7DE22BB-31FC-4CC3-B92E-9D42508539CE}" destId="{C057D617-1CB2-4FB6-8A4E-5F894585B5B0}" srcOrd="0" destOrd="0" presId="urn:microsoft.com/office/officeart/2005/8/layout/hierarchy1"/>
    <dgm:cxn modelId="{AED597F5-C396-4938-A9D5-F8C694917523}" type="presParOf" srcId="{7CC15E06-FCB9-421B-AC84-A553CB972E30}" destId="{705C15A2-B1E7-40E8-8F34-42F454A9237A}" srcOrd="0" destOrd="0" presId="urn:microsoft.com/office/officeart/2005/8/layout/hierarchy1"/>
    <dgm:cxn modelId="{1F6ABD80-E4F5-4070-A34E-5A3A249B7906}" type="presParOf" srcId="{705C15A2-B1E7-40E8-8F34-42F454A9237A}" destId="{A94ECF0E-140E-43DC-81ED-5BCB0F8D0895}" srcOrd="0" destOrd="0" presId="urn:microsoft.com/office/officeart/2005/8/layout/hierarchy1"/>
    <dgm:cxn modelId="{D35B9F89-3FCC-45FA-881C-52FE63900953}" type="presParOf" srcId="{A94ECF0E-140E-43DC-81ED-5BCB0F8D0895}" destId="{2839F41E-200C-418A-9D9B-118B61635F82}" srcOrd="0" destOrd="0" presId="urn:microsoft.com/office/officeart/2005/8/layout/hierarchy1"/>
    <dgm:cxn modelId="{3E1AA5DF-5B76-4EC7-9BFE-07D0E5A58457}" type="presParOf" srcId="{A94ECF0E-140E-43DC-81ED-5BCB0F8D0895}" destId="{488124C5-A9AC-4C42-A547-3C36B6DD6169}" srcOrd="1" destOrd="0" presId="urn:microsoft.com/office/officeart/2005/8/layout/hierarchy1"/>
    <dgm:cxn modelId="{C026A99D-2BC6-4E52-BA47-C9E8573431B2}" type="presParOf" srcId="{705C15A2-B1E7-40E8-8F34-42F454A9237A}" destId="{6904D5D5-77C4-482A-9D1A-FEE6215207E1}" srcOrd="1" destOrd="0" presId="urn:microsoft.com/office/officeart/2005/8/layout/hierarchy1"/>
    <dgm:cxn modelId="{E7ADE440-E794-450D-B863-3D65DD4EC834}" type="presParOf" srcId="{6904D5D5-77C4-482A-9D1A-FEE6215207E1}" destId="{0F848BE1-76AA-4313-A202-85E2906BA5AF}" srcOrd="0" destOrd="0" presId="urn:microsoft.com/office/officeart/2005/8/layout/hierarchy1"/>
    <dgm:cxn modelId="{42AA36CC-A3AC-43DE-968C-B5E9DA9E4763}" type="presParOf" srcId="{6904D5D5-77C4-482A-9D1A-FEE6215207E1}" destId="{A8D3D72B-8D5F-442E-BE7B-AD02ABAA5748}" srcOrd="1" destOrd="0" presId="urn:microsoft.com/office/officeart/2005/8/layout/hierarchy1"/>
    <dgm:cxn modelId="{2C872C34-BC12-4DC7-A4FC-8C4E4CB8CDF1}" type="presParOf" srcId="{A8D3D72B-8D5F-442E-BE7B-AD02ABAA5748}" destId="{4D793F0A-07CD-4EFE-859E-22CC9907437A}" srcOrd="0" destOrd="0" presId="urn:microsoft.com/office/officeart/2005/8/layout/hierarchy1"/>
    <dgm:cxn modelId="{CDF43F43-0DFC-497C-997A-ECE88F7D9286}" type="presParOf" srcId="{4D793F0A-07CD-4EFE-859E-22CC9907437A}" destId="{B221C4A5-65E3-4BB0-BDB3-0BE5D3C7111E}" srcOrd="0" destOrd="0" presId="urn:microsoft.com/office/officeart/2005/8/layout/hierarchy1"/>
    <dgm:cxn modelId="{79A7C7C2-B57A-4D99-AE81-7B2ED4AEB2F8}" type="presParOf" srcId="{4D793F0A-07CD-4EFE-859E-22CC9907437A}" destId="{0A9C8700-0D14-46C7-AFE9-28324B06C253}" srcOrd="1" destOrd="0" presId="urn:microsoft.com/office/officeart/2005/8/layout/hierarchy1"/>
    <dgm:cxn modelId="{D6D90626-1904-4386-895B-0BD96CD59A7B}" type="presParOf" srcId="{A8D3D72B-8D5F-442E-BE7B-AD02ABAA5748}" destId="{BC6746AC-8FB1-4790-A899-D51C8ADA39FC}" srcOrd="1" destOrd="0" presId="urn:microsoft.com/office/officeart/2005/8/layout/hierarchy1"/>
    <dgm:cxn modelId="{F2B78D30-CADF-4D25-8847-EC3D709D3AC6}" type="presParOf" srcId="{6904D5D5-77C4-482A-9D1A-FEE6215207E1}" destId="{F47069F7-1378-4346-879D-93E597C4C60F}" srcOrd="2" destOrd="0" presId="urn:microsoft.com/office/officeart/2005/8/layout/hierarchy1"/>
    <dgm:cxn modelId="{B3012318-D676-4933-AC5F-FA04AF4A04D8}" type="presParOf" srcId="{6904D5D5-77C4-482A-9D1A-FEE6215207E1}" destId="{68B15FC6-8C05-4227-95CB-F3F5EF08AD2E}" srcOrd="3" destOrd="0" presId="urn:microsoft.com/office/officeart/2005/8/layout/hierarchy1"/>
    <dgm:cxn modelId="{C0767C53-C860-464B-9989-0978DB47199A}" type="presParOf" srcId="{68B15FC6-8C05-4227-95CB-F3F5EF08AD2E}" destId="{22FACAAC-F5C5-4448-9156-373DDF7E1FF8}" srcOrd="0" destOrd="0" presId="urn:microsoft.com/office/officeart/2005/8/layout/hierarchy1"/>
    <dgm:cxn modelId="{EA67B5A0-D2DA-4DE2-8877-A62B82AED015}" type="presParOf" srcId="{22FACAAC-F5C5-4448-9156-373DDF7E1FF8}" destId="{5358876E-22F5-4027-B7E9-0C57C6E461ED}" srcOrd="0" destOrd="0" presId="urn:microsoft.com/office/officeart/2005/8/layout/hierarchy1"/>
    <dgm:cxn modelId="{94943108-7A40-4287-8DAC-D67E3C5C24C9}" type="presParOf" srcId="{22FACAAC-F5C5-4448-9156-373DDF7E1FF8}" destId="{574A95D8-0F6D-431A-A33B-39B6227917A7}" srcOrd="1" destOrd="0" presId="urn:microsoft.com/office/officeart/2005/8/layout/hierarchy1"/>
    <dgm:cxn modelId="{7AAFC177-B7C0-4526-92C5-CA931E718509}" type="presParOf" srcId="{68B15FC6-8C05-4227-95CB-F3F5EF08AD2E}" destId="{A05EE544-0277-4FDE-B9B0-9EAB15C993AA}" srcOrd="1" destOrd="0" presId="urn:microsoft.com/office/officeart/2005/8/layout/hierarchy1"/>
    <dgm:cxn modelId="{695279EE-2010-4986-A215-DD1078984680}" type="presParOf" srcId="{6904D5D5-77C4-482A-9D1A-FEE6215207E1}" destId="{86AAB43E-BC8C-4B7A-9643-4982F83D56DE}" srcOrd="4" destOrd="0" presId="urn:microsoft.com/office/officeart/2005/8/layout/hierarchy1"/>
    <dgm:cxn modelId="{265B79C0-A48E-499E-87FA-8A4A082BAA9E}" type="presParOf" srcId="{6904D5D5-77C4-482A-9D1A-FEE6215207E1}" destId="{53DADC1E-2C3B-408C-B5E7-0C9EB24E92D9}" srcOrd="5" destOrd="0" presId="urn:microsoft.com/office/officeart/2005/8/layout/hierarchy1"/>
    <dgm:cxn modelId="{2CD0232D-E909-4364-8C92-812528878E0F}" type="presParOf" srcId="{53DADC1E-2C3B-408C-B5E7-0C9EB24E92D9}" destId="{4231316F-9B27-46D8-9977-CD4D5456DBF9}" srcOrd="0" destOrd="0" presId="urn:microsoft.com/office/officeart/2005/8/layout/hierarchy1"/>
    <dgm:cxn modelId="{FF3E2F63-786C-4F04-AA2C-4D8170F9BC31}" type="presParOf" srcId="{4231316F-9B27-46D8-9977-CD4D5456DBF9}" destId="{271D688C-43FE-46C2-9482-A3E2BF7F8CE2}" srcOrd="0" destOrd="0" presId="urn:microsoft.com/office/officeart/2005/8/layout/hierarchy1"/>
    <dgm:cxn modelId="{34BBC512-E143-4F54-97A9-679A00341361}" type="presParOf" srcId="{4231316F-9B27-46D8-9977-CD4D5456DBF9}" destId="{0C971DFD-B113-4E2B-8373-D5C7EE63AC5E}" srcOrd="1" destOrd="0" presId="urn:microsoft.com/office/officeart/2005/8/layout/hierarchy1"/>
    <dgm:cxn modelId="{E1C274B6-4769-4FC5-AD7C-AED83DA3B50F}" type="presParOf" srcId="{53DADC1E-2C3B-408C-B5E7-0C9EB24E92D9}" destId="{0A52A2AE-BD1E-4D5C-BF6D-88C73222CC7F}" srcOrd="1" destOrd="0" presId="urn:microsoft.com/office/officeart/2005/8/layout/hierarchy1"/>
    <dgm:cxn modelId="{6DB0F4EF-90AB-4FE8-B2B0-74CE6F135A33}" type="presParOf" srcId="{6904D5D5-77C4-482A-9D1A-FEE6215207E1}" destId="{73F49832-2786-4F18-A464-D0F006032F11}" srcOrd="6" destOrd="0" presId="urn:microsoft.com/office/officeart/2005/8/layout/hierarchy1"/>
    <dgm:cxn modelId="{54C0DCB5-035C-4B8E-8C66-E07000AB526B}" type="presParOf" srcId="{6904D5D5-77C4-482A-9D1A-FEE6215207E1}" destId="{BBDD0919-A3F7-4B21-B5CD-029F6FD30BAF}" srcOrd="7" destOrd="0" presId="urn:microsoft.com/office/officeart/2005/8/layout/hierarchy1"/>
    <dgm:cxn modelId="{4CA4E13B-E2E1-43A8-983F-C8BD1F47E7FE}" type="presParOf" srcId="{BBDD0919-A3F7-4B21-B5CD-029F6FD30BAF}" destId="{7680D007-91D0-40ED-BAC4-271F3D4B475C}" srcOrd="0" destOrd="0" presId="urn:microsoft.com/office/officeart/2005/8/layout/hierarchy1"/>
    <dgm:cxn modelId="{F4FAFFF7-FA5E-4673-AF1F-6C75CB5012CD}" type="presParOf" srcId="{7680D007-91D0-40ED-BAC4-271F3D4B475C}" destId="{13E427E1-112E-4CE2-9EA9-8621B10FE8EE}" srcOrd="0" destOrd="0" presId="urn:microsoft.com/office/officeart/2005/8/layout/hierarchy1"/>
    <dgm:cxn modelId="{27E1B5FA-1D1C-432A-9596-62C800B4A785}" type="presParOf" srcId="{7680D007-91D0-40ED-BAC4-271F3D4B475C}" destId="{C057D617-1CB2-4FB6-8A4E-5F894585B5B0}" srcOrd="1" destOrd="0" presId="urn:microsoft.com/office/officeart/2005/8/layout/hierarchy1"/>
    <dgm:cxn modelId="{E72CA1F6-7ECF-41F3-8064-1FD4AED8A977}" type="presParOf" srcId="{BBDD0919-A3F7-4B21-B5CD-029F6FD30BAF}" destId="{24EEE3E6-BFC1-422F-9B50-8B59819F04E4}" srcOrd="1" destOrd="0" presId="urn:microsoft.com/office/officeart/2005/8/layout/hierarchy1"/>
    <dgm:cxn modelId="{E0C05CA6-9B40-4740-BD1A-5E1412F0C8FF}" type="presParOf" srcId="{6904D5D5-77C4-482A-9D1A-FEE6215207E1}" destId="{4CEC3156-6DBC-42BC-9356-9B4F27B93C74}" srcOrd="8" destOrd="0" presId="urn:microsoft.com/office/officeart/2005/8/layout/hierarchy1"/>
    <dgm:cxn modelId="{57E44199-7FB0-4919-9A20-82FB85BCFD54}" type="presParOf" srcId="{6904D5D5-77C4-482A-9D1A-FEE6215207E1}" destId="{D29C8D53-3D87-4902-B0EC-B2ED05317DB6}" srcOrd="9" destOrd="0" presId="urn:microsoft.com/office/officeart/2005/8/layout/hierarchy1"/>
    <dgm:cxn modelId="{42FCBC66-56EE-4F54-B386-453944B94928}" type="presParOf" srcId="{D29C8D53-3D87-4902-B0EC-B2ED05317DB6}" destId="{F7EA6E6B-DBC7-4726-B80F-D23A24583495}" srcOrd="0" destOrd="0" presId="urn:microsoft.com/office/officeart/2005/8/layout/hierarchy1"/>
    <dgm:cxn modelId="{0260F483-A9D4-40CC-B6FF-BD54B097127B}" type="presParOf" srcId="{F7EA6E6B-DBC7-4726-B80F-D23A24583495}" destId="{E3BEFCF0-B624-4C1A-A087-540849EFD763}" srcOrd="0" destOrd="0" presId="urn:microsoft.com/office/officeart/2005/8/layout/hierarchy1"/>
    <dgm:cxn modelId="{2115561D-5499-44CC-88B1-528C82C63E45}" type="presParOf" srcId="{F7EA6E6B-DBC7-4726-B80F-D23A24583495}" destId="{A9A43B53-415F-4601-835B-7D0F9C5C3484}" srcOrd="1" destOrd="0" presId="urn:microsoft.com/office/officeart/2005/8/layout/hierarchy1"/>
    <dgm:cxn modelId="{D0850585-1A6F-4F1E-9010-B40C4BD45FB9}" type="presParOf" srcId="{D29C8D53-3D87-4902-B0EC-B2ED05317DB6}" destId="{531595A2-D33F-4B24-BEE9-D9C62D01DC23}" srcOrd="1" destOrd="0" presId="urn:microsoft.com/office/officeart/2005/8/layout/hierarchy1"/>
    <dgm:cxn modelId="{3651561A-BB42-4695-821A-A1F7FBCBCBE9}" type="presParOf" srcId="{6904D5D5-77C4-482A-9D1A-FEE6215207E1}" destId="{3307E462-CEB4-4232-8A10-2D3F8A325B52}" srcOrd="10" destOrd="0" presId="urn:microsoft.com/office/officeart/2005/8/layout/hierarchy1"/>
    <dgm:cxn modelId="{71259CA7-401F-4B86-932B-D75AE74BE3BD}" type="presParOf" srcId="{6904D5D5-77C4-482A-9D1A-FEE6215207E1}" destId="{54E42999-FD8C-4D7F-A404-36D5BE233A18}" srcOrd="11" destOrd="0" presId="urn:microsoft.com/office/officeart/2005/8/layout/hierarchy1"/>
    <dgm:cxn modelId="{E6E6B050-AD70-40E3-BC5A-0BEA453F50FD}" type="presParOf" srcId="{54E42999-FD8C-4D7F-A404-36D5BE233A18}" destId="{5C14B95F-5EE8-4765-9ABB-50A22F0F7F4F}" srcOrd="0" destOrd="0" presId="urn:microsoft.com/office/officeart/2005/8/layout/hierarchy1"/>
    <dgm:cxn modelId="{A718C8CF-F351-4593-BECE-AEFEC8081A45}" type="presParOf" srcId="{5C14B95F-5EE8-4765-9ABB-50A22F0F7F4F}" destId="{D10332B7-90DA-464C-8E5D-B387C52C8AE1}" srcOrd="0" destOrd="0" presId="urn:microsoft.com/office/officeart/2005/8/layout/hierarchy1"/>
    <dgm:cxn modelId="{78D06869-70A6-4A4D-897B-E0BBF3F4CCFF}" type="presParOf" srcId="{5C14B95F-5EE8-4765-9ABB-50A22F0F7F4F}" destId="{D1AFA869-A67E-4507-9F8B-F76556FC4790}" srcOrd="1" destOrd="0" presId="urn:microsoft.com/office/officeart/2005/8/layout/hierarchy1"/>
    <dgm:cxn modelId="{B3345D93-D65C-4085-BD56-F25D11F78ED0}" type="presParOf" srcId="{54E42999-FD8C-4D7F-A404-36D5BE233A18}" destId="{55743D0A-3E35-4EF7-B890-AF182B24E14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1BF768-A358-4D92-BEC0-07515176A5F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060D2FC-CA4A-45D6-BFC8-4B367F17C5B4}">
      <dgm:prSet phldrT="[Text]"/>
      <dgm:spPr/>
      <dgm:t>
        <a:bodyPr/>
        <a:lstStyle/>
        <a:p>
          <a:pPr algn="ctr"/>
          <a:r>
            <a:rPr lang="pt-BR"/>
            <a:t>Unidade de acionamento</a:t>
          </a:r>
        </a:p>
      </dgm:t>
    </dgm:pt>
    <dgm:pt modelId="{1390B549-A9C0-425E-881C-0A98020E5008}" type="parTrans" cxnId="{78362288-2B2D-409C-9281-5D604B020316}">
      <dgm:prSet/>
      <dgm:spPr/>
      <dgm:t>
        <a:bodyPr/>
        <a:lstStyle/>
        <a:p>
          <a:pPr algn="ctr"/>
          <a:endParaRPr lang="pt-BR"/>
        </a:p>
      </dgm:t>
    </dgm:pt>
    <dgm:pt modelId="{5AAE98D4-E7A1-4A66-B92A-D98836514278}" type="sibTrans" cxnId="{78362288-2B2D-409C-9281-5D604B020316}">
      <dgm:prSet/>
      <dgm:spPr/>
      <dgm:t>
        <a:bodyPr/>
        <a:lstStyle/>
        <a:p>
          <a:pPr algn="ctr"/>
          <a:endParaRPr lang="pt-BR"/>
        </a:p>
      </dgm:t>
    </dgm:pt>
    <dgm:pt modelId="{7B16BDDA-E09D-468F-919A-4FE17400FB34}">
      <dgm:prSet phldrT="[Text]"/>
      <dgm:spPr/>
      <dgm:t>
        <a:bodyPr/>
        <a:lstStyle/>
        <a:p>
          <a:pPr algn="ctr"/>
          <a:r>
            <a:rPr lang="pt-BR"/>
            <a:t>Motor DC</a:t>
          </a:r>
        </a:p>
      </dgm:t>
    </dgm:pt>
    <dgm:pt modelId="{10A738BD-11EC-499E-A4E5-77A706E64324}" type="parTrans" cxnId="{D8BE8CFF-07FC-49B0-AB54-6D6C84F40C3B}">
      <dgm:prSet/>
      <dgm:spPr/>
      <dgm:t>
        <a:bodyPr/>
        <a:lstStyle/>
        <a:p>
          <a:pPr algn="ctr"/>
          <a:endParaRPr lang="pt-BR"/>
        </a:p>
      </dgm:t>
    </dgm:pt>
    <dgm:pt modelId="{D67DED74-5CEF-40DF-B79F-EDC934DED647}" type="sibTrans" cxnId="{D8BE8CFF-07FC-49B0-AB54-6D6C84F40C3B}">
      <dgm:prSet/>
      <dgm:spPr/>
      <dgm:t>
        <a:bodyPr/>
        <a:lstStyle/>
        <a:p>
          <a:pPr algn="ctr"/>
          <a:endParaRPr lang="pt-BR"/>
        </a:p>
      </dgm:t>
    </dgm:pt>
    <dgm:pt modelId="{1E68B979-108B-42B4-A255-D631EE85CA7A}">
      <dgm:prSet phldrT="[Text]"/>
      <dgm:spPr/>
      <dgm:t>
        <a:bodyPr/>
        <a:lstStyle/>
        <a:p>
          <a:pPr algn="ctr"/>
          <a:r>
            <a:rPr lang="pt-BR"/>
            <a:t>Encoder Incremental</a:t>
          </a:r>
        </a:p>
      </dgm:t>
    </dgm:pt>
    <dgm:pt modelId="{4E791590-9805-434A-A79D-14B0DFAC5444}" type="parTrans" cxnId="{B640AFD5-4BCD-41B5-B01E-6B4B49207ADF}">
      <dgm:prSet/>
      <dgm:spPr/>
      <dgm:t>
        <a:bodyPr/>
        <a:lstStyle/>
        <a:p>
          <a:pPr algn="ctr"/>
          <a:endParaRPr lang="pt-BR"/>
        </a:p>
      </dgm:t>
    </dgm:pt>
    <dgm:pt modelId="{03E8A474-E585-4E61-A731-7F7B1373DBAC}" type="sibTrans" cxnId="{B640AFD5-4BCD-41B5-B01E-6B4B49207ADF}">
      <dgm:prSet/>
      <dgm:spPr/>
      <dgm:t>
        <a:bodyPr/>
        <a:lstStyle/>
        <a:p>
          <a:pPr algn="ctr"/>
          <a:endParaRPr lang="pt-BR"/>
        </a:p>
      </dgm:t>
    </dgm:pt>
    <dgm:pt modelId="{E63494BA-CCA5-49FD-B3D2-AF1EA1A55820}">
      <dgm:prSet phldrT="[Text]"/>
      <dgm:spPr/>
      <dgm:t>
        <a:bodyPr/>
        <a:lstStyle/>
        <a:p>
          <a:pPr algn="ctr"/>
          <a:r>
            <a:rPr lang="pt-BR"/>
            <a:t>Rolos Omnidirecionais</a:t>
          </a:r>
        </a:p>
      </dgm:t>
    </dgm:pt>
    <dgm:pt modelId="{C8BD47D2-AB6D-484F-9EC0-51738D4552C2}" type="parTrans" cxnId="{F4F8D7B2-CA7A-4169-912D-C078305CFF1E}">
      <dgm:prSet/>
      <dgm:spPr/>
      <dgm:t>
        <a:bodyPr/>
        <a:lstStyle/>
        <a:p>
          <a:pPr algn="ctr"/>
          <a:endParaRPr lang="pt-BR"/>
        </a:p>
      </dgm:t>
    </dgm:pt>
    <dgm:pt modelId="{26B91A5D-0C89-4C1E-A8CB-34105B47AB2B}" type="sibTrans" cxnId="{F4F8D7B2-CA7A-4169-912D-C078305CFF1E}">
      <dgm:prSet/>
      <dgm:spPr/>
      <dgm:t>
        <a:bodyPr/>
        <a:lstStyle/>
        <a:p>
          <a:pPr algn="ctr"/>
          <a:endParaRPr lang="pt-BR"/>
        </a:p>
      </dgm:t>
    </dgm:pt>
    <dgm:pt modelId="{00C218A7-C0AC-4461-950E-A11AD0B19B2C}">
      <dgm:prSet phldrT="[Text]"/>
      <dgm:spPr/>
      <dgm:t>
        <a:bodyPr/>
        <a:lstStyle/>
        <a:p>
          <a:pPr algn="ctr"/>
          <a:r>
            <a:rPr lang="pt-BR"/>
            <a:t>Redutor (16:1)</a:t>
          </a:r>
        </a:p>
      </dgm:t>
    </dgm:pt>
    <dgm:pt modelId="{00C55A2C-33C5-47D5-8079-151420FC6032}" type="parTrans" cxnId="{9B8361CB-7763-449F-AC98-144B6F364FA5}">
      <dgm:prSet/>
      <dgm:spPr/>
      <dgm:t>
        <a:bodyPr/>
        <a:lstStyle/>
        <a:p>
          <a:pPr algn="ctr"/>
          <a:endParaRPr lang="pt-BR"/>
        </a:p>
      </dgm:t>
    </dgm:pt>
    <dgm:pt modelId="{DCCE77A5-7F5D-4904-9DE6-B9BB33C545DF}" type="sibTrans" cxnId="{9B8361CB-7763-449F-AC98-144B6F364FA5}">
      <dgm:prSet/>
      <dgm:spPr/>
      <dgm:t>
        <a:bodyPr/>
        <a:lstStyle/>
        <a:p>
          <a:pPr algn="ctr"/>
          <a:endParaRPr lang="pt-BR"/>
        </a:p>
      </dgm:t>
    </dgm:pt>
    <dgm:pt modelId="{4040B06C-48A2-45CB-9051-BE9CE561E1DD}">
      <dgm:prSet phldrT="[Text]"/>
      <dgm:spPr/>
      <dgm:t>
        <a:bodyPr/>
        <a:lstStyle/>
        <a:p>
          <a:pPr algn="ctr"/>
          <a:r>
            <a:rPr lang="pt-BR"/>
            <a:t>Correia Dentada</a:t>
          </a:r>
        </a:p>
        <a:p>
          <a:pPr algn="ctr"/>
          <a:endParaRPr lang="pt-BR"/>
        </a:p>
      </dgm:t>
    </dgm:pt>
    <dgm:pt modelId="{3E4FFC0F-6A11-48B8-AA39-1D629BBAD666}" type="parTrans" cxnId="{1C653C42-7361-43C8-9B7C-AB2136F1A175}">
      <dgm:prSet/>
      <dgm:spPr/>
      <dgm:t>
        <a:bodyPr/>
        <a:lstStyle/>
        <a:p>
          <a:pPr algn="ctr"/>
          <a:endParaRPr lang="pt-BR"/>
        </a:p>
      </dgm:t>
    </dgm:pt>
    <dgm:pt modelId="{90C44F0B-1911-4490-9EE3-726BF1F9AE64}" type="sibTrans" cxnId="{1C653C42-7361-43C8-9B7C-AB2136F1A175}">
      <dgm:prSet/>
      <dgm:spPr/>
      <dgm:t>
        <a:bodyPr/>
        <a:lstStyle/>
        <a:p>
          <a:pPr algn="ctr"/>
          <a:endParaRPr lang="pt-BR"/>
        </a:p>
      </dgm:t>
    </dgm:pt>
    <dgm:pt modelId="{E1DDB5D8-E7C6-4BB0-A6A3-ADA4FC70EC60}" type="pres">
      <dgm:prSet presAssocID="{441BF768-A358-4D92-BEC0-07515176A5F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A73CD01-11DF-43B2-94F9-12C8B004CAF8}" type="pres">
      <dgm:prSet presAssocID="{A060D2FC-CA4A-45D6-BFC8-4B367F17C5B4}" presName="hierRoot1" presStyleCnt="0"/>
      <dgm:spPr/>
    </dgm:pt>
    <dgm:pt modelId="{0EA950EC-007F-443C-9C96-E1C3FA9E0DFC}" type="pres">
      <dgm:prSet presAssocID="{A060D2FC-CA4A-45D6-BFC8-4B367F17C5B4}" presName="composite" presStyleCnt="0"/>
      <dgm:spPr/>
    </dgm:pt>
    <dgm:pt modelId="{623AC897-8E5C-4250-9E37-F2FCD523B401}" type="pres">
      <dgm:prSet presAssocID="{A060D2FC-CA4A-45D6-BFC8-4B367F17C5B4}" presName="background" presStyleLbl="node0" presStyleIdx="0" presStyleCnt="1"/>
      <dgm:spPr/>
    </dgm:pt>
    <dgm:pt modelId="{C2FE901E-5A24-47E9-9A12-0F86A3C9E9CA}" type="pres">
      <dgm:prSet presAssocID="{A060D2FC-CA4A-45D6-BFC8-4B367F17C5B4}" presName="text" presStyleLbl="fgAcc0" presStyleIdx="0" presStyleCnt="1">
        <dgm:presLayoutVars>
          <dgm:chPref val="3"/>
        </dgm:presLayoutVars>
      </dgm:prSet>
      <dgm:spPr/>
    </dgm:pt>
    <dgm:pt modelId="{AD7B3B5F-5568-4921-9E25-7CB76F5EF419}" type="pres">
      <dgm:prSet presAssocID="{A060D2FC-CA4A-45D6-BFC8-4B367F17C5B4}" presName="hierChild2" presStyleCnt="0"/>
      <dgm:spPr/>
    </dgm:pt>
    <dgm:pt modelId="{B8597516-C5D9-4406-9624-4B58AB0938EB}" type="pres">
      <dgm:prSet presAssocID="{10A738BD-11EC-499E-A4E5-77A706E64324}" presName="Name10" presStyleLbl="parChTrans1D2" presStyleIdx="0" presStyleCnt="5"/>
      <dgm:spPr/>
    </dgm:pt>
    <dgm:pt modelId="{5FAF3BED-86ED-4527-9D50-9B5F5A41FB52}" type="pres">
      <dgm:prSet presAssocID="{7B16BDDA-E09D-468F-919A-4FE17400FB34}" presName="hierRoot2" presStyleCnt="0"/>
      <dgm:spPr/>
    </dgm:pt>
    <dgm:pt modelId="{8926EE1B-6A92-45C1-9DB1-314EEB21C453}" type="pres">
      <dgm:prSet presAssocID="{7B16BDDA-E09D-468F-919A-4FE17400FB34}" presName="composite2" presStyleCnt="0"/>
      <dgm:spPr/>
    </dgm:pt>
    <dgm:pt modelId="{FFAE7F6F-9430-460F-A2A1-23E18B28A488}" type="pres">
      <dgm:prSet presAssocID="{7B16BDDA-E09D-468F-919A-4FE17400FB34}" presName="background2" presStyleLbl="node2" presStyleIdx="0" presStyleCnt="5"/>
      <dgm:spPr/>
    </dgm:pt>
    <dgm:pt modelId="{9343DE85-42E8-4A0C-A68B-72350191469B}" type="pres">
      <dgm:prSet presAssocID="{7B16BDDA-E09D-468F-919A-4FE17400FB34}" presName="text2" presStyleLbl="fgAcc2" presStyleIdx="0" presStyleCnt="5">
        <dgm:presLayoutVars>
          <dgm:chPref val="3"/>
        </dgm:presLayoutVars>
      </dgm:prSet>
      <dgm:spPr/>
    </dgm:pt>
    <dgm:pt modelId="{E442209C-E784-4644-B2D5-DB15058EC92B}" type="pres">
      <dgm:prSet presAssocID="{7B16BDDA-E09D-468F-919A-4FE17400FB34}" presName="hierChild3" presStyleCnt="0"/>
      <dgm:spPr/>
    </dgm:pt>
    <dgm:pt modelId="{2A4BAB59-2C36-4415-BFF9-0DB489F5B765}" type="pres">
      <dgm:prSet presAssocID="{4E791590-9805-434A-A79D-14B0DFAC5444}" presName="Name10" presStyleLbl="parChTrans1D2" presStyleIdx="1" presStyleCnt="5"/>
      <dgm:spPr/>
    </dgm:pt>
    <dgm:pt modelId="{0CEA2165-D5C6-4480-8096-42C95F99AAB9}" type="pres">
      <dgm:prSet presAssocID="{1E68B979-108B-42B4-A255-D631EE85CA7A}" presName="hierRoot2" presStyleCnt="0"/>
      <dgm:spPr/>
    </dgm:pt>
    <dgm:pt modelId="{33F04556-2965-4982-A43F-B4BD7FA5AEA6}" type="pres">
      <dgm:prSet presAssocID="{1E68B979-108B-42B4-A255-D631EE85CA7A}" presName="composite2" presStyleCnt="0"/>
      <dgm:spPr/>
    </dgm:pt>
    <dgm:pt modelId="{F55BA795-0B2F-404A-82E9-9BD2C8B79A21}" type="pres">
      <dgm:prSet presAssocID="{1E68B979-108B-42B4-A255-D631EE85CA7A}" presName="background2" presStyleLbl="node2" presStyleIdx="1" presStyleCnt="5"/>
      <dgm:spPr/>
    </dgm:pt>
    <dgm:pt modelId="{BD15FCD8-40D4-4F84-B660-E9B94AF192ED}" type="pres">
      <dgm:prSet presAssocID="{1E68B979-108B-42B4-A255-D631EE85CA7A}" presName="text2" presStyleLbl="fgAcc2" presStyleIdx="1" presStyleCnt="5">
        <dgm:presLayoutVars>
          <dgm:chPref val="3"/>
        </dgm:presLayoutVars>
      </dgm:prSet>
      <dgm:spPr/>
    </dgm:pt>
    <dgm:pt modelId="{517BC751-8E2E-4F6E-89AE-858FE3436EC4}" type="pres">
      <dgm:prSet presAssocID="{1E68B979-108B-42B4-A255-D631EE85CA7A}" presName="hierChild3" presStyleCnt="0"/>
      <dgm:spPr/>
    </dgm:pt>
    <dgm:pt modelId="{4601D067-0A5C-4704-8B00-487919FDF76A}" type="pres">
      <dgm:prSet presAssocID="{C8BD47D2-AB6D-484F-9EC0-51738D4552C2}" presName="Name10" presStyleLbl="parChTrans1D2" presStyleIdx="2" presStyleCnt="5"/>
      <dgm:spPr/>
    </dgm:pt>
    <dgm:pt modelId="{BC89FB34-3B44-4228-B345-B3AD79A56389}" type="pres">
      <dgm:prSet presAssocID="{E63494BA-CCA5-49FD-B3D2-AF1EA1A55820}" presName="hierRoot2" presStyleCnt="0"/>
      <dgm:spPr/>
    </dgm:pt>
    <dgm:pt modelId="{2732DD50-7DB5-4224-B82A-2B8DACF773BC}" type="pres">
      <dgm:prSet presAssocID="{E63494BA-CCA5-49FD-B3D2-AF1EA1A55820}" presName="composite2" presStyleCnt="0"/>
      <dgm:spPr/>
    </dgm:pt>
    <dgm:pt modelId="{E4C48EB1-874A-4C22-A374-848E262F57FB}" type="pres">
      <dgm:prSet presAssocID="{E63494BA-CCA5-49FD-B3D2-AF1EA1A55820}" presName="background2" presStyleLbl="node2" presStyleIdx="2" presStyleCnt="5"/>
      <dgm:spPr/>
    </dgm:pt>
    <dgm:pt modelId="{B1FDE307-0F9B-46EA-BDBB-4BF6B9A04781}" type="pres">
      <dgm:prSet presAssocID="{E63494BA-CCA5-49FD-B3D2-AF1EA1A55820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051F89-6FAD-443E-A92D-31E48EC74DAD}" type="pres">
      <dgm:prSet presAssocID="{E63494BA-CCA5-49FD-B3D2-AF1EA1A55820}" presName="hierChild3" presStyleCnt="0"/>
      <dgm:spPr/>
    </dgm:pt>
    <dgm:pt modelId="{965AC3A8-C9C0-4D43-B310-FA552FD433D1}" type="pres">
      <dgm:prSet presAssocID="{00C55A2C-33C5-47D5-8079-151420FC6032}" presName="Name10" presStyleLbl="parChTrans1D2" presStyleIdx="3" presStyleCnt="5"/>
      <dgm:spPr/>
    </dgm:pt>
    <dgm:pt modelId="{478A7840-24C9-4941-B1E1-F622D9684637}" type="pres">
      <dgm:prSet presAssocID="{00C218A7-C0AC-4461-950E-A11AD0B19B2C}" presName="hierRoot2" presStyleCnt="0"/>
      <dgm:spPr/>
    </dgm:pt>
    <dgm:pt modelId="{95E699A5-CFEB-43EB-A4BC-AC34B5DD4C68}" type="pres">
      <dgm:prSet presAssocID="{00C218A7-C0AC-4461-950E-A11AD0B19B2C}" presName="composite2" presStyleCnt="0"/>
      <dgm:spPr/>
    </dgm:pt>
    <dgm:pt modelId="{6A039491-1ACC-44AA-8AF7-8F839C02938F}" type="pres">
      <dgm:prSet presAssocID="{00C218A7-C0AC-4461-950E-A11AD0B19B2C}" presName="background2" presStyleLbl="node2" presStyleIdx="3" presStyleCnt="5"/>
      <dgm:spPr/>
    </dgm:pt>
    <dgm:pt modelId="{250DE10E-BBB8-4ED9-975D-7608A8F81AFA}" type="pres">
      <dgm:prSet presAssocID="{00C218A7-C0AC-4461-950E-A11AD0B19B2C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5FE79F7-9E1E-4A9F-96CE-AC704C167E31}" type="pres">
      <dgm:prSet presAssocID="{00C218A7-C0AC-4461-950E-A11AD0B19B2C}" presName="hierChild3" presStyleCnt="0"/>
      <dgm:spPr/>
    </dgm:pt>
    <dgm:pt modelId="{91CD3E5B-ECDA-4E01-989D-D58DC32CF719}" type="pres">
      <dgm:prSet presAssocID="{3E4FFC0F-6A11-48B8-AA39-1D629BBAD666}" presName="Name10" presStyleLbl="parChTrans1D2" presStyleIdx="4" presStyleCnt="5"/>
      <dgm:spPr/>
    </dgm:pt>
    <dgm:pt modelId="{D84A31EC-0904-4A57-8E41-E8A3E7190D9A}" type="pres">
      <dgm:prSet presAssocID="{4040B06C-48A2-45CB-9051-BE9CE561E1DD}" presName="hierRoot2" presStyleCnt="0"/>
      <dgm:spPr/>
    </dgm:pt>
    <dgm:pt modelId="{86CE1C8A-E002-4972-A1AF-ADA67E3B9701}" type="pres">
      <dgm:prSet presAssocID="{4040B06C-48A2-45CB-9051-BE9CE561E1DD}" presName="composite2" presStyleCnt="0"/>
      <dgm:spPr/>
    </dgm:pt>
    <dgm:pt modelId="{4F9F18D0-A266-4AFC-B392-FC3C3A17AD5B}" type="pres">
      <dgm:prSet presAssocID="{4040B06C-48A2-45CB-9051-BE9CE561E1DD}" presName="background2" presStyleLbl="node2" presStyleIdx="4" presStyleCnt="5"/>
      <dgm:spPr/>
    </dgm:pt>
    <dgm:pt modelId="{079357DC-D1F0-4E18-A1AC-E50ACD5024F1}" type="pres">
      <dgm:prSet presAssocID="{4040B06C-48A2-45CB-9051-BE9CE561E1DD}" presName="text2" presStyleLbl="fgAcc2" presStyleIdx="4" presStyleCnt="5">
        <dgm:presLayoutVars>
          <dgm:chPref val="3"/>
        </dgm:presLayoutVars>
      </dgm:prSet>
      <dgm:spPr/>
    </dgm:pt>
    <dgm:pt modelId="{BD90D0F9-A8B5-48F1-BD80-ED71BBE545AA}" type="pres">
      <dgm:prSet presAssocID="{4040B06C-48A2-45CB-9051-BE9CE561E1DD}" presName="hierChild3" presStyleCnt="0"/>
      <dgm:spPr/>
    </dgm:pt>
  </dgm:ptLst>
  <dgm:cxnLst>
    <dgm:cxn modelId="{9B8361CB-7763-449F-AC98-144B6F364FA5}" srcId="{A060D2FC-CA4A-45D6-BFC8-4B367F17C5B4}" destId="{00C218A7-C0AC-4461-950E-A11AD0B19B2C}" srcOrd="3" destOrd="0" parTransId="{00C55A2C-33C5-47D5-8079-151420FC6032}" sibTransId="{DCCE77A5-7F5D-4904-9DE6-B9BB33C545DF}"/>
    <dgm:cxn modelId="{EFEF7C76-DDFB-43B2-8811-8C48490CCFF6}" type="presOf" srcId="{7B16BDDA-E09D-468F-919A-4FE17400FB34}" destId="{9343DE85-42E8-4A0C-A68B-72350191469B}" srcOrd="0" destOrd="0" presId="urn:microsoft.com/office/officeart/2005/8/layout/hierarchy1"/>
    <dgm:cxn modelId="{ACD5FAF9-ADEB-4F2B-AC13-5FC15BBED3A4}" type="presOf" srcId="{00C55A2C-33C5-47D5-8079-151420FC6032}" destId="{965AC3A8-C9C0-4D43-B310-FA552FD433D1}" srcOrd="0" destOrd="0" presId="urn:microsoft.com/office/officeart/2005/8/layout/hierarchy1"/>
    <dgm:cxn modelId="{FD8424F9-0BDE-4649-AA95-E202C0976392}" type="presOf" srcId="{4040B06C-48A2-45CB-9051-BE9CE561E1DD}" destId="{079357DC-D1F0-4E18-A1AC-E50ACD5024F1}" srcOrd="0" destOrd="0" presId="urn:microsoft.com/office/officeart/2005/8/layout/hierarchy1"/>
    <dgm:cxn modelId="{73EAD9F4-B144-4BAE-AE84-8FA4C6091E2C}" type="presOf" srcId="{A060D2FC-CA4A-45D6-BFC8-4B367F17C5B4}" destId="{C2FE901E-5A24-47E9-9A12-0F86A3C9E9CA}" srcOrd="0" destOrd="0" presId="urn:microsoft.com/office/officeart/2005/8/layout/hierarchy1"/>
    <dgm:cxn modelId="{E5AEF144-449C-49AD-88A1-FE0A2D09A4B9}" type="presOf" srcId="{1E68B979-108B-42B4-A255-D631EE85CA7A}" destId="{BD15FCD8-40D4-4F84-B660-E9B94AF192ED}" srcOrd="0" destOrd="0" presId="urn:microsoft.com/office/officeart/2005/8/layout/hierarchy1"/>
    <dgm:cxn modelId="{C132B667-649F-4A63-ADBE-7C7428C2E70D}" type="presOf" srcId="{C8BD47D2-AB6D-484F-9EC0-51738D4552C2}" destId="{4601D067-0A5C-4704-8B00-487919FDF76A}" srcOrd="0" destOrd="0" presId="urn:microsoft.com/office/officeart/2005/8/layout/hierarchy1"/>
    <dgm:cxn modelId="{B328FAAD-9EFA-4397-8C0F-88F420775661}" type="presOf" srcId="{4E791590-9805-434A-A79D-14B0DFAC5444}" destId="{2A4BAB59-2C36-4415-BFF9-0DB489F5B765}" srcOrd="0" destOrd="0" presId="urn:microsoft.com/office/officeart/2005/8/layout/hierarchy1"/>
    <dgm:cxn modelId="{78362288-2B2D-409C-9281-5D604B020316}" srcId="{441BF768-A358-4D92-BEC0-07515176A5F9}" destId="{A060D2FC-CA4A-45D6-BFC8-4B367F17C5B4}" srcOrd="0" destOrd="0" parTransId="{1390B549-A9C0-425E-881C-0A98020E5008}" sibTransId="{5AAE98D4-E7A1-4A66-B92A-D98836514278}"/>
    <dgm:cxn modelId="{6178B407-7FD1-47A3-92B4-7D585CDE5C5A}" type="presOf" srcId="{10A738BD-11EC-499E-A4E5-77A706E64324}" destId="{B8597516-C5D9-4406-9624-4B58AB0938EB}" srcOrd="0" destOrd="0" presId="urn:microsoft.com/office/officeart/2005/8/layout/hierarchy1"/>
    <dgm:cxn modelId="{13A25111-8554-4907-A271-59B91BE505AD}" type="presOf" srcId="{E63494BA-CCA5-49FD-B3D2-AF1EA1A55820}" destId="{B1FDE307-0F9B-46EA-BDBB-4BF6B9A04781}" srcOrd="0" destOrd="0" presId="urn:microsoft.com/office/officeart/2005/8/layout/hierarchy1"/>
    <dgm:cxn modelId="{C753C8C7-1AFA-4B1A-853A-3F0B063708E7}" type="presOf" srcId="{00C218A7-C0AC-4461-950E-A11AD0B19B2C}" destId="{250DE10E-BBB8-4ED9-975D-7608A8F81AFA}" srcOrd="0" destOrd="0" presId="urn:microsoft.com/office/officeart/2005/8/layout/hierarchy1"/>
    <dgm:cxn modelId="{AE8223F5-C55E-4F17-AC89-A502437FD5BC}" type="presOf" srcId="{3E4FFC0F-6A11-48B8-AA39-1D629BBAD666}" destId="{91CD3E5B-ECDA-4E01-989D-D58DC32CF719}" srcOrd="0" destOrd="0" presId="urn:microsoft.com/office/officeart/2005/8/layout/hierarchy1"/>
    <dgm:cxn modelId="{1C653C42-7361-43C8-9B7C-AB2136F1A175}" srcId="{A060D2FC-CA4A-45D6-BFC8-4B367F17C5B4}" destId="{4040B06C-48A2-45CB-9051-BE9CE561E1DD}" srcOrd="4" destOrd="0" parTransId="{3E4FFC0F-6A11-48B8-AA39-1D629BBAD666}" sibTransId="{90C44F0B-1911-4490-9EE3-726BF1F9AE64}"/>
    <dgm:cxn modelId="{D8BE8CFF-07FC-49B0-AB54-6D6C84F40C3B}" srcId="{A060D2FC-CA4A-45D6-BFC8-4B367F17C5B4}" destId="{7B16BDDA-E09D-468F-919A-4FE17400FB34}" srcOrd="0" destOrd="0" parTransId="{10A738BD-11EC-499E-A4E5-77A706E64324}" sibTransId="{D67DED74-5CEF-40DF-B79F-EDC934DED647}"/>
    <dgm:cxn modelId="{A8DFAC69-B74B-4E12-9949-087081AA1E48}" type="presOf" srcId="{441BF768-A358-4D92-BEC0-07515176A5F9}" destId="{E1DDB5D8-E7C6-4BB0-A6A3-ADA4FC70EC60}" srcOrd="0" destOrd="0" presId="urn:microsoft.com/office/officeart/2005/8/layout/hierarchy1"/>
    <dgm:cxn modelId="{B640AFD5-4BCD-41B5-B01E-6B4B49207ADF}" srcId="{A060D2FC-CA4A-45D6-BFC8-4B367F17C5B4}" destId="{1E68B979-108B-42B4-A255-D631EE85CA7A}" srcOrd="1" destOrd="0" parTransId="{4E791590-9805-434A-A79D-14B0DFAC5444}" sibTransId="{03E8A474-E585-4E61-A731-7F7B1373DBAC}"/>
    <dgm:cxn modelId="{F4F8D7B2-CA7A-4169-912D-C078305CFF1E}" srcId="{A060D2FC-CA4A-45D6-BFC8-4B367F17C5B4}" destId="{E63494BA-CCA5-49FD-B3D2-AF1EA1A55820}" srcOrd="2" destOrd="0" parTransId="{C8BD47D2-AB6D-484F-9EC0-51738D4552C2}" sibTransId="{26B91A5D-0C89-4C1E-A8CB-34105B47AB2B}"/>
    <dgm:cxn modelId="{5062E711-4E1A-471D-83FC-70091BA69321}" type="presParOf" srcId="{E1DDB5D8-E7C6-4BB0-A6A3-ADA4FC70EC60}" destId="{1A73CD01-11DF-43B2-94F9-12C8B004CAF8}" srcOrd="0" destOrd="0" presId="urn:microsoft.com/office/officeart/2005/8/layout/hierarchy1"/>
    <dgm:cxn modelId="{32A36846-1CFC-4CBE-BCE3-6BC41265A69D}" type="presParOf" srcId="{1A73CD01-11DF-43B2-94F9-12C8B004CAF8}" destId="{0EA950EC-007F-443C-9C96-E1C3FA9E0DFC}" srcOrd="0" destOrd="0" presId="urn:microsoft.com/office/officeart/2005/8/layout/hierarchy1"/>
    <dgm:cxn modelId="{C417184C-45D8-409B-90FC-C46DC855B37B}" type="presParOf" srcId="{0EA950EC-007F-443C-9C96-E1C3FA9E0DFC}" destId="{623AC897-8E5C-4250-9E37-F2FCD523B401}" srcOrd="0" destOrd="0" presId="urn:microsoft.com/office/officeart/2005/8/layout/hierarchy1"/>
    <dgm:cxn modelId="{70264C7F-E103-42A1-9998-65089CBEE9D1}" type="presParOf" srcId="{0EA950EC-007F-443C-9C96-E1C3FA9E0DFC}" destId="{C2FE901E-5A24-47E9-9A12-0F86A3C9E9CA}" srcOrd="1" destOrd="0" presId="urn:microsoft.com/office/officeart/2005/8/layout/hierarchy1"/>
    <dgm:cxn modelId="{C5F948BF-2EBA-436E-835A-4D7E170B8FBB}" type="presParOf" srcId="{1A73CD01-11DF-43B2-94F9-12C8B004CAF8}" destId="{AD7B3B5F-5568-4921-9E25-7CB76F5EF419}" srcOrd="1" destOrd="0" presId="urn:microsoft.com/office/officeart/2005/8/layout/hierarchy1"/>
    <dgm:cxn modelId="{90D2B824-3D4B-4CFE-84C3-9A99E113F7D6}" type="presParOf" srcId="{AD7B3B5F-5568-4921-9E25-7CB76F5EF419}" destId="{B8597516-C5D9-4406-9624-4B58AB0938EB}" srcOrd="0" destOrd="0" presId="urn:microsoft.com/office/officeart/2005/8/layout/hierarchy1"/>
    <dgm:cxn modelId="{D90E6908-AF3A-4BC2-B9CE-34B78E3C6F8D}" type="presParOf" srcId="{AD7B3B5F-5568-4921-9E25-7CB76F5EF419}" destId="{5FAF3BED-86ED-4527-9D50-9B5F5A41FB52}" srcOrd="1" destOrd="0" presId="urn:microsoft.com/office/officeart/2005/8/layout/hierarchy1"/>
    <dgm:cxn modelId="{682C6659-A231-4731-B3EA-AACE22E65E0B}" type="presParOf" srcId="{5FAF3BED-86ED-4527-9D50-9B5F5A41FB52}" destId="{8926EE1B-6A92-45C1-9DB1-314EEB21C453}" srcOrd="0" destOrd="0" presId="urn:microsoft.com/office/officeart/2005/8/layout/hierarchy1"/>
    <dgm:cxn modelId="{F4FD2D17-D905-48B5-96EF-E52AB32EF529}" type="presParOf" srcId="{8926EE1B-6A92-45C1-9DB1-314EEB21C453}" destId="{FFAE7F6F-9430-460F-A2A1-23E18B28A488}" srcOrd="0" destOrd="0" presId="urn:microsoft.com/office/officeart/2005/8/layout/hierarchy1"/>
    <dgm:cxn modelId="{CE41D0C1-1BEF-4987-86C9-C0BA38643FD8}" type="presParOf" srcId="{8926EE1B-6A92-45C1-9DB1-314EEB21C453}" destId="{9343DE85-42E8-4A0C-A68B-72350191469B}" srcOrd="1" destOrd="0" presId="urn:microsoft.com/office/officeart/2005/8/layout/hierarchy1"/>
    <dgm:cxn modelId="{CC6BAD63-6D6D-456B-B36B-846B64AD46FC}" type="presParOf" srcId="{5FAF3BED-86ED-4527-9D50-9B5F5A41FB52}" destId="{E442209C-E784-4644-B2D5-DB15058EC92B}" srcOrd="1" destOrd="0" presId="urn:microsoft.com/office/officeart/2005/8/layout/hierarchy1"/>
    <dgm:cxn modelId="{1A6919B7-334F-4591-A463-65DCACA3DB48}" type="presParOf" srcId="{AD7B3B5F-5568-4921-9E25-7CB76F5EF419}" destId="{2A4BAB59-2C36-4415-BFF9-0DB489F5B765}" srcOrd="2" destOrd="0" presId="urn:microsoft.com/office/officeart/2005/8/layout/hierarchy1"/>
    <dgm:cxn modelId="{1B821806-2627-44F1-AC31-285798B03B1D}" type="presParOf" srcId="{AD7B3B5F-5568-4921-9E25-7CB76F5EF419}" destId="{0CEA2165-D5C6-4480-8096-42C95F99AAB9}" srcOrd="3" destOrd="0" presId="urn:microsoft.com/office/officeart/2005/8/layout/hierarchy1"/>
    <dgm:cxn modelId="{C2D7F628-C868-4612-8466-476E9F02F9A8}" type="presParOf" srcId="{0CEA2165-D5C6-4480-8096-42C95F99AAB9}" destId="{33F04556-2965-4982-A43F-B4BD7FA5AEA6}" srcOrd="0" destOrd="0" presId="urn:microsoft.com/office/officeart/2005/8/layout/hierarchy1"/>
    <dgm:cxn modelId="{EF95BAA0-7BB1-4EA4-85CC-8E63841CD48A}" type="presParOf" srcId="{33F04556-2965-4982-A43F-B4BD7FA5AEA6}" destId="{F55BA795-0B2F-404A-82E9-9BD2C8B79A21}" srcOrd="0" destOrd="0" presId="urn:microsoft.com/office/officeart/2005/8/layout/hierarchy1"/>
    <dgm:cxn modelId="{E558AF80-9C9E-4963-8051-513D3B19800E}" type="presParOf" srcId="{33F04556-2965-4982-A43F-B4BD7FA5AEA6}" destId="{BD15FCD8-40D4-4F84-B660-E9B94AF192ED}" srcOrd="1" destOrd="0" presId="urn:microsoft.com/office/officeart/2005/8/layout/hierarchy1"/>
    <dgm:cxn modelId="{689E4780-FFE0-4ABC-8222-CCAEAF0FAC50}" type="presParOf" srcId="{0CEA2165-D5C6-4480-8096-42C95F99AAB9}" destId="{517BC751-8E2E-4F6E-89AE-858FE3436EC4}" srcOrd="1" destOrd="0" presId="urn:microsoft.com/office/officeart/2005/8/layout/hierarchy1"/>
    <dgm:cxn modelId="{80EE7DBE-3A47-4292-8FD2-51B195755178}" type="presParOf" srcId="{AD7B3B5F-5568-4921-9E25-7CB76F5EF419}" destId="{4601D067-0A5C-4704-8B00-487919FDF76A}" srcOrd="4" destOrd="0" presId="urn:microsoft.com/office/officeart/2005/8/layout/hierarchy1"/>
    <dgm:cxn modelId="{DF4C2E64-F0B6-4BCB-B5FF-FD811628B4A5}" type="presParOf" srcId="{AD7B3B5F-5568-4921-9E25-7CB76F5EF419}" destId="{BC89FB34-3B44-4228-B345-B3AD79A56389}" srcOrd="5" destOrd="0" presId="urn:microsoft.com/office/officeart/2005/8/layout/hierarchy1"/>
    <dgm:cxn modelId="{7C6316ED-04DE-4541-A979-9C8132D8E287}" type="presParOf" srcId="{BC89FB34-3B44-4228-B345-B3AD79A56389}" destId="{2732DD50-7DB5-4224-B82A-2B8DACF773BC}" srcOrd="0" destOrd="0" presId="urn:microsoft.com/office/officeart/2005/8/layout/hierarchy1"/>
    <dgm:cxn modelId="{9EB62B59-6A73-40D8-9C0D-0965B3989400}" type="presParOf" srcId="{2732DD50-7DB5-4224-B82A-2B8DACF773BC}" destId="{E4C48EB1-874A-4C22-A374-848E262F57FB}" srcOrd="0" destOrd="0" presId="urn:microsoft.com/office/officeart/2005/8/layout/hierarchy1"/>
    <dgm:cxn modelId="{D7E2241D-8EA0-4B75-B7F7-7F4A96F14E32}" type="presParOf" srcId="{2732DD50-7DB5-4224-B82A-2B8DACF773BC}" destId="{B1FDE307-0F9B-46EA-BDBB-4BF6B9A04781}" srcOrd="1" destOrd="0" presId="urn:microsoft.com/office/officeart/2005/8/layout/hierarchy1"/>
    <dgm:cxn modelId="{1E6D611F-F18D-48E8-9963-26199FFEBCA1}" type="presParOf" srcId="{BC89FB34-3B44-4228-B345-B3AD79A56389}" destId="{11051F89-6FAD-443E-A92D-31E48EC74DAD}" srcOrd="1" destOrd="0" presId="urn:microsoft.com/office/officeart/2005/8/layout/hierarchy1"/>
    <dgm:cxn modelId="{25524731-4429-4571-B931-5F1C675F96BD}" type="presParOf" srcId="{AD7B3B5F-5568-4921-9E25-7CB76F5EF419}" destId="{965AC3A8-C9C0-4D43-B310-FA552FD433D1}" srcOrd="6" destOrd="0" presId="urn:microsoft.com/office/officeart/2005/8/layout/hierarchy1"/>
    <dgm:cxn modelId="{FC7973CB-D81B-4B80-87FC-BEB26B231B40}" type="presParOf" srcId="{AD7B3B5F-5568-4921-9E25-7CB76F5EF419}" destId="{478A7840-24C9-4941-B1E1-F622D9684637}" srcOrd="7" destOrd="0" presId="urn:microsoft.com/office/officeart/2005/8/layout/hierarchy1"/>
    <dgm:cxn modelId="{D0B15DEF-3ADD-4E9F-9F45-394C0A436403}" type="presParOf" srcId="{478A7840-24C9-4941-B1E1-F622D9684637}" destId="{95E699A5-CFEB-43EB-A4BC-AC34B5DD4C68}" srcOrd="0" destOrd="0" presId="urn:microsoft.com/office/officeart/2005/8/layout/hierarchy1"/>
    <dgm:cxn modelId="{36F423CE-B48B-4CE2-A929-A755EA5A694A}" type="presParOf" srcId="{95E699A5-CFEB-43EB-A4BC-AC34B5DD4C68}" destId="{6A039491-1ACC-44AA-8AF7-8F839C02938F}" srcOrd="0" destOrd="0" presId="urn:microsoft.com/office/officeart/2005/8/layout/hierarchy1"/>
    <dgm:cxn modelId="{06140E1D-DD3D-4B42-BD60-82634B02827D}" type="presParOf" srcId="{95E699A5-CFEB-43EB-A4BC-AC34B5DD4C68}" destId="{250DE10E-BBB8-4ED9-975D-7608A8F81AFA}" srcOrd="1" destOrd="0" presId="urn:microsoft.com/office/officeart/2005/8/layout/hierarchy1"/>
    <dgm:cxn modelId="{87D7C19F-FB39-4203-A811-55836ED821A3}" type="presParOf" srcId="{478A7840-24C9-4941-B1E1-F622D9684637}" destId="{25FE79F7-9E1E-4A9F-96CE-AC704C167E31}" srcOrd="1" destOrd="0" presId="urn:microsoft.com/office/officeart/2005/8/layout/hierarchy1"/>
    <dgm:cxn modelId="{E94DD7D5-0AB9-4820-BB2F-37796A894A05}" type="presParOf" srcId="{AD7B3B5F-5568-4921-9E25-7CB76F5EF419}" destId="{91CD3E5B-ECDA-4E01-989D-D58DC32CF719}" srcOrd="8" destOrd="0" presId="urn:microsoft.com/office/officeart/2005/8/layout/hierarchy1"/>
    <dgm:cxn modelId="{FFEFFEAD-D0FC-4910-8E00-06B4250ADCE3}" type="presParOf" srcId="{AD7B3B5F-5568-4921-9E25-7CB76F5EF419}" destId="{D84A31EC-0904-4A57-8E41-E8A3E7190D9A}" srcOrd="9" destOrd="0" presId="urn:microsoft.com/office/officeart/2005/8/layout/hierarchy1"/>
    <dgm:cxn modelId="{68C0B584-952C-4745-998D-760BA18576D6}" type="presParOf" srcId="{D84A31EC-0904-4A57-8E41-E8A3E7190D9A}" destId="{86CE1C8A-E002-4972-A1AF-ADA67E3B9701}" srcOrd="0" destOrd="0" presId="urn:microsoft.com/office/officeart/2005/8/layout/hierarchy1"/>
    <dgm:cxn modelId="{2A1B38CF-AA3F-49F9-9DCB-22B739F75AC5}" type="presParOf" srcId="{86CE1C8A-E002-4972-A1AF-ADA67E3B9701}" destId="{4F9F18D0-A266-4AFC-B392-FC3C3A17AD5B}" srcOrd="0" destOrd="0" presId="urn:microsoft.com/office/officeart/2005/8/layout/hierarchy1"/>
    <dgm:cxn modelId="{9ED517C1-DF1F-45F8-9E43-501F69B0F7C0}" type="presParOf" srcId="{86CE1C8A-E002-4972-A1AF-ADA67E3B9701}" destId="{079357DC-D1F0-4E18-A1AC-E50ACD5024F1}" srcOrd="1" destOrd="0" presId="urn:microsoft.com/office/officeart/2005/8/layout/hierarchy1"/>
    <dgm:cxn modelId="{85BEA996-A9E3-479B-9BC1-940F1B7D90E3}" type="presParOf" srcId="{D84A31EC-0904-4A57-8E41-E8A3E7190D9A}" destId="{BD90D0F9-A8B5-48F1-BD80-ED71BBE545A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67AE06B-7CD1-4397-A800-DBAB09EA4FE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67AD4EC-19D0-48AF-8CE1-688D8699AF63}">
      <dgm:prSet phldrT="[Text]"/>
      <dgm:spPr/>
      <dgm:t>
        <a:bodyPr/>
        <a:lstStyle/>
        <a:p>
          <a:r>
            <a:rPr lang="pt-BR"/>
            <a:t>Sensores</a:t>
          </a:r>
        </a:p>
      </dgm:t>
    </dgm:pt>
    <dgm:pt modelId="{16462792-1354-46D8-9D31-DD1F3C26D53D}" type="parTrans" cxnId="{BD3C400C-4021-4E84-8802-014236DE01AA}">
      <dgm:prSet/>
      <dgm:spPr/>
      <dgm:t>
        <a:bodyPr/>
        <a:lstStyle/>
        <a:p>
          <a:endParaRPr lang="pt-BR"/>
        </a:p>
      </dgm:t>
    </dgm:pt>
    <dgm:pt modelId="{0A160633-04BC-4BBA-8CCB-7E23649A1F8D}" type="sibTrans" cxnId="{BD3C400C-4021-4E84-8802-014236DE01AA}">
      <dgm:prSet/>
      <dgm:spPr/>
      <dgm:t>
        <a:bodyPr/>
        <a:lstStyle/>
        <a:p>
          <a:endParaRPr lang="pt-BR"/>
        </a:p>
      </dgm:t>
    </dgm:pt>
    <dgm:pt modelId="{FFD8CE68-3C27-408F-A6F7-062608A3DF82}">
      <dgm:prSet phldrT="[Text]"/>
      <dgm:spPr/>
      <dgm:t>
        <a:bodyPr/>
        <a:lstStyle/>
        <a:p>
          <a:r>
            <a:rPr lang="pt-BR"/>
            <a:t>Sensor Anticolisão</a:t>
          </a:r>
        </a:p>
      </dgm:t>
    </dgm:pt>
    <dgm:pt modelId="{91924D1E-93FD-4C43-9849-C9294AA53F32}" type="parTrans" cxnId="{CCEFDEB5-7AAB-40DD-B4CF-3D0D34D9EDA4}">
      <dgm:prSet/>
      <dgm:spPr/>
      <dgm:t>
        <a:bodyPr/>
        <a:lstStyle/>
        <a:p>
          <a:endParaRPr lang="pt-BR"/>
        </a:p>
      </dgm:t>
    </dgm:pt>
    <dgm:pt modelId="{8407813E-229C-4AC2-ACF4-7A99BB8A690A}" type="sibTrans" cxnId="{CCEFDEB5-7AAB-40DD-B4CF-3D0D34D9EDA4}">
      <dgm:prSet/>
      <dgm:spPr/>
      <dgm:t>
        <a:bodyPr/>
        <a:lstStyle/>
        <a:p>
          <a:endParaRPr lang="pt-BR"/>
        </a:p>
      </dgm:t>
    </dgm:pt>
    <dgm:pt modelId="{31443DD3-85A7-4225-871A-D43C919D9FBA}">
      <dgm:prSet phldrT="[Text]"/>
      <dgm:spPr/>
      <dgm:t>
        <a:bodyPr/>
        <a:lstStyle/>
        <a:p>
          <a:r>
            <a:rPr lang="pt-BR"/>
            <a:t>Sensor Infravermelho</a:t>
          </a:r>
        </a:p>
      </dgm:t>
    </dgm:pt>
    <dgm:pt modelId="{5E771726-46FA-4AB9-BAA4-3C36BE3965E4}" type="parTrans" cxnId="{0C8F0297-DFAF-484B-AB4C-4B20976EB871}">
      <dgm:prSet/>
      <dgm:spPr/>
      <dgm:t>
        <a:bodyPr/>
        <a:lstStyle/>
        <a:p>
          <a:endParaRPr lang="pt-BR"/>
        </a:p>
      </dgm:t>
    </dgm:pt>
    <dgm:pt modelId="{8A7C56C2-9BBD-47FD-B7CE-E6DD0F5ABAEF}" type="sibTrans" cxnId="{0C8F0297-DFAF-484B-AB4C-4B20976EB871}">
      <dgm:prSet/>
      <dgm:spPr/>
      <dgm:t>
        <a:bodyPr/>
        <a:lstStyle/>
        <a:p>
          <a:endParaRPr lang="pt-BR"/>
        </a:p>
      </dgm:t>
    </dgm:pt>
    <dgm:pt modelId="{B3F82B7D-A8A0-49D5-B951-4CB543CB34F6}" type="pres">
      <dgm:prSet presAssocID="{F67AE06B-7CD1-4397-A800-DBAB09EA4FE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03EB308-FF5D-460A-AF89-6AA9C0D3B0D8}" type="pres">
      <dgm:prSet presAssocID="{867AD4EC-19D0-48AF-8CE1-688D8699AF63}" presName="hierRoot1" presStyleCnt="0"/>
      <dgm:spPr/>
    </dgm:pt>
    <dgm:pt modelId="{251F6CFD-6B8D-4785-A334-1E082A76FC94}" type="pres">
      <dgm:prSet presAssocID="{867AD4EC-19D0-48AF-8CE1-688D8699AF63}" presName="composite" presStyleCnt="0"/>
      <dgm:spPr/>
    </dgm:pt>
    <dgm:pt modelId="{B772C667-22F9-4B44-B777-FCCFBCEE12AB}" type="pres">
      <dgm:prSet presAssocID="{867AD4EC-19D0-48AF-8CE1-688D8699AF63}" presName="background" presStyleLbl="node0" presStyleIdx="0" presStyleCnt="1"/>
      <dgm:spPr/>
    </dgm:pt>
    <dgm:pt modelId="{A1A7172D-0C74-4650-8529-D136D34898F4}" type="pres">
      <dgm:prSet presAssocID="{867AD4EC-19D0-48AF-8CE1-688D8699AF63}" presName="text" presStyleLbl="fgAcc0" presStyleIdx="0" presStyleCnt="1" custScaleX="73645" custScaleY="35322">
        <dgm:presLayoutVars>
          <dgm:chPref val="3"/>
        </dgm:presLayoutVars>
      </dgm:prSet>
      <dgm:spPr/>
    </dgm:pt>
    <dgm:pt modelId="{E9EDF207-5742-4088-98A9-76E6A53A4746}" type="pres">
      <dgm:prSet presAssocID="{867AD4EC-19D0-48AF-8CE1-688D8699AF63}" presName="hierChild2" presStyleCnt="0"/>
      <dgm:spPr/>
    </dgm:pt>
    <dgm:pt modelId="{66B867CA-3064-468D-A034-52C087D46A6B}" type="pres">
      <dgm:prSet presAssocID="{91924D1E-93FD-4C43-9849-C9294AA53F32}" presName="Name10" presStyleLbl="parChTrans1D2" presStyleIdx="0" presStyleCnt="2"/>
      <dgm:spPr/>
    </dgm:pt>
    <dgm:pt modelId="{DE310F1C-09D4-4F63-AE6B-12376129C55D}" type="pres">
      <dgm:prSet presAssocID="{FFD8CE68-3C27-408F-A6F7-062608A3DF82}" presName="hierRoot2" presStyleCnt="0"/>
      <dgm:spPr/>
    </dgm:pt>
    <dgm:pt modelId="{F5166374-AC2F-4C63-867B-EC3EE4520C2C}" type="pres">
      <dgm:prSet presAssocID="{FFD8CE68-3C27-408F-A6F7-062608A3DF82}" presName="composite2" presStyleCnt="0"/>
      <dgm:spPr/>
    </dgm:pt>
    <dgm:pt modelId="{0F83E793-62A1-4E2B-BDDE-C9B542EC130A}" type="pres">
      <dgm:prSet presAssocID="{FFD8CE68-3C27-408F-A6F7-062608A3DF82}" presName="background2" presStyleLbl="node2" presStyleIdx="0" presStyleCnt="2"/>
      <dgm:spPr/>
    </dgm:pt>
    <dgm:pt modelId="{942E5CBC-5878-4AB2-98B7-57C06B2A4907}" type="pres">
      <dgm:prSet presAssocID="{FFD8CE68-3C27-408F-A6F7-062608A3DF82}" presName="text2" presStyleLbl="fgAcc2" presStyleIdx="0" presStyleCnt="2" custScaleX="80040" custScaleY="35158">
        <dgm:presLayoutVars>
          <dgm:chPref val="3"/>
        </dgm:presLayoutVars>
      </dgm:prSet>
      <dgm:spPr/>
    </dgm:pt>
    <dgm:pt modelId="{AA90CB6D-C573-4303-BF9F-175631F7592D}" type="pres">
      <dgm:prSet presAssocID="{FFD8CE68-3C27-408F-A6F7-062608A3DF82}" presName="hierChild3" presStyleCnt="0"/>
      <dgm:spPr/>
    </dgm:pt>
    <dgm:pt modelId="{83097548-60F7-4FB1-B62D-84D9072A1813}" type="pres">
      <dgm:prSet presAssocID="{5E771726-46FA-4AB9-BAA4-3C36BE3965E4}" presName="Name10" presStyleLbl="parChTrans1D2" presStyleIdx="1" presStyleCnt="2"/>
      <dgm:spPr/>
    </dgm:pt>
    <dgm:pt modelId="{91F0C283-9773-41A9-9B4F-5F677AA7A467}" type="pres">
      <dgm:prSet presAssocID="{31443DD3-85A7-4225-871A-D43C919D9FBA}" presName="hierRoot2" presStyleCnt="0"/>
      <dgm:spPr/>
    </dgm:pt>
    <dgm:pt modelId="{CE8908DA-7797-45C9-9B88-B18995081BAB}" type="pres">
      <dgm:prSet presAssocID="{31443DD3-85A7-4225-871A-D43C919D9FBA}" presName="composite2" presStyleCnt="0"/>
      <dgm:spPr/>
    </dgm:pt>
    <dgm:pt modelId="{EC810629-1B91-4209-8D5E-64F43AAA3BB4}" type="pres">
      <dgm:prSet presAssocID="{31443DD3-85A7-4225-871A-D43C919D9FBA}" presName="background2" presStyleLbl="node2" presStyleIdx="1" presStyleCnt="2"/>
      <dgm:spPr/>
    </dgm:pt>
    <dgm:pt modelId="{3E3A5467-1362-4608-BF45-612D21E13DE5}" type="pres">
      <dgm:prSet presAssocID="{31443DD3-85A7-4225-871A-D43C919D9FBA}" presName="text2" presStyleLbl="fgAcc2" presStyleIdx="1" presStyleCnt="2" custScaleX="68911" custScaleY="4205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A914035-69A4-4374-BC9C-715B9A242B42}" type="pres">
      <dgm:prSet presAssocID="{31443DD3-85A7-4225-871A-D43C919D9FBA}" presName="hierChild3" presStyleCnt="0"/>
      <dgm:spPr/>
    </dgm:pt>
  </dgm:ptLst>
  <dgm:cxnLst>
    <dgm:cxn modelId="{CCEFDEB5-7AAB-40DD-B4CF-3D0D34D9EDA4}" srcId="{867AD4EC-19D0-48AF-8CE1-688D8699AF63}" destId="{FFD8CE68-3C27-408F-A6F7-062608A3DF82}" srcOrd="0" destOrd="0" parTransId="{91924D1E-93FD-4C43-9849-C9294AA53F32}" sibTransId="{8407813E-229C-4AC2-ACF4-7A99BB8A690A}"/>
    <dgm:cxn modelId="{8BCD8434-F56C-4F6F-95ED-A484E523506D}" type="presOf" srcId="{867AD4EC-19D0-48AF-8CE1-688D8699AF63}" destId="{A1A7172D-0C74-4650-8529-D136D34898F4}" srcOrd="0" destOrd="0" presId="urn:microsoft.com/office/officeart/2005/8/layout/hierarchy1"/>
    <dgm:cxn modelId="{EB36D8AE-EE86-422B-9817-4552A9B863E3}" type="presOf" srcId="{31443DD3-85A7-4225-871A-D43C919D9FBA}" destId="{3E3A5467-1362-4608-BF45-612D21E13DE5}" srcOrd="0" destOrd="0" presId="urn:microsoft.com/office/officeart/2005/8/layout/hierarchy1"/>
    <dgm:cxn modelId="{0C8F0297-DFAF-484B-AB4C-4B20976EB871}" srcId="{867AD4EC-19D0-48AF-8CE1-688D8699AF63}" destId="{31443DD3-85A7-4225-871A-D43C919D9FBA}" srcOrd="1" destOrd="0" parTransId="{5E771726-46FA-4AB9-BAA4-3C36BE3965E4}" sibTransId="{8A7C56C2-9BBD-47FD-B7CE-E6DD0F5ABAEF}"/>
    <dgm:cxn modelId="{89B62248-CB1A-4E85-8367-0C72015355BE}" type="presOf" srcId="{91924D1E-93FD-4C43-9849-C9294AA53F32}" destId="{66B867CA-3064-468D-A034-52C087D46A6B}" srcOrd="0" destOrd="0" presId="urn:microsoft.com/office/officeart/2005/8/layout/hierarchy1"/>
    <dgm:cxn modelId="{34674FE4-8B60-4B1B-95B8-B7AEB1ABADB1}" type="presOf" srcId="{FFD8CE68-3C27-408F-A6F7-062608A3DF82}" destId="{942E5CBC-5878-4AB2-98B7-57C06B2A4907}" srcOrd="0" destOrd="0" presId="urn:microsoft.com/office/officeart/2005/8/layout/hierarchy1"/>
    <dgm:cxn modelId="{BD3C400C-4021-4E84-8802-014236DE01AA}" srcId="{F67AE06B-7CD1-4397-A800-DBAB09EA4FE3}" destId="{867AD4EC-19D0-48AF-8CE1-688D8699AF63}" srcOrd="0" destOrd="0" parTransId="{16462792-1354-46D8-9D31-DD1F3C26D53D}" sibTransId="{0A160633-04BC-4BBA-8CCB-7E23649A1F8D}"/>
    <dgm:cxn modelId="{87DD5E1C-573F-4513-A608-FEF29EB99B7B}" type="presOf" srcId="{F67AE06B-7CD1-4397-A800-DBAB09EA4FE3}" destId="{B3F82B7D-A8A0-49D5-B951-4CB543CB34F6}" srcOrd="0" destOrd="0" presId="urn:microsoft.com/office/officeart/2005/8/layout/hierarchy1"/>
    <dgm:cxn modelId="{9074A6BF-57D6-4CB1-87CA-823EBDB58104}" type="presOf" srcId="{5E771726-46FA-4AB9-BAA4-3C36BE3965E4}" destId="{83097548-60F7-4FB1-B62D-84D9072A1813}" srcOrd="0" destOrd="0" presId="urn:microsoft.com/office/officeart/2005/8/layout/hierarchy1"/>
    <dgm:cxn modelId="{F45E7BB3-3D14-4EDE-AAA7-CB69251E2EEE}" type="presParOf" srcId="{B3F82B7D-A8A0-49D5-B951-4CB543CB34F6}" destId="{A03EB308-FF5D-460A-AF89-6AA9C0D3B0D8}" srcOrd="0" destOrd="0" presId="urn:microsoft.com/office/officeart/2005/8/layout/hierarchy1"/>
    <dgm:cxn modelId="{24C3154F-47F2-4CF4-AC55-D9B6B06D637C}" type="presParOf" srcId="{A03EB308-FF5D-460A-AF89-6AA9C0D3B0D8}" destId="{251F6CFD-6B8D-4785-A334-1E082A76FC94}" srcOrd="0" destOrd="0" presId="urn:microsoft.com/office/officeart/2005/8/layout/hierarchy1"/>
    <dgm:cxn modelId="{D60EFD03-0251-4983-B659-8617028EEEAE}" type="presParOf" srcId="{251F6CFD-6B8D-4785-A334-1E082A76FC94}" destId="{B772C667-22F9-4B44-B777-FCCFBCEE12AB}" srcOrd="0" destOrd="0" presId="urn:microsoft.com/office/officeart/2005/8/layout/hierarchy1"/>
    <dgm:cxn modelId="{AF96287A-406F-4EA0-B614-EABF4CEF22B3}" type="presParOf" srcId="{251F6CFD-6B8D-4785-A334-1E082A76FC94}" destId="{A1A7172D-0C74-4650-8529-D136D34898F4}" srcOrd="1" destOrd="0" presId="urn:microsoft.com/office/officeart/2005/8/layout/hierarchy1"/>
    <dgm:cxn modelId="{1FEE0FFB-D6BD-49B2-AE5F-0CF40BFDFFCD}" type="presParOf" srcId="{A03EB308-FF5D-460A-AF89-6AA9C0D3B0D8}" destId="{E9EDF207-5742-4088-98A9-76E6A53A4746}" srcOrd="1" destOrd="0" presId="urn:microsoft.com/office/officeart/2005/8/layout/hierarchy1"/>
    <dgm:cxn modelId="{1F6680FC-4F64-4449-A7FA-282AFE023488}" type="presParOf" srcId="{E9EDF207-5742-4088-98A9-76E6A53A4746}" destId="{66B867CA-3064-468D-A034-52C087D46A6B}" srcOrd="0" destOrd="0" presId="urn:microsoft.com/office/officeart/2005/8/layout/hierarchy1"/>
    <dgm:cxn modelId="{2CD43BCE-8CE7-4D81-8BE4-6A4E31B2AC57}" type="presParOf" srcId="{E9EDF207-5742-4088-98A9-76E6A53A4746}" destId="{DE310F1C-09D4-4F63-AE6B-12376129C55D}" srcOrd="1" destOrd="0" presId="urn:microsoft.com/office/officeart/2005/8/layout/hierarchy1"/>
    <dgm:cxn modelId="{CAA2F424-00C8-4B8F-9CAC-5F3FA6B8A2DD}" type="presParOf" srcId="{DE310F1C-09D4-4F63-AE6B-12376129C55D}" destId="{F5166374-AC2F-4C63-867B-EC3EE4520C2C}" srcOrd="0" destOrd="0" presId="urn:microsoft.com/office/officeart/2005/8/layout/hierarchy1"/>
    <dgm:cxn modelId="{BBD53382-0EAD-4A71-9065-BBECE8DA25F3}" type="presParOf" srcId="{F5166374-AC2F-4C63-867B-EC3EE4520C2C}" destId="{0F83E793-62A1-4E2B-BDDE-C9B542EC130A}" srcOrd="0" destOrd="0" presId="urn:microsoft.com/office/officeart/2005/8/layout/hierarchy1"/>
    <dgm:cxn modelId="{39C20A67-6663-48A1-A392-825976C4883D}" type="presParOf" srcId="{F5166374-AC2F-4C63-867B-EC3EE4520C2C}" destId="{942E5CBC-5878-4AB2-98B7-57C06B2A4907}" srcOrd="1" destOrd="0" presId="urn:microsoft.com/office/officeart/2005/8/layout/hierarchy1"/>
    <dgm:cxn modelId="{A08C99C6-0571-4EFB-A7EA-85FC15AF51ED}" type="presParOf" srcId="{DE310F1C-09D4-4F63-AE6B-12376129C55D}" destId="{AA90CB6D-C573-4303-BF9F-175631F7592D}" srcOrd="1" destOrd="0" presId="urn:microsoft.com/office/officeart/2005/8/layout/hierarchy1"/>
    <dgm:cxn modelId="{D9CAA97F-262B-464C-9E4C-13042D3BA5C7}" type="presParOf" srcId="{E9EDF207-5742-4088-98A9-76E6A53A4746}" destId="{83097548-60F7-4FB1-B62D-84D9072A1813}" srcOrd="2" destOrd="0" presId="urn:microsoft.com/office/officeart/2005/8/layout/hierarchy1"/>
    <dgm:cxn modelId="{8ADEF8AE-C41F-477B-809B-8283B608DE49}" type="presParOf" srcId="{E9EDF207-5742-4088-98A9-76E6A53A4746}" destId="{91F0C283-9773-41A9-9B4F-5F677AA7A467}" srcOrd="3" destOrd="0" presId="urn:microsoft.com/office/officeart/2005/8/layout/hierarchy1"/>
    <dgm:cxn modelId="{9CD24950-75A9-4A91-8E95-A788201977B6}" type="presParOf" srcId="{91F0C283-9773-41A9-9B4F-5F677AA7A467}" destId="{CE8908DA-7797-45C9-9B88-B18995081BAB}" srcOrd="0" destOrd="0" presId="urn:microsoft.com/office/officeart/2005/8/layout/hierarchy1"/>
    <dgm:cxn modelId="{1E7BEFE7-7067-4199-9C89-E7457CE04AE2}" type="presParOf" srcId="{CE8908DA-7797-45C9-9B88-B18995081BAB}" destId="{EC810629-1B91-4209-8D5E-64F43AAA3BB4}" srcOrd="0" destOrd="0" presId="urn:microsoft.com/office/officeart/2005/8/layout/hierarchy1"/>
    <dgm:cxn modelId="{51A48F75-3A1C-45CF-AFB4-D48D8DCFACC1}" type="presParOf" srcId="{CE8908DA-7797-45C9-9B88-B18995081BAB}" destId="{3E3A5467-1362-4608-BF45-612D21E13DE5}" srcOrd="1" destOrd="0" presId="urn:microsoft.com/office/officeart/2005/8/layout/hierarchy1"/>
    <dgm:cxn modelId="{FE6865D7-A4A5-4051-859E-CFBBFEA81A94}" type="presParOf" srcId="{91F0C283-9773-41A9-9B4F-5F677AA7A467}" destId="{6A914035-69A4-4374-BC9C-715B9A242B4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7E462-CEB4-4232-8A10-2D3F8A325B52}">
      <dsp:nvSpPr>
        <dsp:cNvPr id="0" name=""/>
        <dsp:cNvSpPr/>
      </dsp:nvSpPr>
      <dsp:spPr>
        <a:xfrm>
          <a:off x="3137107" y="1539674"/>
          <a:ext cx="2695283" cy="2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25"/>
              </a:lnTo>
              <a:lnTo>
                <a:pt x="2695283" y="174825"/>
              </a:lnTo>
              <a:lnTo>
                <a:pt x="2695283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C3156-6DBC-42BC-9356-9B4F27B93C74}">
      <dsp:nvSpPr>
        <dsp:cNvPr id="0" name=""/>
        <dsp:cNvSpPr/>
      </dsp:nvSpPr>
      <dsp:spPr>
        <a:xfrm>
          <a:off x="3137107" y="1539674"/>
          <a:ext cx="1617169" cy="2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25"/>
              </a:lnTo>
              <a:lnTo>
                <a:pt x="1617169" y="174825"/>
              </a:lnTo>
              <a:lnTo>
                <a:pt x="1617169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49832-2786-4F18-A464-D0F006032F11}">
      <dsp:nvSpPr>
        <dsp:cNvPr id="0" name=""/>
        <dsp:cNvSpPr/>
      </dsp:nvSpPr>
      <dsp:spPr>
        <a:xfrm>
          <a:off x="3137107" y="1539674"/>
          <a:ext cx="539056" cy="2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25"/>
              </a:lnTo>
              <a:lnTo>
                <a:pt x="539056" y="174825"/>
              </a:lnTo>
              <a:lnTo>
                <a:pt x="539056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AB43E-BC8C-4B7A-9643-4982F83D56DE}">
      <dsp:nvSpPr>
        <dsp:cNvPr id="0" name=""/>
        <dsp:cNvSpPr/>
      </dsp:nvSpPr>
      <dsp:spPr>
        <a:xfrm>
          <a:off x="2598050" y="1539674"/>
          <a:ext cx="539056" cy="256541"/>
        </a:xfrm>
        <a:custGeom>
          <a:avLst/>
          <a:gdLst/>
          <a:ahLst/>
          <a:cxnLst/>
          <a:rect l="0" t="0" r="0" b="0"/>
          <a:pathLst>
            <a:path>
              <a:moveTo>
                <a:pt x="539056" y="0"/>
              </a:moveTo>
              <a:lnTo>
                <a:pt x="539056" y="174825"/>
              </a:lnTo>
              <a:lnTo>
                <a:pt x="0" y="174825"/>
              </a:lnTo>
              <a:lnTo>
                <a:pt x="0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069F7-1378-4346-879D-93E597C4C60F}">
      <dsp:nvSpPr>
        <dsp:cNvPr id="0" name=""/>
        <dsp:cNvSpPr/>
      </dsp:nvSpPr>
      <dsp:spPr>
        <a:xfrm>
          <a:off x="1519937" y="1539674"/>
          <a:ext cx="1617169" cy="256541"/>
        </a:xfrm>
        <a:custGeom>
          <a:avLst/>
          <a:gdLst/>
          <a:ahLst/>
          <a:cxnLst/>
          <a:rect l="0" t="0" r="0" b="0"/>
          <a:pathLst>
            <a:path>
              <a:moveTo>
                <a:pt x="1617169" y="0"/>
              </a:moveTo>
              <a:lnTo>
                <a:pt x="1617169" y="174825"/>
              </a:lnTo>
              <a:lnTo>
                <a:pt x="0" y="174825"/>
              </a:lnTo>
              <a:lnTo>
                <a:pt x="0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48BE1-76AA-4313-A202-85E2906BA5AF}">
      <dsp:nvSpPr>
        <dsp:cNvPr id="0" name=""/>
        <dsp:cNvSpPr/>
      </dsp:nvSpPr>
      <dsp:spPr>
        <a:xfrm>
          <a:off x="441824" y="1539674"/>
          <a:ext cx="2695283" cy="256541"/>
        </a:xfrm>
        <a:custGeom>
          <a:avLst/>
          <a:gdLst/>
          <a:ahLst/>
          <a:cxnLst/>
          <a:rect l="0" t="0" r="0" b="0"/>
          <a:pathLst>
            <a:path>
              <a:moveTo>
                <a:pt x="2695283" y="0"/>
              </a:moveTo>
              <a:lnTo>
                <a:pt x="2695283" y="174825"/>
              </a:lnTo>
              <a:lnTo>
                <a:pt x="0" y="174825"/>
              </a:lnTo>
              <a:lnTo>
                <a:pt x="0" y="2565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9F41E-200C-418A-9D9B-118B61635F82}">
      <dsp:nvSpPr>
        <dsp:cNvPr id="0" name=""/>
        <dsp:cNvSpPr/>
      </dsp:nvSpPr>
      <dsp:spPr>
        <a:xfrm>
          <a:off x="2696061" y="979545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8124C5-A9AC-4C42-A547-3C36B6DD6169}">
      <dsp:nvSpPr>
        <dsp:cNvPr id="0" name=""/>
        <dsp:cNvSpPr/>
      </dsp:nvSpPr>
      <dsp:spPr>
        <a:xfrm>
          <a:off x="2794071" y="107265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Hardware</a:t>
          </a:r>
        </a:p>
      </dsp:txBody>
      <dsp:txXfrm>
        <a:off x="2810477" y="1089061"/>
        <a:ext cx="849280" cy="527316"/>
      </dsp:txXfrm>
    </dsp:sp>
    <dsp:sp modelId="{B221C4A5-65E3-4BB0-BDB3-0BE5D3C7111E}">
      <dsp:nvSpPr>
        <dsp:cNvPr id="0" name=""/>
        <dsp:cNvSpPr/>
      </dsp:nvSpPr>
      <dsp:spPr>
        <a:xfrm>
          <a:off x="777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9C8700-0D14-46C7-AFE9-28324B06C253}">
      <dsp:nvSpPr>
        <dsp:cNvPr id="0" name=""/>
        <dsp:cNvSpPr/>
      </dsp:nvSpPr>
      <dsp:spPr>
        <a:xfrm>
          <a:off x="98788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Chassis</a:t>
          </a:r>
        </a:p>
      </dsp:txBody>
      <dsp:txXfrm>
        <a:off x="115194" y="1905731"/>
        <a:ext cx="849280" cy="527316"/>
      </dsp:txXfrm>
    </dsp:sp>
    <dsp:sp modelId="{5358876E-22F5-4027-B7E9-0C57C6E461ED}">
      <dsp:nvSpPr>
        <dsp:cNvPr id="0" name=""/>
        <dsp:cNvSpPr/>
      </dsp:nvSpPr>
      <dsp:spPr>
        <a:xfrm>
          <a:off x="1078891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95D8-0F6D-431A-A33B-39B6227917A7}">
      <dsp:nvSpPr>
        <dsp:cNvPr id="0" name=""/>
        <dsp:cNvSpPr/>
      </dsp:nvSpPr>
      <dsp:spPr>
        <a:xfrm>
          <a:off x="1176901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Baterias</a:t>
          </a:r>
        </a:p>
      </dsp:txBody>
      <dsp:txXfrm>
        <a:off x="1193307" y="1905731"/>
        <a:ext cx="849280" cy="527316"/>
      </dsp:txXfrm>
    </dsp:sp>
    <dsp:sp modelId="{271D688C-43FE-46C2-9482-A3E2BF7F8CE2}">
      <dsp:nvSpPr>
        <dsp:cNvPr id="0" name=""/>
        <dsp:cNvSpPr/>
      </dsp:nvSpPr>
      <dsp:spPr>
        <a:xfrm>
          <a:off x="2157004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971DFD-B113-4E2B-8373-D5C7EE63AC5E}">
      <dsp:nvSpPr>
        <dsp:cNvPr id="0" name=""/>
        <dsp:cNvSpPr/>
      </dsp:nvSpPr>
      <dsp:spPr>
        <a:xfrm>
          <a:off x="2255014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Unidade de acionamento</a:t>
          </a:r>
        </a:p>
      </dsp:txBody>
      <dsp:txXfrm>
        <a:off x="2271420" y="1905731"/>
        <a:ext cx="849280" cy="527316"/>
      </dsp:txXfrm>
    </dsp:sp>
    <dsp:sp modelId="{13E427E1-112E-4CE2-9EA9-8621B10FE8EE}">
      <dsp:nvSpPr>
        <dsp:cNvPr id="0" name=""/>
        <dsp:cNvSpPr/>
      </dsp:nvSpPr>
      <dsp:spPr>
        <a:xfrm>
          <a:off x="3235117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57D617-1CB2-4FB6-8A4E-5F894585B5B0}">
      <dsp:nvSpPr>
        <dsp:cNvPr id="0" name=""/>
        <dsp:cNvSpPr/>
      </dsp:nvSpPr>
      <dsp:spPr>
        <a:xfrm>
          <a:off x="3333127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Câmera (webcam)</a:t>
          </a:r>
        </a:p>
      </dsp:txBody>
      <dsp:txXfrm>
        <a:off x="3349533" y="1905731"/>
        <a:ext cx="849280" cy="527316"/>
      </dsp:txXfrm>
    </dsp:sp>
    <dsp:sp modelId="{E3BEFCF0-B624-4C1A-A087-540849EFD763}">
      <dsp:nvSpPr>
        <dsp:cNvPr id="0" name=""/>
        <dsp:cNvSpPr/>
      </dsp:nvSpPr>
      <dsp:spPr>
        <a:xfrm>
          <a:off x="4313230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A43B53-415F-4601-835B-7D0F9C5C3484}">
      <dsp:nvSpPr>
        <dsp:cNvPr id="0" name=""/>
        <dsp:cNvSpPr/>
      </dsp:nvSpPr>
      <dsp:spPr>
        <a:xfrm>
          <a:off x="4411241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Unidade de Controle</a:t>
          </a:r>
        </a:p>
      </dsp:txBody>
      <dsp:txXfrm>
        <a:off x="4427647" y="1905731"/>
        <a:ext cx="849280" cy="527316"/>
      </dsp:txXfrm>
    </dsp:sp>
    <dsp:sp modelId="{D10332B7-90DA-464C-8E5D-B387C52C8AE1}">
      <dsp:nvSpPr>
        <dsp:cNvPr id="0" name=""/>
        <dsp:cNvSpPr/>
      </dsp:nvSpPr>
      <dsp:spPr>
        <a:xfrm>
          <a:off x="5391344" y="1796216"/>
          <a:ext cx="882092" cy="5601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AFA869-A67E-4507-9F8B-F76556FC4790}">
      <dsp:nvSpPr>
        <dsp:cNvPr id="0" name=""/>
        <dsp:cNvSpPr/>
      </dsp:nvSpPr>
      <dsp:spPr>
        <a:xfrm>
          <a:off x="5489354" y="1889325"/>
          <a:ext cx="882092" cy="560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Sensores</a:t>
          </a:r>
        </a:p>
      </dsp:txBody>
      <dsp:txXfrm>
        <a:off x="5505760" y="1905731"/>
        <a:ext cx="849280" cy="5273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CD3E5B-ECDA-4E01-989D-D58DC32CF719}">
      <dsp:nvSpPr>
        <dsp:cNvPr id="0" name=""/>
        <dsp:cNvSpPr/>
      </dsp:nvSpPr>
      <dsp:spPr>
        <a:xfrm>
          <a:off x="2692434" y="1419094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2233672" y="181105"/>
              </a:lnTo>
              <a:lnTo>
                <a:pt x="2233672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AC3A8-C9C0-4D43-B310-FA552FD433D1}">
      <dsp:nvSpPr>
        <dsp:cNvPr id="0" name=""/>
        <dsp:cNvSpPr/>
      </dsp:nvSpPr>
      <dsp:spPr>
        <a:xfrm>
          <a:off x="2692434" y="1419094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1D067-0A5C-4704-8B00-487919FDF76A}">
      <dsp:nvSpPr>
        <dsp:cNvPr id="0" name=""/>
        <dsp:cNvSpPr/>
      </dsp:nvSpPr>
      <dsp:spPr>
        <a:xfrm>
          <a:off x="2646714" y="1419094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BAB59-2C36-4415-BFF9-0DB489F5B765}">
      <dsp:nvSpPr>
        <dsp:cNvPr id="0" name=""/>
        <dsp:cNvSpPr/>
      </dsp:nvSpPr>
      <dsp:spPr>
        <a:xfrm>
          <a:off x="1575598" y="1419094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97516-C5D9-4406-9624-4B58AB0938EB}">
      <dsp:nvSpPr>
        <dsp:cNvPr id="0" name=""/>
        <dsp:cNvSpPr/>
      </dsp:nvSpPr>
      <dsp:spPr>
        <a:xfrm>
          <a:off x="458762" y="1419094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2233672" y="0"/>
              </a:moveTo>
              <a:lnTo>
                <a:pt x="2233672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AC897-8E5C-4250-9E37-F2FCD523B401}">
      <dsp:nvSpPr>
        <dsp:cNvPr id="0" name=""/>
        <dsp:cNvSpPr/>
      </dsp:nvSpPr>
      <dsp:spPr>
        <a:xfrm>
          <a:off x="2235547" y="838847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E901E-5A24-47E9-9A12-0F86A3C9E9CA}">
      <dsp:nvSpPr>
        <dsp:cNvPr id="0" name=""/>
        <dsp:cNvSpPr/>
      </dsp:nvSpPr>
      <dsp:spPr>
        <a:xfrm>
          <a:off x="2337077" y="935301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Unidade de acionamento</a:t>
          </a:r>
        </a:p>
      </dsp:txBody>
      <dsp:txXfrm>
        <a:off x="2354072" y="952296"/>
        <a:ext cx="879784" cy="546257"/>
      </dsp:txXfrm>
    </dsp:sp>
    <dsp:sp modelId="{FFAE7F6F-9430-460F-A2A1-23E18B28A488}">
      <dsp:nvSpPr>
        <dsp:cNvPr id="0" name=""/>
        <dsp:cNvSpPr/>
      </dsp:nvSpPr>
      <dsp:spPr>
        <a:xfrm>
          <a:off x="1875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43DE85-42E8-4A0C-A68B-72350191469B}">
      <dsp:nvSpPr>
        <dsp:cNvPr id="0" name=""/>
        <dsp:cNvSpPr/>
      </dsp:nvSpPr>
      <dsp:spPr>
        <a:xfrm>
          <a:off x="103405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Motor DC</a:t>
          </a:r>
        </a:p>
      </dsp:txBody>
      <dsp:txXfrm>
        <a:off x="120400" y="1798300"/>
        <a:ext cx="879784" cy="546257"/>
      </dsp:txXfrm>
    </dsp:sp>
    <dsp:sp modelId="{F55BA795-0B2F-404A-82E9-9BD2C8B79A21}">
      <dsp:nvSpPr>
        <dsp:cNvPr id="0" name=""/>
        <dsp:cNvSpPr/>
      </dsp:nvSpPr>
      <dsp:spPr>
        <a:xfrm>
          <a:off x="1118711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15FCD8-40D4-4F84-B660-E9B94AF192ED}">
      <dsp:nvSpPr>
        <dsp:cNvPr id="0" name=""/>
        <dsp:cNvSpPr/>
      </dsp:nvSpPr>
      <dsp:spPr>
        <a:xfrm>
          <a:off x="1220241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Encoder Incremental</a:t>
          </a:r>
        </a:p>
      </dsp:txBody>
      <dsp:txXfrm>
        <a:off x="1237236" y="1798300"/>
        <a:ext cx="879784" cy="546257"/>
      </dsp:txXfrm>
    </dsp:sp>
    <dsp:sp modelId="{E4C48EB1-874A-4C22-A374-848E262F57FB}">
      <dsp:nvSpPr>
        <dsp:cNvPr id="0" name=""/>
        <dsp:cNvSpPr/>
      </dsp:nvSpPr>
      <dsp:spPr>
        <a:xfrm>
          <a:off x="2235547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FDE307-0F9B-46EA-BDBB-4BF6B9A04781}">
      <dsp:nvSpPr>
        <dsp:cNvPr id="0" name=""/>
        <dsp:cNvSpPr/>
      </dsp:nvSpPr>
      <dsp:spPr>
        <a:xfrm>
          <a:off x="2337077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Rolos Omnidirecionais</a:t>
          </a:r>
        </a:p>
      </dsp:txBody>
      <dsp:txXfrm>
        <a:off x="2354072" y="1798300"/>
        <a:ext cx="879784" cy="546257"/>
      </dsp:txXfrm>
    </dsp:sp>
    <dsp:sp modelId="{6A039491-1ACC-44AA-8AF7-8F839C02938F}">
      <dsp:nvSpPr>
        <dsp:cNvPr id="0" name=""/>
        <dsp:cNvSpPr/>
      </dsp:nvSpPr>
      <dsp:spPr>
        <a:xfrm>
          <a:off x="3352383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0DE10E-BBB8-4ED9-975D-7608A8F81AFA}">
      <dsp:nvSpPr>
        <dsp:cNvPr id="0" name=""/>
        <dsp:cNvSpPr/>
      </dsp:nvSpPr>
      <dsp:spPr>
        <a:xfrm>
          <a:off x="3453913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Redutor (16:1)</a:t>
          </a:r>
        </a:p>
      </dsp:txBody>
      <dsp:txXfrm>
        <a:off x="3470908" y="1798300"/>
        <a:ext cx="879784" cy="546257"/>
      </dsp:txXfrm>
    </dsp:sp>
    <dsp:sp modelId="{4F9F18D0-A266-4AFC-B392-FC3C3A17AD5B}">
      <dsp:nvSpPr>
        <dsp:cNvPr id="0" name=""/>
        <dsp:cNvSpPr/>
      </dsp:nvSpPr>
      <dsp:spPr>
        <a:xfrm>
          <a:off x="4469219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9357DC-D1F0-4E18-A1AC-E50ACD5024F1}">
      <dsp:nvSpPr>
        <dsp:cNvPr id="0" name=""/>
        <dsp:cNvSpPr/>
      </dsp:nvSpPr>
      <dsp:spPr>
        <a:xfrm>
          <a:off x="4570749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Correia Dentada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4587744" y="1798300"/>
        <a:ext cx="879784" cy="54625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097548-60F7-4FB1-B62D-84D9072A1813}">
      <dsp:nvSpPr>
        <dsp:cNvPr id="0" name=""/>
        <dsp:cNvSpPr/>
      </dsp:nvSpPr>
      <dsp:spPr>
        <a:xfrm>
          <a:off x="1821005" y="339564"/>
          <a:ext cx="773055" cy="439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651"/>
              </a:lnTo>
              <a:lnTo>
                <a:pt x="773055" y="299651"/>
              </a:lnTo>
              <a:lnTo>
                <a:pt x="773055" y="4397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867CA-3064-468D-A034-52C087D46A6B}">
      <dsp:nvSpPr>
        <dsp:cNvPr id="0" name=""/>
        <dsp:cNvSpPr/>
      </dsp:nvSpPr>
      <dsp:spPr>
        <a:xfrm>
          <a:off x="1132080" y="339564"/>
          <a:ext cx="688925" cy="439713"/>
        </a:xfrm>
        <a:custGeom>
          <a:avLst/>
          <a:gdLst/>
          <a:ahLst/>
          <a:cxnLst/>
          <a:rect l="0" t="0" r="0" b="0"/>
          <a:pathLst>
            <a:path>
              <a:moveTo>
                <a:pt x="688925" y="0"/>
              </a:moveTo>
              <a:lnTo>
                <a:pt x="688925" y="299651"/>
              </a:lnTo>
              <a:lnTo>
                <a:pt x="0" y="299651"/>
              </a:lnTo>
              <a:lnTo>
                <a:pt x="0" y="4397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2C667-22F9-4B44-B777-FCCFBCEE12AB}">
      <dsp:nvSpPr>
        <dsp:cNvPr id="0" name=""/>
        <dsp:cNvSpPr/>
      </dsp:nvSpPr>
      <dsp:spPr>
        <a:xfrm>
          <a:off x="1264282" y="451"/>
          <a:ext cx="1113444" cy="33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A7172D-0C74-4650-8529-D136D34898F4}">
      <dsp:nvSpPr>
        <dsp:cNvPr id="0" name=""/>
        <dsp:cNvSpPr/>
      </dsp:nvSpPr>
      <dsp:spPr>
        <a:xfrm>
          <a:off x="1432272" y="160041"/>
          <a:ext cx="1113444" cy="3391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Sensores</a:t>
          </a:r>
        </a:p>
      </dsp:txBody>
      <dsp:txXfrm>
        <a:off x="1442204" y="169973"/>
        <a:ext cx="1093580" cy="319248"/>
      </dsp:txXfrm>
    </dsp:sp>
    <dsp:sp modelId="{0F83E793-62A1-4E2B-BDDE-C9B542EC130A}">
      <dsp:nvSpPr>
        <dsp:cNvPr id="0" name=""/>
        <dsp:cNvSpPr/>
      </dsp:nvSpPr>
      <dsp:spPr>
        <a:xfrm>
          <a:off x="527014" y="779277"/>
          <a:ext cx="1210130" cy="3375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2E5CBC-5878-4AB2-98B7-57C06B2A4907}">
      <dsp:nvSpPr>
        <dsp:cNvPr id="0" name=""/>
        <dsp:cNvSpPr/>
      </dsp:nvSpPr>
      <dsp:spPr>
        <a:xfrm>
          <a:off x="695004" y="938867"/>
          <a:ext cx="1210130" cy="337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Sensor Anticolisão</a:t>
          </a:r>
        </a:p>
      </dsp:txBody>
      <dsp:txXfrm>
        <a:off x="704890" y="948753"/>
        <a:ext cx="1190358" cy="317766"/>
      </dsp:txXfrm>
    </dsp:sp>
    <dsp:sp modelId="{EC810629-1B91-4209-8D5E-64F43AAA3BB4}">
      <dsp:nvSpPr>
        <dsp:cNvPr id="0" name=""/>
        <dsp:cNvSpPr/>
      </dsp:nvSpPr>
      <dsp:spPr>
        <a:xfrm>
          <a:off x="2073124" y="779277"/>
          <a:ext cx="1041870" cy="403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A5467-1362-4608-BF45-612D21E13DE5}">
      <dsp:nvSpPr>
        <dsp:cNvPr id="0" name=""/>
        <dsp:cNvSpPr/>
      </dsp:nvSpPr>
      <dsp:spPr>
        <a:xfrm>
          <a:off x="2241114" y="938867"/>
          <a:ext cx="1041870" cy="4037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Sensor Infravermelho</a:t>
          </a:r>
        </a:p>
      </dsp:txBody>
      <dsp:txXfrm>
        <a:off x="2252938" y="950691"/>
        <a:ext cx="1018222" cy="380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C09D6-4458-496E-9342-8A0CA8512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sy-system-model_v1</Template>
  <TotalTime>10305</TotalTime>
  <Pages>15</Pages>
  <Words>1642</Words>
  <Characters>8869</Characters>
  <Application>Microsoft Office Word</Application>
  <DocSecurity>0</DocSecurity>
  <Lines>73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System Model</vt:lpstr>
      <vt:lpstr>System Model</vt:lpstr>
      <vt:lpstr>System Model</vt:lpstr>
    </vt:vector>
  </TitlesOfParts>
  <Company>IAS Universität Stuttgart</Company>
  <LinksUpToDate>false</LinksUpToDate>
  <CharactersWithSpaces>10491</CharactersWithSpaces>
  <SharedDoc>false</SharedDoc>
  <HLinks>
    <vt:vector size="6" baseType="variant">
      <vt:variant>
        <vt:i4>6291564</vt:i4>
      </vt:variant>
      <vt:variant>
        <vt:i4>127</vt:i4>
      </vt:variant>
      <vt:variant>
        <vt:i4>0</vt:i4>
      </vt:variant>
      <vt:variant>
        <vt:i4>5</vt:i4>
      </vt:variant>
      <vt:variant>
        <vt:lpwstr>http://alistair.cockburn.us/crystal/articles/sucwg/structuringucswithgoals.htm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Model</dc:title>
  <dc:subject>&lt;Theme&gt;</dc:subject>
  <dc:creator>Lufi</dc:creator>
  <cp:lastModifiedBy>Luciana Rolim</cp:lastModifiedBy>
  <cp:revision>138</cp:revision>
  <cp:lastPrinted>1999-12-22T18:53:00Z</cp:lastPrinted>
  <dcterms:created xsi:type="dcterms:W3CDTF">2017-01-06T02:27:00Z</dcterms:created>
  <dcterms:modified xsi:type="dcterms:W3CDTF">2017-01-25T18:09:00Z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&lt;Begin&gt;</vt:lpwstr>
  </property>
  <property fmtid="{D5CDD505-2E9C-101B-9397-08002B2CF9AE}" pid="3" name="Ende">
    <vt:lpwstr>&lt;End&gt;</vt:lpwstr>
  </property>
  <property fmtid="{D5CDD505-2E9C-101B-9397-08002B2CF9AE}" pid="4" name="Version">
    <vt:lpwstr>0.1</vt:lpwstr>
  </property>
  <property fmtid="{D5CDD505-2E9C-101B-9397-08002B2CF9AE}" pid="5" name="Status">
    <vt:lpwstr>in process</vt:lpwstr>
  </property>
  <property fmtid="{D5CDD505-2E9C-101B-9397-08002B2CF9AE}" pid="6" name="Aenderungen">
    <vt:lpwstr>Creation</vt:lpwstr>
  </property>
  <property fmtid="{D5CDD505-2E9C-101B-9397-08002B2CF9AE}" pid="7" name="QS">
    <vt:lpwstr>&lt;QS&gt;</vt:lpwstr>
  </property>
  <property fmtid="{D5CDD505-2E9C-101B-9397-08002B2CF9AE}" pid="8" name="Dateiname">
    <vt:lpwstr>sy-system-modell</vt:lpwstr>
  </property>
  <property fmtid="{D5CDD505-2E9C-101B-9397-08002B2CF9AE}" pid="9" name="Projektart">
    <vt:lpwstr>Model for System  Development</vt:lpwstr>
  </property>
  <property fmtid="{D5CDD505-2E9C-101B-9397-08002B2CF9AE}" pid="10" name="PM">
    <vt:lpwstr>&lt;PM&gt;</vt:lpwstr>
  </property>
  <property fmtid="{D5CDD505-2E9C-101B-9397-08002B2CF9AE}" pid="11" name="KM">
    <vt:lpwstr>&lt;CM&gt;</vt:lpwstr>
  </property>
  <property fmtid="{D5CDD505-2E9C-101B-9397-08002B2CF9AE}" pid="12" name="Submodell">
    <vt:lpwstr>leer</vt:lpwstr>
  </property>
  <property fmtid="{D5CDD505-2E9C-101B-9397-08002B2CF9AE}" pid="13" name="Betreuer">
    <vt:lpwstr>&lt;Tutor&gt;</vt:lpwstr>
  </property>
  <property fmtid="{D5CDD505-2E9C-101B-9397-08002B2CF9AE}" pid="14" name="Mitbetreuer">
    <vt:lpwstr>&lt;Co-Tutor&gt;</vt:lpwstr>
  </property>
  <property fmtid="{D5CDD505-2E9C-101B-9397-08002B2CF9AE}" pid="15" name="Art">
    <vt:lpwstr>&lt;Type&gt;</vt:lpwstr>
  </property>
  <property fmtid="{D5CDD505-2E9C-101B-9397-08002B2CF9AE}" pid="16" name="Bearbeiter">
    <vt:lpwstr>&lt;Last Name&gt;</vt:lpwstr>
  </property>
  <property fmtid="{D5CDD505-2E9C-101B-9397-08002B2CF9AE}" pid="17" name="BearbeiterVorname">
    <vt:lpwstr>&lt;First Name&gt;</vt:lpwstr>
  </property>
  <property fmtid="{D5CDD505-2E9C-101B-9397-08002B2CF9AE}" pid="18" name="BearbeiterNachname">
    <vt:lpwstr>&lt;Last Name&gt;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&lt;Type of Thesis&gt;</vt:lpwstr>
  </property>
  <property fmtid="{D5CDD505-2E9C-101B-9397-08002B2CF9AE}" pid="22" name="ArbeitNr">
    <vt:i4>0</vt:i4>
  </property>
  <property fmtid="{D5CDD505-2E9C-101B-9397-08002B2CF9AE}" pid="23" name="Thema">
    <vt:lpwstr>&lt;Theme&gt;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System Model</vt:lpwstr>
  </property>
  <property fmtid="{D5CDD505-2E9C-101B-9397-08002B2CF9AE}" pid="29" name="SADA_Path">
    <vt:lpwstr>null</vt:lpwstr>
  </property>
  <property fmtid="{D5CDD505-2E9C-101B-9397-08002B2CF9AE}" pid="30" name="SADA_Author">
    <vt:lpwstr>&lt;Author&gt;</vt:lpwstr>
  </property>
  <property fmtid="{D5CDD505-2E9C-101B-9397-08002B2CF9AE}" pid="31" name="SADA_Subject">
    <vt:lpwstr>&lt;Subject&gt;</vt:lpwstr>
  </property>
</Properties>
</file>